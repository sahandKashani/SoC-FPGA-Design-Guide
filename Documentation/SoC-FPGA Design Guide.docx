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D20425">
        <w:rPr>
          <w:kern w:val="2"/>
          <w14:ligatures w14:val="standard"/>
        </w:rPr>
        <w:t>50</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5F2F8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037450" w:history="1">
            <w:r w:rsidR="005F2F8A" w:rsidRPr="00073490">
              <w:rPr>
                <w:rStyle w:val="Hyperlink"/>
                <w:kern w:val="2"/>
                <w14:ligatures w14:val="standard"/>
              </w:rPr>
              <w:t>2</w:t>
            </w:r>
            <w:r w:rsidR="005F2F8A">
              <w:tab/>
            </w:r>
            <w:r w:rsidR="005F2F8A" w:rsidRPr="00073490">
              <w:rPr>
                <w:rStyle w:val="Hyperlink"/>
                <w:kern w:val="2"/>
                <w14:ligatures w14:val="standard"/>
              </w:rPr>
              <w:t>List of Figures</w:t>
            </w:r>
            <w:r w:rsidR="005F2F8A">
              <w:rPr>
                <w:webHidden/>
              </w:rPr>
              <w:tab/>
            </w:r>
            <w:r w:rsidR="005F2F8A">
              <w:rPr>
                <w:webHidden/>
              </w:rPr>
              <w:fldChar w:fldCharType="begin"/>
            </w:r>
            <w:r w:rsidR="005F2F8A">
              <w:rPr>
                <w:webHidden/>
              </w:rPr>
              <w:instrText xml:space="preserve"> PAGEREF _Toc412037450 \h </w:instrText>
            </w:r>
            <w:r w:rsidR="005F2F8A">
              <w:rPr>
                <w:webHidden/>
              </w:rPr>
            </w:r>
            <w:r w:rsidR="005F2F8A">
              <w:rPr>
                <w:webHidden/>
              </w:rPr>
              <w:fldChar w:fldCharType="separate"/>
            </w:r>
            <w:r w:rsidR="005F2F8A">
              <w:rPr>
                <w:webHidden/>
              </w:rPr>
              <w:t>4</w:t>
            </w:r>
            <w:r w:rsidR="005F2F8A">
              <w:rPr>
                <w:webHidden/>
              </w:rPr>
              <w:fldChar w:fldCharType="end"/>
            </w:r>
          </w:hyperlink>
        </w:p>
        <w:p w:rsidR="005F2F8A" w:rsidRDefault="005F2F8A">
          <w:pPr>
            <w:pStyle w:val="TOC1"/>
            <w:tabs>
              <w:tab w:val="left" w:pos="440"/>
            </w:tabs>
          </w:pPr>
          <w:hyperlink w:anchor="_Toc412037451" w:history="1">
            <w:r w:rsidRPr="00073490">
              <w:rPr>
                <w:rStyle w:val="Hyperlink"/>
              </w:rPr>
              <w:t>3</w:t>
            </w:r>
            <w:r>
              <w:tab/>
            </w:r>
            <w:r w:rsidRPr="00073490">
              <w:rPr>
                <w:rStyle w:val="Hyperlink"/>
                <w:kern w:val="2"/>
                <w14:ligatures w14:val="standard"/>
              </w:rPr>
              <w:t>Table of Tables</w:t>
            </w:r>
            <w:r>
              <w:rPr>
                <w:webHidden/>
              </w:rPr>
              <w:tab/>
            </w:r>
            <w:r>
              <w:rPr>
                <w:webHidden/>
              </w:rPr>
              <w:fldChar w:fldCharType="begin"/>
            </w:r>
            <w:r>
              <w:rPr>
                <w:webHidden/>
              </w:rPr>
              <w:instrText xml:space="preserve"> PAGEREF _Toc412037451 \h </w:instrText>
            </w:r>
            <w:r>
              <w:rPr>
                <w:webHidden/>
              </w:rPr>
            </w:r>
            <w:r>
              <w:rPr>
                <w:webHidden/>
              </w:rPr>
              <w:fldChar w:fldCharType="separate"/>
            </w:r>
            <w:r>
              <w:rPr>
                <w:webHidden/>
              </w:rPr>
              <w:t>5</w:t>
            </w:r>
            <w:r>
              <w:rPr>
                <w:webHidden/>
              </w:rPr>
              <w:fldChar w:fldCharType="end"/>
            </w:r>
          </w:hyperlink>
        </w:p>
        <w:p w:rsidR="005F2F8A" w:rsidRDefault="005F2F8A">
          <w:pPr>
            <w:pStyle w:val="TOC1"/>
            <w:tabs>
              <w:tab w:val="left" w:pos="440"/>
            </w:tabs>
          </w:pPr>
          <w:hyperlink w:anchor="_Toc412037452" w:history="1">
            <w:r w:rsidRPr="00073490">
              <w:rPr>
                <w:rStyle w:val="Hyperlink"/>
                <w:kern w:val="2"/>
                <w14:ligatures w14:val="standard"/>
              </w:rPr>
              <w:t>4</w:t>
            </w:r>
            <w:r>
              <w:tab/>
            </w:r>
            <w:r w:rsidRPr="00073490">
              <w:rPr>
                <w:rStyle w:val="Hyperlink"/>
                <w:kern w:val="2"/>
                <w14:ligatures w14:val="standard"/>
              </w:rPr>
              <w:t>Introduction</w:t>
            </w:r>
            <w:r>
              <w:rPr>
                <w:webHidden/>
              </w:rPr>
              <w:tab/>
            </w:r>
            <w:r>
              <w:rPr>
                <w:webHidden/>
              </w:rPr>
              <w:fldChar w:fldCharType="begin"/>
            </w:r>
            <w:r>
              <w:rPr>
                <w:webHidden/>
              </w:rPr>
              <w:instrText xml:space="preserve"> PAGEREF _Toc412037452 \h </w:instrText>
            </w:r>
            <w:r>
              <w:rPr>
                <w:webHidden/>
              </w:rPr>
            </w:r>
            <w:r>
              <w:rPr>
                <w:webHidden/>
              </w:rPr>
              <w:fldChar w:fldCharType="separate"/>
            </w:r>
            <w:r>
              <w:rPr>
                <w:webHidden/>
              </w:rPr>
              <w:t>6</w:t>
            </w:r>
            <w:r>
              <w:rPr>
                <w:webHidden/>
              </w:rPr>
              <w:fldChar w:fldCharType="end"/>
            </w:r>
          </w:hyperlink>
        </w:p>
        <w:p w:rsidR="005F2F8A" w:rsidRDefault="005F2F8A">
          <w:pPr>
            <w:pStyle w:val="TOC1"/>
            <w:tabs>
              <w:tab w:val="left" w:pos="440"/>
            </w:tabs>
          </w:pPr>
          <w:hyperlink w:anchor="_Toc412037453" w:history="1">
            <w:r w:rsidRPr="00073490">
              <w:rPr>
                <w:rStyle w:val="Hyperlink"/>
                <w:kern w:val="2"/>
                <w14:ligatures w14:val="standard"/>
              </w:rPr>
              <w:t>5</w:t>
            </w:r>
            <w:r>
              <w:tab/>
            </w:r>
            <w:r w:rsidRPr="00073490">
              <w:rPr>
                <w:rStyle w:val="Hyperlink"/>
                <w:kern w:val="2"/>
                <w14:ligatures w14:val="standard"/>
              </w:rPr>
              <w:t>Terasic DE1-SoC Board</w:t>
            </w:r>
            <w:r>
              <w:rPr>
                <w:webHidden/>
              </w:rPr>
              <w:tab/>
            </w:r>
            <w:r>
              <w:rPr>
                <w:webHidden/>
              </w:rPr>
              <w:fldChar w:fldCharType="begin"/>
            </w:r>
            <w:r>
              <w:rPr>
                <w:webHidden/>
              </w:rPr>
              <w:instrText xml:space="preserve"> PAGEREF _Toc412037453 \h </w:instrText>
            </w:r>
            <w:r>
              <w:rPr>
                <w:webHidden/>
              </w:rPr>
            </w:r>
            <w:r>
              <w:rPr>
                <w:webHidden/>
              </w:rPr>
              <w:fldChar w:fldCharType="separate"/>
            </w:r>
            <w:r>
              <w:rPr>
                <w:webHidden/>
              </w:rPr>
              <w:t>7</w:t>
            </w:r>
            <w:r>
              <w:rPr>
                <w:webHidden/>
              </w:rPr>
              <w:fldChar w:fldCharType="end"/>
            </w:r>
          </w:hyperlink>
        </w:p>
        <w:p w:rsidR="005F2F8A" w:rsidRDefault="005F2F8A">
          <w:pPr>
            <w:pStyle w:val="TOC2"/>
            <w:tabs>
              <w:tab w:val="left" w:pos="880"/>
              <w:tab w:val="right" w:leader="dot" w:pos="9863"/>
            </w:tabs>
          </w:pPr>
          <w:hyperlink w:anchor="_Toc412037454" w:history="1">
            <w:r w:rsidRPr="00073490">
              <w:rPr>
                <w:rStyle w:val="Hyperlink"/>
                <w:kern w:val="2"/>
                <w14:ligatures w14:val="standard"/>
              </w:rPr>
              <w:t>5.1</w:t>
            </w:r>
            <w:r>
              <w:tab/>
            </w:r>
            <w:r w:rsidRPr="00073490">
              <w:rPr>
                <w:rStyle w:val="Hyperlink"/>
                <w:kern w:val="2"/>
                <w14:ligatures w14:val="standard"/>
              </w:rPr>
              <w:t>Specifications</w:t>
            </w:r>
            <w:r>
              <w:rPr>
                <w:webHidden/>
              </w:rPr>
              <w:tab/>
            </w:r>
            <w:r>
              <w:rPr>
                <w:webHidden/>
              </w:rPr>
              <w:fldChar w:fldCharType="begin"/>
            </w:r>
            <w:r>
              <w:rPr>
                <w:webHidden/>
              </w:rPr>
              <w:instrText xml:space="preserve"> PAGEREF _Toc412037454 \h </w:instrText>
            </w:r>
            <w:r>
              <w:rPr>
                <w:webHidden/>
              </w:rPr>
            </w:r>
            <w:r>
              <w:rPr>
                <w:webHidden/>
              </w:rPr>
              <w:fldChar w:fldCharType="separate"/>
            </w:r>
            <w:r>
              <w:rPr>
                <w:webHidden/>
              </w:rPr>
              <w:t>7</w:t>
            </w:r>
            <w:r>
              <w:rPr>
                <w:webHidden/>
              </w:rPr>
              <w:fldChar w:fldCharType="end"/>
            </w:r>
          </w:hyperlink>
        </w:p>
        <w:p w:rsidR="005F2F8A" w:rsidRDefault="005F2F8A">
          <w:pPr>
            <w:pStyle w:val="TOC3"/>
            <w:tabs>
              <w:tab w:val="left" w:pos="1320"/>
              <w:tab w:val="right" w:leader="dot" w:pos="9863"/>
            </w:tabs>
          </w:pPr>
          <w:hyperlink w:anchor="_Toc412037455" w:history="1">
            <w:r w:rsidRPr="00073490">
              <w:rPr>
                <w:rStyle w:val="Hyperlink"/>
                <w:kern w:val="2"/>
                <w14:ligatures w14:val="standard"/>
              </w:rPr>
              <w:t>5.1.1</w:t>
            </w:r>
            <w:r>
              <w:tab/>
            </w:r>
            <w:r w:rsidRPr="00073490">
              <w:rPr>
                <w:rStyle w:val="Hyperlink"/>
                <w:kern w:val="2"/>
                <w14:ligatures w14:val="standard"/>
              </w:rPr>
              <w:t>FPGA Device</w:t>
            </w:r>
            <w:r>
              <w:rPr>
                <w:webHidden/>
              </w:rPr>
              <w:tab/>
            </w:r>
            <w:r>
              <w:rPr>
                <w:webHidden/>
              </w:rPr>
              <w:fldChar w:fldCharType="begin"/>
            </w:r>
            <w:r>
              <w:rPr>
                <w:webHidden/>
              </w:rPr>
              <w:instrText xml:space="preserve"> PAGEREF _Toc412037455 \h </w:instrText>
            </w:r>
            <w:r>
              <w:rPr>
                <w:webHidden/>
              </w:rPr>
            </w:r>
            <w:r>
              <w:rPr>
                <w:webHidden/>
              </w:rPr>
              <w:fldChar w:fldCharType="separate"/>
            </w:r>
            <w:r>
              <w:rPr>
                <w:webHidden/>
              </w:rPr>
              <w:t>7</w:t>
            </w:r>
            <w:r>
              <w:rPr>
                <w:webHidden/>
              </w:rPr>
              <w:fldChar w:fldCharType="end"/>
            </w:r>
          </w:hyperlink>
        </w:p>
        <w:p w:rsidR="005F2F8A" w:rsidRDefault="005F2F8A">
          <w:pPr>
            <w:pStyle w:val="TOC3"/>
            <w:tabs>
              <w:tab w:val="left" w:pos="1320"/>
              <w:tab w:val="right" w:leader="dot" w:pos="9863"/>
            </w:tabs>
          </w:pPr>
          <w:hyperlink w:anchor="_Toc412037456" w:history="1">
            <w:r w:rsidRPr="00073490">
              <w:rPr>
                <w:rStyle w:val="Hyperlink"/>
                <w:kern w:val="2"/>
                <w14:ligatures w14:val="standard"/>
              </w:rPr>
              <w:t>5.1.2</w:t>
            </w:r>
            <w:r>
              <w:tab/>
            </w:r>
            <w:r w:rsidRPr="00073490">
              <w:rPr>
                <w:rStyle w:val="Hyperlink"/>
                <w:kern w:val="2"/>
                <w14:ligatures w14:val="standard"/>
              </w:rPr>
              <w:t>Configuration and Debug</w:t>
            </w:r>
            <w:r>
              <w:rPr>
                <w:webHidden/>
              </w:rPr>
              <w:tab/>
            </w:r>
            <w:r>
              <w:rPr>
                <w:webHidden/>
              </w:rPr>
              <w:fldChar w:fldCharType="begin"/>
            </w:r>
            <w:r>
              <w:rPr>
                <w:webHidden/>
              </w:rPr>
              <w:instrText xml:space="preserve"> PAGEREF _Toc412037456 \h </w:instrText>
            </w:r>
            <w:r>
              <w:rPr>
                <w:webHidden/>
              </w:rPr>
            </w:r>
            <w:r>
              <w:rPr>
                <w:webHidden/>
              </w:rPr>
              <w:fldChar w:fldCharType="separate"/>
            </w:r>
            <w:r>
              <w:rPr>
                <w:webHidden/>
              </w:rPr>
              <w:t>7</w:t>
            </w:r>
            <w:r>
              <w:rPr>
                <w:webHidden/>
              </w:rPr>
              <w:fldChar w:fldCharType="end"/>
            </w:r>
          </w:hyperlink>
        </w:p>
        <w:p w:rsidR="005F2F8A" w:rsidRDefault="005F2F8A">
          <w:pPr>
            <w:pStyle w:val="TOC3"/>
            <w:tabs>
              <w:tab w:val="left" w:pos="1320"/>
              <w:tab w:val="right" w:leader="dot" w:pos="9863"/>
            </w:tabs>
          </w:pPr>
          <w:hyperlink w:anchor="_Toc412037457" w:history="1">
            <w:r w:rsidRPr="00073490">
              <w:rPr>
                <w:rStyle w:val="Hyperlink"/>
                <w:kern w:val="2"/>
                <w14:ligatures w14:val="standard"/>
              </w:rPr>
              <w:t>5.1.3</w:t>
            </w:r>
            <w:r>
              <w:tab/>
            </w:r>
            <w:r w:rsidRPr="00073490">
              <w:rPr>
                <w:rStyle w:val="Hyperlink"/>
                <w:kern w:val="2"/>
                <w14:ligatures w14:val="standard"/>
              </w:rPr>
              <w:t>Memory Device</w:t>
            </w:r>
            <w:r>
              <w:rPr>
                <w:webHidden/>
              </w:rPr>
              <w:tab/>
            </w:r>
            <w:r>
              <w:rPr>
                <w:webHidden/>
              </w:rPr>
              <w:fldChar w:fldCharType="begin"/>
            </w:r>
            <w:r>
              <w:rPr>
                <w:webHidden/>
              </w:rPr>
              <w:instrText xml:space="preserve"> PAGEREF _Toc412037457 \h </w:instrText>
            </w:r>
            <w:r>
              <w:rPr>
                <w:webHidden/>
              </w:rPr>
            </w:r>
            <w:r>
              <w:rPr>
                <w:webHidden/>
              </w:rPr>
              <w:fldChar w:fldCharType="separate"/>
            </w:r>
            <w:r>
              <w:rPr>
                <w:webHidden/>
              </w:rPr>
              <w:t>7</w:t>
            </w:r>
            <w:r>
              <w:rPr>
                <w:webHidden/>
              </w:rPr>
              <w:fldChar w:fldCharType="end"/>
            </w:r>
          </w:hyperlink>
        </w:p>
        <w:p w:rsidR="005F2F8A" w:rsidRDefault="005F2F8A">
          <w:pPr>
            <w:pStyle w:val="TOC3"/>
            <w:tabs>
              <w:tab w:val="left" w:pos="1320"/>
              <w:tab w:val="right" w:leader="dot" w:pos="9863"/>
            </w:tabs>
          </w:pPr>
          <w:hyperlink w:anchor="_Toc412037458" w:history="1">
            <w:r w:rsidRPr="00073490">
              <w:rPr>
                <w:rStyle w:val="Hyperlink"/>
                <w:kern w:val="2"/>
                <w14:ligatures w14:val="standard"/>
              </w:rPr>
              <w:t>5.1.4</w:t>
            </w:r>
            <w:r>
              <w:tab/>
            </w:r>
            <w:r w:rsidRPr="00073490">
              <w:rPr>
                <w:rStyle w:val="Hyperlink"/>
                <w:kern w:val="2"/>
                <w14:ligatures w14:val="standard"/>
              </w:rPr>
              <w:t>Communication</w:t>
            </w:r>
            <w:r>
              <w:rPr>
                <w:webHidden/>
              </w:rPr>
              <w:tab/>
            </w:r>
            <w:r>
              <w:rPr>
                <w:webHidden/>
              </w:rPr>
              <w:fldChar w:fldCharType="begin"/>
            </w:r>
            <w:r>
              <w:rPr>
                <w:webHidden/>
              </w:rPr>
              <w:instrText xml:space="preserve"> PAGEREF _Toc412037458 \h </w:instrText>
            </w:r>
            <w:r>
              <w:rPr>
                <w:webHidden/>
              </w:rPr>
            </w:r>
            <w:r>
              <w:rPr>
                <w:webHidden/>
              </w:rPr>
              <w:fldChar w:fldCharType="separate"/>
            </w:r>
            <w:r>
              <w:rPr>
                <w:webHidden/>
              </w:rPr>
              <w:t>7</w:t>
            </w:r>
            <w:r>
              <w:rPr>
                <w:webHidden/>
              </w:rPr>
              <w:fldChar w:fldCharType="end"/>
            </w:r>
          </w:hyperlink>
        </w:p>
        <w:p w:rsidR="005F2F8A" w:rsidRDefault="005F2F8A">
          <w:pPr>
            <w:pStyle w:val="TOC3"/>
            <w:tabs>
              <w:tab w:val="left" w:pos="1320"/>
              <w:tab w:val="right" w:leader="dot" w:pos="9863"/>
            </w:tabs>
          </w:pPr>
          <w:hyperlink w:anchor="_Toc412037459" w:history="1">
            <w:r w:rsidRPr="00073490">
              <w:rPr>
                <w:rStyle w:val="Hyperlink"/>
                <w:kern w:val="2"/>
                <w14:ligatures w14:val="standard"/>
              </w:rPr>
              <w:t>5.1.5</w:t>
            </w:r>
            <w:r>
              <w:tab/>
            </w:r>
            <w:r w:rsidRPr="00073490">
              <w:rPr>
                <w:rStyle w:val="Hyperlink"/>
                <w:kern w:val="2"/>
                <w14:ligatures w14:val="standard"/>
              </w:rPr>
              <w:t>Connectors</w:t>
            </w:r>
            <w:r>
              <w:rPr>
                <w:webHidden/>
              </w:rPr>
              <w:tab/>
            </w:r>
            <w:r>
              <w:rPr>
                <w:webHidden/>
              </w:rPr>
              <w:fldChar w:fldCharType="begin"/>
            </w:r>
            <w:r>
              <w:rPr>
                <w:webHidden/>
              </w:rPr>
              <w:instrText xml:space="preserve"> PAGEREF _Toc412037459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0" w:history="1">
            <w:r w:rsidRPr="00073490">
              <w:rPr>
                <w:rStyle w:val="Hyperlink"/>
                <w:kern w:val="2"/>
                <w14:ligatures w14:val="standard"/>
              </w:rPr>
              <w:t>5.1.6</w:t>
            </w:r>
            <w:r>
              <w:tab/>
            </w:r>
            <w:r w:rsidRPr="00073490">
              <w:rPr>
                <w:rStyle w:val="Hyperlink"/>
                <w:kern w:val="2"/>
                <w14:ligatures w14:val="standard"/>
              </w:rPr>
              <w:t>Display</w:t>
            </w:r>
            <w:r>
              <w:rPr>
                <w:webHidden/>
              </w:rPr>
              <w:tab/>
            </w:r>
            <w:r>
              <w:rPr>
                <w:webHidden/>
              </w:rPr>
              <w:fldChar w:fldCharType="begin"/>
            </w:r>
            <w:r>
              <w:rPr>
                <w:webHidden/>
              </w:rPr>
              <w:instrText xml:space="preserve"> PAGEREF _Toc412037460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1" w:history="1">
            <w:r w:rsidRPr="00073490">
              <w:rPr>
                <w:rStyle w:val="Hyperlink"/>
                <w:kern w:val="2"/>
                <w14:ligatures w14:val="standard"/>
              </w:rPr>
              <w:t>5.1.7</w:t>
            </w:r>
            <w:r>
              <w:tab/>
            </w:r>
            <w:r w:rsidRPr="00073490">
              <w:rPr>
                <w:rStyle w:val="Hyperlink"/>
                <w:kern w:val="2"/>
                <w14:ligatures w14:val="standard"/>
              </w:rPr>
              <w:t>Audio</w:t>
            </w:r>
            <w:r>
              <w:rPr>
                <w:webHidden/>
              </w:rPr>
              <w:tab/>
            </w:r>
            <w:r>
              <w:rPr>
                <w:webHidden/>
              </w:rPr>
              <w:fldChar w:fldCharType="begin"/>
            </w:r>
            <w:r>
              <w:rPr>
                <w:webHidden/>
              </w:rPr>
              <w:instrText xml:space="preserve"> PAGEREF _Toc412037461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2" w:history="1">
            <w:r w:rsidRPr="00073490">
              <w:rPr>
                <w:rStyle w:val="Hyperlink"/>
                <w:kern w:val="2"/>
                <w14:ligatures w14:val="standard"/>
              </w:rPr>
              <w:t>5.1.8</w:t>
            </w:r>
            <w:r>
              <w:tab/>
            </w:r>
            <w:r w:rsidRPr="00073490">
              <w:rPr>
                <w:rStyle w:val="Hyperlink"/>
                <w:kern w:val="2"/>
                <w14:ligatures w14:val="standard"/>
              </w:rPr>
              <w:t>Video Input</w:t>
            </w:r>
            <w:r>
              <w:rPr>
                <w:webHidden/>
              </w:rPr>
              <w:tab/>
            </w:r>
            <w:r>
              <w:rPr>
                <w:webHidden/>
              </w:rPr>
              <w:fldChar w:fldCharType="begin"/>
            </w:r>
            <w:r>
              <w:rPr>
                <w:webHidden/>
              </w:rPr>
              <w:instrText xml:space="preserve"> PAGEREF _Toc412037462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3" w:history="1">
            <w:r w:rsidRPr="00073490">
              <w:rPr>
                <w:rStyle w:val="Hyperlink"/>
                <w:kern w:val="2"/>
                <w14:ligatures w14:val="standard"/>
              </w:rPr>
              <w:t>5.1.9</w:t>
            </w:r>
            <w:r>
              <w:tab/>
            </w:r>
            <w:r w:rsidRPr="00073490">
              <w:rPr>
                <w:rStyle w:val="Hyperlink"/>
                <w:kern w:val="2"/>
                <w14:ligatures w14:val="standard"/>
              </w:rPr>
              <w:t>ADC</w:t>
            </w:r>
            <w:r>
              <w:rPr>
                <w:webHidden/>
              </w:rPr>
              <w:tab/>
            </w:r>
            <w:r>
              <w:rPr>
                <w:webHidden/>
              </w:rPr>
              <w:fldChar w:fldCharType="begin"/>
            </w:r>
            <w:r>
              <w:rPr>
                <w:webHidden/>
              </w:rPr>
              <w:instrText xml:space="preserve"> PAGEREF _Toc412037463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4" w:history="1">
            <w:r w:rsidRPr="00073490">
              <w:rPr>
                <w:rStyle w:val="Hyperlink"/>
                <w:kern w:val="2"/>
                <w14:ligatures w14:val="standard"/>
              </w:rPr>
              <w:t>5.1.10</w:t>
            </w:r>
            <w:r>
              <w:tab/>
            </w:r>
            <w:r w:rsidRPr="00073490">
              <w:rPr>
                <w:rStyle w:val="Hyperlink"/>
                <w:kern w:val="2"/>
                <w14:ligatures w14:val="standard"/>
              </w:rPr>
              <w:t>Switches, Buttons and Indicators</w:t>
            </w:r>
            <w:r>
              <w:rPr>
                <w:webHidden/>
              </w:rPr>
              <w:tab/>
            </w:r>
            <w:r>
              <w:rPr>
                <w:webHidden/>
              </w:rPr>
              <w:fldChar w:fldCharType="begin"/>
            </w:r>
            <w:r>
              <w:rPr>
                <w:webHidden/>
              </w:rPr>
              <w:instrText xml:space="preserve"> PAGEREF _Toc412037464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5" w:history="1">
            <w:r w:rsidRPr="00073490">
              <w:rPr>
                <w:rStyle w:val="Hyperlink"/>
                <w:kern w:val="2"/>
                <w14:ligatures w14:val="standard"/>
              </w:rPr>
              <w:t>5.1.11</w:t>
            </w:r>
            <w:r>
              <w:tab/>
            </w:r>
            <w:r w:rsidRPr="00073490">
              <w:rPr>
                <w:rStyle w:val="Hyperlink"/>
                <w:kern w:val="2"/>
                <w14:ligatures w14:val="standard"/>
              </w:rPr>
              <w:t>Sensors</w:t>
            </w:r>
            <w:r>
              <w:rPr>
                <w:webHidden/>
              </w:rPr>
              <w:tab/>
            </w:r>
            <w:r>
              <w:rPr>
                <w:webHidden/>
              </w:rPr>
              <w:fldChar w:fldCharType="begin"/>
            </w:r>
            <w:r>
              <w:rPr>
                <w:webHidden/>
              </w:rPr>
              <w:instrText xml:space="preserve"> PAGEREF _Toc412037465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6" w:history="1">
            <w:r w:rsidRPr="00073490">
              <w:rPr>
                <w:rStyle w:val="Hyperlink"/>
                <w:kern w:val="2"/>
                <w14:ligatures w14:val="standard"/>
              </w:rPr>
              <w:t>5.1.12</w:t>
            </w:r>
            <w:r>
              <w:tab/>
            </w:r>
            <w:r w:rsidRPr="00073490">
              <w:rPr>
                <w:rStyle w:val="Hyperlink"/>
                <w:kern w:val="2"/>
                <w14:ligatures w14:val="standard"/>
              </w:rPr>
              <w:t>Power</w:t>
            </w:r>
            <w:r>
              <w:rPr>
                <w:webHidden/>
              </w:rPr>
              <w:tab/>
            </w:r>
            <w:r>
              <w:rPr>
                <w:webHidden/>
              </w:rPr>
              <w:fldChar w:fldCharType="begin"/>
            </w:r>
            <w:r>
              <w:rPr>
                <w:webHidden/>
              </w:rPr>
              <w:instrText xml:space="preserve"> PAGEREF _Toc412037466 \h </w:instrText>
            </w:r>
            <w:r>
              <w:rPr>
                <w:webHidden/>
              </w:rPr>
            </w:r>
            <w:r>
              <w:rPr>
                <w:webHidden/>
              </w:rPr>
              <w:fldChar w:fldCharType="separate"/>
            </w:r>
            <w:r>
              <w:rPr>
                <w:webHidden/>
              </w:rPr>
              <w:t>8</w:t>
            </w:r>
            <w:r>
              <w:rPr>
                <w:webHidden/>
              </w:rPr>
              <w:fldChar w:fldCharType="end"/>
            </w:r>
          </w:hyperlink>
        </w:p>
        <w:p w:rsidR="005F2F8A" w:rsidRDefault="005F2F8A">
          <w:pPr>
            <w:pStyle w:val="TOC3"/>
            <w:tabs>
              <w:tab w:val="left" w:pos="1320"/>
              <w:tab w:val="right" w:leader="dot" w:pos="9863"/>
            </w:tabs>
          </w:pPr>
          <w:hyperlink w:anchor="_Toc412037467" w:history="1">
            <w:r w:rsidRPr="00073490">
              <w:rPr>
                <w:rStyle w:val="Hyperlink"/>
                <w:kern w:val="2"/>
                <w14:ligatures w14:val="standard"/>
              </w:rPr>
              <w:t>5.1.13</w:t>
            </w:r>
            <w:r>
              <w:tab/>
            </w:r>
            <w:r w:rsidRPr="00073490">
              <w:rPr>
                <w:rStyle w:val="Hyperlink"/>
                <w:kern w:val="2"/>
                <w14:ligatures w14:val="standard"/>
              </w:rPr>
              <w:t>Block Diagram</w:t>
            </w:r>
            <w:r>
              <w:rPr>
                <w:webHidden/>
              </w:rPr>
              <w:tab/>
            </w:r>
            <w:r>
              <w:rPr>
                <w:webHidden/>
              </w:rPr>
              <w:fldChar w:fldCharType="begin"/>
            </w:r>
            <w:r>
              <w:rPr>
                <w:webHidden/>
              </w:rPr>
              <w:instrText xml:space="preserve"> PAGEREF _Toc412037467 \h </w:instrText>
            </w:r>
            <w:r>
              <w:rPr>
                <w:webHidden/>
              </w:rPr>
            </w:r>
            <w:r>
              <w:rPr>
                <w:webHidden/>
              </w:rPr>
              <w:fldChar w:fldCharType="separate"/>
            </w:r>
            <w:r>
              <w:rPr>
                <w:webHidden/>
              </w:rPr>
              <w:t>9</w:t>
            </w:r>
            <w:r>
              <w:rPr>
                <w:webHidden/>
              </w:rPr>
              <w:fldChar w:fldCharType="end"/>
            </w:r>
          </w:hyperlink>
        </w:p>
        <w:p w:rsidR="005F2F8A" w:rsidRDefault="005F2F8A">
          <w:pPr>
            <w:pStyle w:val="TOC2"/>
            <w:tabs>
              <w:tab w:val="left" w:pos="880"/>
              <w:tab w:val="right" w:leader="dot" w:pos="9863"/>
            </w:tabs>
          </w:pPr>
          <w:hyperlink w:anchor="_Toc412037468" w:history="1">
            <w:r w:rsidRPr="00073490">
              <w:rPr>
                <w:rStyle w:val="Hyperlink"/>
                <w:kern w:val="2"/>
                <w14:ligatures w14:val="standard"/>
              </w:rPr>
              <w:t>5.2</w:t>
            </w:r>
            <w:r>
              <w:tab/>
            </w:r>
            <w:r w:rsidRPr="00073490">
              <w:rPr>
                <w:rStyle w:val="Hyperlink"/>
                <w:kern w:val="2"/>
                <w14:ligatures w14:val="standard"/>
              </w:rPr>
              <w:t>Layout</w:t>
            </w:r>
            <w:r>
              <w:rPr>
                <w:webHidden/>
              </w:rPr>
              <w:tab/>
            </w:r>
            <w:r>
              <w:rPr>
                <w:webHidden/>
              </w:rPr>
              <w:fldChar w:fldCharType="begin"/>
            </w:r>
            <w:r>
              <w:rPr>
                <w:webHidden/>
              </w:rPr>
              <w:instrText xml:space="preserve"> PAGEREF _Toc412037468 \h </w:instrText>
            </w:r>
            <w:r>
              <w:rPr>
                <w:webHidden/>
              </w:rPr>
            </w:r>
            <w:r>
              <w:rPr>
                <w:webHidden/>
              </w:rPr>
              <w:fldChar w:fldCharType="separate"/>
            </w:r>
            <w:r>
              <w:rPr>
                <w:webHidden/>
              </w:rPr>
              <w:t>9</w:t>
            </w:r>
            <w:r>
              <w:rPr>
                <w:webHidden/>
              </w:rPr>
              <w:fldChar w:fldCharType="end"/>
            </w:r>
          </w:hyperlink>
        </w:p>
        <w:p w:rsidR="005F2F8A" w:rsidRDefault="005F2F8A">
          <w:pPr>
            <w:pStyle w:val="TOC1"/>
            <w:tabs>
              <w:tab w:val="left" w:pos="440"/>
            </w:tabs>
          </w:pPr>
          <w:hyperlink w:anchor="_Toc412037469" w:history="1">
            <w:r w:rsidRPr="00073490">
              <w:rPr>
                <w:rStyle w:val="Hyperlink"/>
                <w:kern w:val="2"/>
                <w14:ligatures w14:val="standard"/>
              </w:rPr>
              <w:t>6</w:t>
            </w:r>
            <w:r>
              <w:tab/>
            </w:r>
            <w:r w:rsidRPr="00073490">
              <w:rPr>
                <w:rStyle w:val="Hyperlink"/>
                <w:kern w:val="2"/>
                <w14:ligatures w14:val="standard"/>
              </w:rPr>
              <w:t>Cyclone V Overview</w:t>
            </w:r>
            <w:r>
              <w:rPr>
                <w:webHidden/>
              </w:rPr>
              <w:tab/>
            </w:r>
            <w:r>
              <w:rPr>
                <w:webHidden/>
              </w:rPr>
              <w:fldChar w:fldCharType="begin"/>
            </w:r>
            <w:r>
              <w:rPr>
                <w:webHidden/>
              </w:rPr>
              <w:instrText xml:space="preserve"> PAGEREF _Toc412037469 \h </w:instrText>
            </w:r>
            <w:r>
              <w:rPr>
                <w:webHidden/>
              </w:rPr>
            </w:r>
            <w:r>
              <w:rPr>
                <w:webHidden/>
              </w:rPr>
              <w:fldChar w:fldCharType="separate"/>
            </w:r>
            <w:r>
              <w:rPr>
                <w:webHidden/>
              </w:rPr>
              <w:t>11</w:t>
            </w:r>
            <w:r>
              <w:rPr>
                <w:webHidden/>
              </w:rPr>
              <w:fldChar w:fldCharType="end"/>
            </w:r>
          </w:hyperlink>
        </w:p>
        <w:p w:rsidR="005F2F8A" w:rsidRDefault="005F2F8A">
          <w:pPr>
            <w:pStyle w:val="TOC2"/>
            <w:tabs>
              <w:tab w:val="left" w:pos="880"/>
              <w:tab w:val="right" w:leader="dot" w:pos="9863"/>
            </w:tabs>
          </w:pPr>
          <w:hyperlink w:anchor="_Toc412037470" w:history="1">
            <w:r w:rsidRPr="00073490">
              <w:rPr>
                <w:rStyle w:val="Hyperlink"/>
                <w:kern w:val="2"/>
                <w14:ligatures w14:val="standard"/>
              </w:rPr>
              <w:t>6.1</w:t>
            </w:r>
            <w:r>
              <w:tab/>
            </w:r>
            <w:r w:rsidRPr="00073490">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_Toc412037470 \h </w:instrText>
            </w:r>
            <w:r>
              <w:rPr>
                <w:webHidden/>
              </w:rPr>
            </w:r>
            <w:r>
              <w:rPr>
                <w:webHidden/>
              </w:rPr>
              <w:fldChar w:fldCharType="separate"/>
            </w:r>
            <w:r>
              <w:rPr>
                <w:webHidden/>
              </w:rPr>
              <w:t>11</w:t>
            </w:r>
            <w:r>
              <w:rPr>
                <w:webHidden/>
              </w:rPr>
              <w:fldChar w:fldCharType="end"/>
            </w:r>
          </w:hyperlink>
        </w:p>
        <w:p w:rsidR="005F2F8A" w:rsidRDefault="005F2F8A">
          <w:pPr>
            <w:pStyle w:val="TOC2"/>
            <w:tabs>
              <w:tab w:val="left" w:pos="880"/>
              <w:tab w:val="right" w:leader="dot" w:pos="9863"/>
            </w:tabs>
          </w:pPr>
          <w:hyperlink w:anchor="_Toc412037471" w:history="1">
            <w:r w:rsidRPr="00073490">
              <w:rPr>
                <w:rStyle w:val="Hyperlink"/>
                <w:kern w:val="2"/>
                <w14:ligatures w14:val="standard"/>
              </w:rPr>
              <w:t>6.2</w:t>
            </w:r>
            <w:r>
              <w:tab/>
            </w:r>
            <w:r w:rsidRPr="00073490">
              <w:rPr>
                <w:rStyle w:val="Hyperlink"/>
                <w:kern w:val="2"/>
                <w14:ligatures w14:val="standard"/>
              </w:rPr>
              <w:t>Features of the HPS</w:t>
            </w:r>
            <w:r>
              <w:rPr>
                <w:webHidden/>
              </w:rPr>
              <w:tab/>
            </w:r>
            <w:r>
              <w:rPr>
                <w:webHidden/>
              </w:rPr>
              <w:fldChar w:fldCharType="begin"/>
            </w:r>
            <w:r>
              <w:rPr>
                <w:webHidden/>
              </w:rPr>
              <w:instrText xml:space="preserve"> PAGEREF _Toc412037471 \h </w:instrText>
            </w:r>
            <w:r>
              <w:rPr>
                <w:webHidden/>
              </w:rPr>
            </w:r>
            <w:r>
              <w:rPr>
                <w:webHidden/>
              </w:rPr>
              <w:fldChar w:fldCharType="separate"/>
            </w:r>
            <w:r>
              <w:rPr>
                <w:webHidden/>
              </w:rPr>
              <w:t>12</w:t>
            </w:r>
            <w:r>
              <w:rPr>
                <w:webHidden/>
              </w:rPr>
              <w:fldChar w:fldCharType="end"/>
            </w:r>
          </w:hyperlink>
        </w:p>
        <w:p w:rsidR="005F2F8A" w:rsidRDefault="005F2F8A">
          <w:pPr>
            <w:pStyle w:val="TOC2"/>
            <w:tabs>
              <w:tab w:val="left" w:pos="880"/>
              <w:tab w:val="right" w:leader="dot" w:pos="9863"/>
            </w:tabs>
          </w:pPr>
          <w:hyperlink w:anchor="_Toc412037472" w:history="1">
            <w:r w:rsidRPr="00073490">
              <w:rPr>
                <w:rStyle w:val="Hyperlink"/>
                <w:kern w:val="2"/>
                <w14:ligatures w14:val="standard"/>
              </w:rPr>
              <w:t>6.3</w:t>
            </w:r>
            <w:r>
              <w:tab/>
            </w:r>
            <w:r w:rsidRPr="00073490">
              <w:rPr>
                <w:rStyle w:val="Hyperlink"/>
                <w:kern w:val="2"/>
                <w14:ligatures w14:val="standard"/>
              </w:rPr>
              <w:t>System Integration Overview</w:t>
            </w:r>
            <w:r>
              <w:rPr>
                <w:webHidden/>
              </w:rPr>
              <w:tab/>
            </w:r>
            <w:r>
              <w:rPr>
                <w:webHidden/>
              </w:rPr>
              <w:fldChar w:fldCharType="begin"/>
            </w:r>
            <w:r>
              <w:rPr>
                <w:webHidden/>
              </w:rPr>
              <w:instrText xml:space="preserve"> PAGEREF _Toc412037472 \h </w:instrText>
            </w:r>
            <w:r>
              <w:rPr>
                <w:webHidden/>
              </w:rPr>
            </w:r>
            <w:r>
              <w:rPr>
                <w:webHidden/>
              </w:rPr>
              <w:fldChar w:fldCharType="separate"/>
            </w:r>
            <w:r>
              <w:rPr>
                <w:webHidden/>
              </w:rPr>
              <w:t>13</w:t>
            </w:r>
            <w:r>
              <w:rPr>
                <w:webHidden/>
              </w:rPr>
              <w:fldChar w:fldCharType="end"/>
            </w:r>
          </w:hyperlink>
        </w:p>
        <w:p w:rsidR="005F2F8A" w:rsidRDefault="005F2F8A">
          <w:pPr>
            <w:pStyle w:val="TOC3"/>
            <w:tabs>
              <w:tab w:val="left" w:pos="1320"/>
              <w:tab w:val="right" w:leader="dot" w:pos="9863"/>
            </w:tabs>
          </w:pPr>
          <w:hyperlink w:anchor="_Toc412037473" w:history="1">
            <w:r w:rsidRPr="00073490">
              <w:rPr>
                <w:rStyle w:val="Hyperlink"/>
                <w:kern w:val="2"/>
                <w14:ligatures w14:val="standard"/>
              </w:rPr>
              <w:t>6.3.1</w:t>
            </w:r>
            <w:r>
              <w:tab/>
            </w:r>
            <w:r w:rsidRPr="00073490">
              <w:rPr>
                <w:rStyle w:val="Hyperlink"/>
                <w:kern w:val="2"/>
                <w14:ligatures w14:val="standard"/>
              </w:rPr>
              <w:t>MPU Subsystem</w:t>
            </w:r>
            <w:r>
              <w:rPr>
                <w:webHidden/>
              </w:rPr>
              <w:tab/>
            </w:r>
            <w:r>
              <w:rPr>
                <w:webHidden/>
              </w:rPr>
              <w:fldChar w:fldCharType="begin"/>
            </w:r>
            <w:r>
              <w:rPr>
                <w:webHidden/>
              </w:rPr>
              <w:instrText xml:space="preserve"> PAGEREF _Toc412037473 \h </w:instrText>
            </w:r>
            <w:r>
              <w:rPr>
                <w:webHidden/>
              </w:rPr>
            </w:r>
            <w:r>
              <w:rPr>
                <w:webHidden/>
              </w:rPr>
              <w:fldChar w:fldCharType="separate"/>
            </w:r>
            <w:r>
              <w:rPr>
                <w:webHidden/>
              </w:rPr>
              <w:t>13</w:t>
            </w:r>
            <w:r>
              <w:rPr>
                <w:webHidden/>
              </w:rPr>
              <w:fldChar w:fldCharType="end"/>
            </w:r>
          </w:hyperlink>
        </w:p>
        <w:p w:rsidR="005F2F8A" w:rsidRDefault="005F2F8A">
          <w:pPr>
            <w:pStyle w:val="TOC3"/>
            <w:tabs>
              <w:tab w:val="left" w:pos="1320"/>
              <w:tab w:val="right" w:leader="dot" w:pos="9863"/>
            </w:tabs>
          </w:pPr>
          <w:hyperlink w:anchor="_Toc412037474" w:history="1">
            <w:r w:rsidRPr="00073490">
              <w:rPr>
                <w:rStyle w:val="Hyperlink"/>
                <w:kern w:val="2"/>
                <w14:ligatures w14:val="standard"/>
              </w:rPr>
              <w:t>6.3.2</w:t>
            </w:r>
            <w:r>
              <w:tab/>
            </w:r>
            <w:r w:rsidRPr="00073490">
              <w:rPr>
                <w:rStyle w:val="Hyperlink"/>
                <w:kern w:val="2"/>
                <w14:ligatures w14:val="standard"/>
              </w:rPr>
              <w:t>SDRAM Controller Subsystem</w:t>
            </w:r>
            <w:r>
              <w:rPr>
                <w:webHidden/>
              </w:rPr>
              <w:tab/>
            </w:r>
            <w:r>
              <w:rPr>
                <w:webHidden/>
              </w:rPr>
              <w:fldChar w:fldCharType="begin"/>
            </w:r>
            <w:r>
              <w:rPr>
                <w:webHidden/>
              </w:rPr>
              <w:instrText xml:space="preserve"> PAGEREF _Toc412037474 \h </w:instrText>
            </w:r>
            <w:r>
              <w:rPr>
                <w:webHidden/>
              </w:rPr>
            </w:r>
            <w:r>
              <w:rPr>
                <w:webHidden/>
              </w:rPr>
              <w:fldChar w:fldCharType="separate"/>
            </w:r>
            <w:r>
              <w:rPr>
                <w:webHidden/>
              </w:rPr>
              <w:t>13</w:t>
            </w:r>
            <w:r>
              <w:rPr>
                <w:webHidden/>
              </w:rPr>
              <w:fldChar w:fldCharType="end"/>
            </w:r>
          </w:hyperlink>
        </w:p>
        <w:p w:rsidR="005F2F8A" w:rsidRDefault="005F2F8A">
          <w:pPr>
            <w:pStyle w:val="TOC3"/>
            <w:tabs>
              <w:tab w:val="left" w:pos="1320"/>
              <w:tab w:val="right" w:leader="dot" w:pos="9863"/>
            </w:tabs>
          </w:pPr>
          <w:hyperlink w:anchor="_Toc412037475" w:history="1">
            <w:r w:rsidRPr="00073490">
              <w:rPr>
                <w:rStyle w:val="Hyperlink"/>
                <w:kern w:val="2"/>
                <w14:ligatures w14:val="standard"/>
              </w:rPr>
              <w:t>6.3.3</w:t>
            </w:r>
            <w:r>
              <w:tab/>
            </w:r>
            <w:r w:rsidRPr="00073490">
              <w:rPr>
                <w:rStyle w:val="Hyperlink"/>
                <w:kern w:val="2"/>
                <w14:ligatures w14:val="standard"/>
              </w:rPr>
              <w:t>Support Peripherals</w:t>
            </w:r>
            <w:r>
              <w:rPr>
                <w:webHidden/>
              </w:rPr>
              <w:tab/>
            </w:r>
            <w:r>
              <w:rPr>
                <w:webHidden/>
              </w:rPr>
              <w:fldChar w:fldCharType="begin"/>
            </w:r>
            <w:r>
              <w:rPr>
                <w:webHidden/>
              </w:rPr>
              <w:instrText xml:space="preserve"> PAGEREF _Toc412037475 \h </w:instrText>
            </w:r>
            <w:r>
              <w:rPr>
                <w:webHidden/>
              </w:rPr>
            </w:r>
            <w:r>
              <w:rPr>
                <w:webHidden/>
              </w:rPr>
              <w:fldChar w:fldCharType="separate"/>
            </w:r>
            <w:r>
              <w:rPr>
                <w:webHidden/>
              </w:rPr>
              <w:t>13</w:t>
            </w:r>
            <w:r>
              <w:rPr>
                <w:webHidden/>
              </w:rPr>
              <w:fldChar w:fldCharType="end"/>
            </w:r>
          </w:hyperlink>
        </w:p>
        <w:p w:rsidR="005F2F8A" w:rsidRDefault="005F2F8A">
          <w:pPr>
            <w:pStyle w:val="TOC4"/>
            <w:tabs>
              <w:tab w:val="left" w:pos="1540"/>
              <w:tab w:val="right" w:leader="dot" w:pos="9863"/>
            </w:tabs>
          </w:pPr>
          <w:hyperlink w:anchor="_Toc412037476" w:history="1">
            <w:r w:rsidRPr="00073490">
              <w:rPr>
                <w:rStyle w:val="Hyperlink"/>
                <w:kern w:val="2"/>
                <w14:ligatures w14:val="standard"/>
              </w:rPr>
              <w:t>6.3.3.1</w:t>
            </w:r>
            <w:r>
              <w:tab/>
            </w:r>
            <w:r w:rsidRPr="00073490">
              <w:rPr>
                <w:rStyle w:val="Hyperlink"/>
                <w:kern w:val="2"/>
                <w14:ligatures w14:val="standard"/>
              </w:rPr>
              <w:t>System Manager</w:t>
            </w:r>
            <w:r>
              <w:rPr>
                <w:webHidden/>
              </w:rPr>
              <w:tab/>
            </w:r>
            <w:r>
              <w:rPr>
                <w:webHidden/>
              </w:rPr>
              <w:fldChar w:fldCharType="begin"/>
            </w:r>
            <w:r>
              <w:rPr>
                <w:webHidden/>
              </w:rPr>
              <w:instrText xml:space="preserve"> PAGEREF _Toc412037476 \h </w:instrText>
            </w:r>
            <w:r>
              <w:rPr>
                <w:webHidden/>
              </w:rPr>
            </w:r>
            <w:r>
              <w:rPr>
                <w:webHidden/>
              </w:rPr>
              <w:fldChar w:fldCharType="separate"/>
            </w:r>
            <w:r>
              <w:rPr>
                <w:webHidden/>
              </w:rPr>
              <w:t>13</w:t>
            </w:r>
            <w:r>
              <w:rPr>
                <w:webHidden/>
              </w:rPr>
              <w:fldChar w:fldCharType="end"/>
            </w:r>
          </w:hyperlink>
        </w:p>
        <w:p w:rsidR="005F2F8A" w:rsidRDefault="005F2F8A">
          <w:pPr>
            <w:pStyle w:val="TOC4"/>
            <w:tabs>
              <w:tab w:val="left" w:pos="1540"/>
              <w:tab w:val="right" w:leader="dot" w:pos="9863"/>
            </w:tabs>
          </w:pPr>
          <w:hyperlink w:anchor="_Toc412037477" w:history="1">
            <w:r w:rsidRPr="00073490">
              <w:rPr>
                <w:rStyle w:val="Hyperlink"/>
                <w:kern w:val="2"/>
                <w14:ligatures w14:val="standard"/>
              </w:rPr>
              <w:t>6.3.3.2</w:t>
            </w:r>
            <w:r>
              <w:tab/>
            </w:r>
            <w:r w:rsidRPr="00073490">
              <w:rPr>
                <w:rStyle w:val="Hyperlink"/>
                <w:kern w:val="2"/>
                <w14:ligatures w14:val="standard"/>
              </w:rPr>
              <w:t>FPGA Manager</w:t>
            </w:r>
            <w:r>
              <w:rPr>
                <w:webHidden/>
              </w:rPr>
              <w:tab/>
            </w:r>
            <w:r>
              <w:rPr>
                <w:webHidden/>
              </w:rPr>
              <w:fldChar w:fldCharType="begin"/>
            </w:r>
            <w:r>
              <w:rPr>
                <w:webHidden/>
              </w:rPr>
              <w:instrText xml:space="preserve"> PAGEREF _Toc412037477 \h </w:instrText>
            </w:r>
            <w:r>
              <w:rPr>
                <w:webHidden/>
              </w:rPr>
            </w:r>
            <w:r>
              <w:rPr>
                <w:webHidden/>
              </w:rPr>
              <w:fldChar w:fldCharType="separate"/>
            </w:r>
            <w:r>
              <w:rPr>
                <w:webHidden/>
              </w:rPr>
              <w:t>14</w:t>
            </w:r>
            <w:r>
              <w:rPr>
                <w:webHidden/>
              </w:rPr>
              <w:fldChar w:fldCharType="end"/>
            </w:r>
          </w:hyperlink>
        </w:p>
        <w:p w:rsidR="005F2F8A" w:rsidRDefault="005F2F8A">
          <w:pPr>
            <w:pStyle w:val="TOC3"/>
            <w:tabs>
              <w:tab w:val="left" w:pos="1320"/>
              <w:tab w:val="right" w:leader="dot" w:pos="9863"/>
            </w:tabs>
          </w:pPr>
          <w:hyperlink w:anchor="_Toc412037478" w:history="1">
            <w:r w:rsidRPr="00073490">
              <w:rPr>
                <w:rStyle w:val="Hyperlink"/>
                <w:kern w:val="2"/>
                <w14:ligatures w14:val="standard"/>
              </w:rPr>
              <w:t>6.3.4</w:t>
            </w:r>
            <w:r>
              <w:tab/>
            </w:r>
            <w:r w:rsidRPr="00073490">
              <w:rPr>
                <w:rStyle w:val="Hyperlink"/>
                <w:kern w:val="2"/>
                <w14:ligatures w14:val="standard"/>
              </w:rPr>
              <w:t>Interface Peripherals</w:t>
            </w:r>
            <w:r>
              <w:rPr>
                <w:webHidden/>
              </w:rPr>
              <w:tab/>
            </w:r>
            <w:r>
              <w:rPr>
                <w:webHidden/>
              </w:rPr>
              <w:fldChar w:fldCharType="begin"/>
            </w:r>
            <w:r>
              <w:rPr>
                <w:webHidden/>
              </w:rPr>
              <w:instrText xml:space="preserve"> PAGEREF _Toc412037478 \h </w:instrText>
            </w:r>
            <w:r>
              <w:rPr>
                <w:webHidden/>
              </w:rPr>
            </w:r>
            <w:r>
              <w:rPr>
                <w:webHidden/>
              </w:rPr>
              <w:fldChar w:fldCharType="separate"/>
            </w:r>
            <w:r>
              <w:rPr>
                <w:webHidden/>
              </w:rPr>
              <w:t>14</w:t>
            </w:r>
            <w:r>
              <w:rPr>
                <w:webHidden/>
              </w:rPr>
              <w:fldChar w:fldCharType="end"/>
            </w:r>
          </w:hyperlink>
        </w:p>
        <w:p w:rsidR="005F2F8A" w:rsidRDefault="005F2F8A">
          <w:pPr>
            <w:pStyle w:val="TOC4"/>
            <w:tabs>
              <w:tab w:val="left" w:pos="1540"/>
              <w:tab w:val="right" w:leader="dot" w:pos="9863"/>
            </w:tabs>
          </w:pPr>
          <w:hyperlink w:anchor="_Toc412037479" w:history="1">
            <w:r w:rsidRPr="00073490">
              <w:rPr>
                <w:rStyle w:val="Hyperlink"/>
                <w:kern w:val="2"/>
                <w14:ligatures w14:val="standard"/>
              </w:rPr>
              <w:t>6.3.4.1</w:t>
            </w:r>
            <w:r>
              <w:tab/>
            </w:r>
            <w:r w:rsidRPr="00073490">
              <w:rPr>
                <w:rStyle w:val="Hyperlink"/>
                <w:kern w:val="2"/>
                <w14:ligatures w14:val="standard"/>
              </w:rPr>
              <w:t>GPIO Interfaces</w:t>
            </w:r>
            <w:r>
              <w:rPr>
                <w:webHidden/>
              </w:rPr>
              <w:tab/>
            </w:r>
            <w:r>
              <w:rPr>
                <w:webHidden/>
              </w:rPr>
              <w:fldChar w:fldCharType="begin"/>
            </w:r>
            <w:r>
              <w:rPr>
                <w:webHidden/>
              </w:rPr>
              <w:instrText xml:space="preserve"> PAGEREF _Toc412037479 \h </w:instrText>
            </w:r>
            <w:r>
              <w:rPr>
                <w:webHidden/>
              </w:rPr>
            </w:r>
            <w:r>
              <w:rPr>
                <w:webHidden/>
              </w:rPr>
              <w:fldChar w:fldCharType="separate"/>
            </w:r>
            <w:r>
              <w:rPr>
                <w:webHidden/>
              </w:rPr>
              <w:t>14</w:t>
            </w:r>
            <w:r>
              <w:rPr>
                <w:webHidden/>
              </w:rPr>
              <w:fldChar w:fldCharType="end"/>
            </w:r>
          </w:hyperlink>
        </w:p>
        <w:p w:rsidR="005F2F8A" w:rsidRDefault="005F2F8A">
          <w:pPr>
            <w:pStyle w:val="TOC3"/>
            <w:tabs>
              <w:tab w:val="left" w:pos="1320"/>
              <w:tab w:val="right" w:leader="dot" w:pos="9863"/>
            </w:tabs>
          </w:pPr>
          <w:hyperlink w:anchor="_Toc412037480" w:history="1">
            <w:r w:rsidRPr="00073490">
              <w:rPr>
                <w:rStyle w:val="Hyperlink"/>
                <w:kern w:val="2"/>
                <w14:ligatures w14:val="standard"/>
              </w:rPr>
              <w:t>6.3.5</w:t>
            </w:r>
            <w:r>
              <w:tab/>
            </w:r>
            <w:r w:rsidRPr="00073490">
              <w:rPr>
                <w:rStyle w:val="Hyperlink"/>
                <w:kern w:val="2"/>
                <w14:ligatures w14:val="standard"/>
              </w:rPr>
              <w:t>On-Chip Memory</w:t>
            </w:r>
            <w:r>
              <w:rPr>
                <w:webHidden/>
              </w:rPr>
              <w:tab/>
            </w:r>
            <w:r>
              <w:rPr>
                <w:webHidden/>
              </w:rPr>
              <w:fldChar w:fldCharType="begin"/>
            </w:r>
            <w:r>
              <w:rPr>
                <w:webHidden/>
              </w:rPr>
              <w:instrText xml:space="preserve"> PAGEREF _Toc412037480 \h </w:instrText>
            </w:r>
            <w:r>
              <w:rPr>
                <w:webHidden/>
              </w:rPr>
            </w:r>
            <w:r>
              <w:rPr>
                <w:webHidden/>
              </w:rPr>
              <w:fldChar w:fldCharType="separate"/>
            </w:r>
            <w:r>
              <w:rPr>
                <w:webHidden/>
              </w:rPr>
              <w:t>14</w:t>
            </w:r>
            <w:r>
              <w:rPr>
                <w:webHidden/>
              </w:rPr>
              <w:fldChar w:fldCharType="end"/>
            </w:r>
          </w:hyperlink>
        </w:p>
        <w:p w:rsidR="005F2F8A" w:rsidRDefault="005F2F8A">
          <w:pPr>
            <w:pStyle w:val="TOC4"/>
            <w:tabs>
              <w:tab w:val="left" w:pos="1540"/>
              <w:tab w:val="right" w:leader="dot" w:pos="9863"/>
            </w:tabs>
          </w:pPr>
          <w:hyperlink w:anchor="_Toc412037481" w:history="1">
            <w:r w:rsidRPr="00073490">
              <w:rPr>
                <w:rStyle w:val="Hyperlink"/>
                <w:kern w:val="2"/>
                <w14:ligatures w14:val="standard"/>
              </w:rPr>
              <w:t>6.3.5.1</w:t>
            </w:r>
            <w:r>
              <w:tab/>
            </w:r>
            <w:r w:rsidRPr="00073490">
              <w:rPr>
                <w:rStyle w:val="Hyperlink"/>
                <w:kern w:val="2"/>
                <w14:ligatures w14:val="standard"/>
              </w:rPr>
              <w:t>On-Chip RAM</w:t>
            </w:r>
            <w:r>
              <w:rPr>
                <w:webHidden/>
              </w:rPr>
              <w:tab/>
            </w:r>
            <w:r>
              <w:rPr>
                <w:webHidden/>
              </w:rPr>
              <w:fldChar w:fldCharType="begin"/>
            </w:r>
            <w:r>
              <w:rPr>
                <w:webHidden/>
              </w:rPr>
              <w:instrText xml:space="preserve"> PAGEREF _Toc412037481 \h </w:instrText>
            </w:r>
            <w:r>
              <w:rPr>
                <w:webHidden/>
              </w:rPr>
            </w:r>
            <w:r>
              <w:rPr>
                <w:webHidden/>
              </w:rPr>
              <w:fldChar w:fldCharType="separate"/>
            </w:r>
            <w:r>
              <w:rPr>
                <w:webHidden/>
              </w:rPr>
              <w:t>14</w:t>
            </w:r>
            <w:r>
              <w:rPr>
                <w:webHidden/>
              </w:rPr>
              <w:fldChar w:fldCharType="end"/>
            </w:r>
          </w:hyperlink>
        </w:p>
        <w:p w:rsidR="005F2F8A" w:rsidRDefault="005F2F8A">
          <w:pPr>
            <w:pStyle w:val="TOC4"/>
            <w:tabs>
              <w:tab w:val="left" w:pos="1540"/>
              <w:tab w:val="right" w:leader="dot" w:pos="9863"/>
            </w:tabs>
          </w:pPr>
          <w:hyperlink w:anchor="_Toc412037482" w:history="1">
            <w:r w:rsidRPr="00073490">
              <w:rPr>
                <w:rStyle w:val="Hyperlink"/>
                <w:kern w:val="2"/>
                <w14:ligatures w14:val="standard"/>
              </w:rPr>
              <w:t>6.3.5.2</w:t>
            </w:r>
            <w:r>
              <w:tab/>
            </w:r>
            <w:r w:rsidRPr="00073490">
              <w:rPr>
                <w:rStyle w:val="Hyperlink"/>
                <w:kern w:val="2"/>
                <w14:ligatures w14:val="standard"/>
              </w:rPr>
              <w:t>Boot ROM</w:t>
            </w:r>
            <w:r>
              <w:rPr>
                <w:webHidden/>
              </w:rPr>
              <w:tab/>
            </w:r>
            <w:r>
              <w:rPr>
                <w:webHidden/>
              </w:rPr>
              <w:fldChar w:fldCharType="begin"/>
            </w:r>
            <w:r>
              <w:rPr>
                <w:webHidden/>
              </w:rPr>
              <w:instrText xml:space="preserve"> PAGEREF _Toc412037482 \h </w:instrText>
            </w:r>
            <w:r>
              <w:rPr>
                <w:webHidden/>
              </w:rPr>
            </w:r>
            <w:r>
              <w:rPr>
                <w:webHidden/>
              </w:rPr>
              <w:fldChar w:fldCharType="separate"/>
            </w:r>
            <w:r>
              <w:rPr>
                <w:webHidden/>
              </w:rPr>
              <w:t>14</w:t>
            </w:r>
            <w:r>
              <w:rPr>
                <w:webHidden/>
              </w:rPr>
              <w:fldChar w:fldCharType="end"/>
            </w:r>
          </w:hyperlink>
        </w:p>
        <w:p w:rsidR="005F2F8A" w:rsidRDefault="005F2F8A">
          <w:pPr>
            <w:pStyle w:val="TOC2"/>
            <w:tabs>
              <w:tab w:val="left" w:pos="880"/>
              <w:tab w:val="right" w:leader="dot" w:pos="9863"/>
            </w:tabs>
          </w:pPr>
          <w:hyperlink w:anchor="_Toc412037483" w:history="1">
            <w:r w:rsidRPr="00073490">
              <w:rPr>
                <w:rStyle w:val="Hyperlink"/>
                <w:kern w:val="2"/>
                <w14:ligatures w14:val="standard"/>
              </w:rPr>
              <w:t>6.4</w:t>
            </w:r>
            <w:r>
              <w:tab/>
            </w:r>
            <w:r w:rsidRPr="00073490">
              <w:rPr>
                <w:rStyle w:val="Hyperlink"/>
                <w:kern w:val="2"/>
                <w14:ligatures w14:val="standard"/>
              </w:rPr>
              <w:t>HPS-FPGA Interfaces</w:t>
            </w:r>
            <w:r>
              <w:rPr>
                <w:webHidden/>
              </w:rPr>
              <w:tab/>
            </w:r>
            <w:r>
              <w:rPr>
                <w:webHidden/>
              </w:rPr>
              <w:fldChar w:fldCharType="begin"/>
            </w:r>
            <w:r>
              <w:rPr>
                <w:webHidden/>
              </w:rPr>
              <w:instrText xml:space="preserve"> PAGEREF _Toc412037483 \h </w:instrText>
            </w:r>
            <w:r>
              <w:rPr>
                <w:webHidden/>
              </w:rPr>
            </w:r>
            <w:r>
              <w:rPr>
                <w:webHidden/>
              </w:rPr>
              <w:fldChar w:fldCharType="separate"/>
            </w:r>
            <w:r>
              <w:rPr>
                <w:webHidden/>
              </w:rPr>
              <w:t>14</w:t>
            </w:r>
            <w:r>
              <w:rPr>
                <w:webHidden/>
              </w:rPr>
              <w:fldChar w:fldCharType="end"/>
            </w:r>
          </w:hyperlink>
        </w:p>
        <w:p w:rsidR="005F2F8A" w:rsidRDefault="005F2F8A">
          <w:pPr>
            <w:pStyle w:val="TOC2"/>
            <w:tabs>
              <w:tab w:val="left" w:pos="880"/>
              <w:tab w:val="right" w:leader="dot" w:pos="9863"/>
            </w:tabs>
          </w:pPr>
          <w:hyperlink w:anchor="_Toc412037484" w:history="1">
            <w:r w:rsidRPr="00073490">
              <w:rPr>
                <w:rStyle w:val="Hyperlink"/>
                <w:kern w:val="2"/>
                <w14:ligatures w14:val="standard"/>
              </w:rPr>
              <w:t>6.5</w:t>
            </w:r>
            <w:r>
              <w:tab/>
            </w:r>
            <w:r w:rsidRPr="00073490">
              <w:rPr>
                <w:rStyle w:val="Hyperlink"/>
                <w:kern w:val="2"/>
                <w14:ligatures w14:val="standard"/>
              </w:rPr>
              <w:t>HPS Address Map</w:t>
            </w:r>
            <w:r>
              <w:rPr>
                <w:webHidden/>
              </w:rPr>
              <w:tab/>
            </w:r>
            <w:r>
              <w:rPr>
                <w:webHidden/>
              </w:rPr>
              <w:fldChar w:fldCharType="begin"/>
            </w:r>
            <w:r>
              <w:rPr>
                <w:webHidden/>
              </w:rPr>
              <w:instrText xml:space="preserve"> PAGEREF _Toc412037484 \h </w:instrText>
            </w:r>
            <w:r>
              <w:rPr>
                <w:webHidden/>
              </w:rPr>
            </w:r>
            <w:r>
              <w:rPr>
                <w:webHidden/>
              </w:rPr>
              <w:fldChar w:fldCharType="separate"/>
            </w:r>
            <w:r>
              <w:rPr>
                <w:webHidden/>
              </w:rPr>
              <w:t>15</w:t>
            </w:r>
            <w:r>
              <w:rPr>
                <w:webHidden/>
              </w:rPr>
              <w:fldChar w:fldCharType="end"/>
            </w:r>
          </w:hyperlink>
        </w:p>
        <w:p w:rsidR="005F2F8A" w:rsidRDefault="005F2F8A">
          <w:pPr>
            <w:pStyle w:val="TOC3"/>
            <w:tabs>
              <w:tab w:val="left" w:pos="1320"/>
              <w:tab w:val="right" w:leader="dot" w:pos="9863"/>
            </w:tabs>
          </w:pPr>
          <w:hyperlink w:anchor="_Toc412037485" w:history="1">
            <w:r w:rsidRPr="00073490">
              <w:rPr>
                <w:rStyle w:val="Hyperlink"/>
                <w:kern w:val="2"/>
                <w14:ligatures w14:val="standard"/>
              </w:rPr>
              <w:t>6.5.1</w:t>
            </w:r>
            <w:r>
              <w:tab/>
            </w:r>
            <w:r w:rsidRPr="00073490">
              <w:rPr>
                <w:rStyle w:val="Hyperlink"/>
                <w:kern w:val="2"/>
                <w14:ligatures w14:val="standard"/>
              </w:rPr>
              <w:t>HPS Address Spaces</w:t>
            </w:r>
            <w:r>
              <w:rPr>
                <w:webHidden/>
              </w:rPr>
              <w:tab/>
            </w:r>
            <w:r>
              <w:rPr>
                <w:webHidden/>
              </w:rPr>
              <w:fldChar w:fldCharType="begin"/>
            </w:r>
            <w:r>
              <w:rPr>
                <w:webHidden/>
              </w:rPr>
              <w:instrText xml:space="preserve"> PAGEREF _Toc412037485 \h </w:instrText>
            </w:r>
            <w:r>
              <w:rPr>
                <w:webHidden/>
              </w:rPr>
            </w:r>
            <w:r>
              <w:rPr>
                <w:webHidden/>
              </w:rPr>
              <w:fldChar w:fldCharType="separate"/>
            </w:r>
            <w:r>
              <w:rPr>
                <w:webHidden/>
              </w:rPr>
              <w:t>15</w:t>
            </w:r>
            <w:r>
              <w:rPr>
                <w:webHidden/>
              </w:rPr>
              <w:fldChar w:fldCharType="end"/>
            </w:r>
          </w:hyperlink>
        </w:p>
        <w:p w:rsidR="005F2F8A" w:rsidRDefault="005F2F8A">
          <w:pPr>
            <w:pStyle w:val="TOC3"/>
            <w:tabs>
              <w:tab w:val="left" w:pos="1320"/>
              <w:tab w:val="right" w:leader="dot" w:pos="9863"/>
            </w:tabs>
          </w:pPr>
          <w:hyperlink w:anchor="_Toc412037486" w:history="1">
            <w:r w:rsidRPr="00073490">
              <w:rPr>
                <w:rStyle w:val="Hyperlink"/>
                <w:kern w:val="2"/>
                <w14:ligatures w14:val="standard"/>
              </w:rPr>
              <w:t>6.5.2</w:t>
            </w:r>
            <w:r>
              <w:tab/>
            </w:r>
            <w:r w:rsidRPr="00073490">
              <w:rPr>
                <w:rStyle w:val="Hyperlink"/>
                <w:kern w:val="2"/>
                <w14:ligatures w14:val="standard"/>
              </w:rPr>
              <w:t>HPS Peripheral Region Address Map</w:t>
            </w:r>
            <w:r>
              <w:rPr>
                <w:webHidden/>
              </w:rPr>
              <w:tab/>
            </w:r>
            <w:r>
              <w:rPr>
                <w:webHidden/>
              </w:rPr>
              <w:fldChar w:fldCharType="begin"/>
            </w:r>
            <w:r>
              <w:rPr>
                <w:webHidden/>
              </w:rPr>
              <w:instrText xml:space="preserve"> PAGEREF _Toc412037486 \h </w:instrText>
            </w:r>
            <w:r>
              <w:rPr>
                <w:webHidden/>
              </w:rPr>
            </w:r>
            <w:r>
              <w:rPr>
                <w:webHidden/>
              </w:rPr>
              <w:fldChar w:fldCharType="separate"/>
            </w:r>
            <w:r>
              <w:rPr>
                <w:webHidden/>
              </w:rPr>
              <w:t>16</w:t>
            </w:r>
            <w:r>
              <w:rPr>
                <w:webHidden/>
              </w:rPr>
              <w:fldChar w:fldCharType="end"/>
            </w:r>
          </w:hyperlink>
        </w:p>
        <w:p w:rsidR="005F2F8A" w:rsidRDefault="005F2F8A">
          <w:pPr>
            <w:pStyle w:val="TOC2"/>
            <w:tabs>
              <w:tab w:val="left" w:pos="880"/>
              <w:tab w:val="right" w:leader="dot" w:pos="9863"/>
            </w:tabs>
          </w:pPr>
          <w:hyperlink w:anchor="_Toc412037487" w:history="1">
            <w:r w:rsidRPr="00073490">
              <w:rPr>
                <w:rStyle w:val="Hyperlink"/>
                <w:kern w:val="2"/>
                <w14:ligatures w14:val="standard"/>
              </w:rPr>
              <w:t>6.6</w:t>
            </w:r>
            <w:r>
              <w:tab/>
            </w:r>
            <w:r w:rsidRPr="00073490">
              <w:rPr>
                <w:rStyle w:val="Hyperlink"/>
                <w:kern w:val="2"/>
                <w14:ligatures w14:val="standard"/>
              </w:rPr>
              <w:t>HPS Booting and FPGA Configuration</w:t>
            </w:r>
            <w:r>
              <w:rPr>
                <w:webHidden/>
              </w:rPr>
              <w:tab/>
            </w:r>
            <w:r>
              <w:rPr>
                <w:webHidden/>
              </w:rPr>
              <w:fldChar w:fldCharType="begin"/>
            </w:r>
            <w:r>
              <w:rPr>
                <w:webHidden/>
              </w:rPr>
              <w:instrText xml:space="preserve"> PAGEREF _Toc412037487 \h </w:instrText>
            </w:r>
            <w:r>
              <w:rPr>
                <w:webHidden/>
              </w:rPr>
            </w:r>
            <w:r>
              <w:rPr>
                <w:webHidden/>
              </w:rPr>
              <w:fldChar w:fldCharType="separate"/>
            </w:r>
            <w:r>
              <w:rPr>
                <w:webHidden/>
              </w:rPr>
              <w:t>17</w:t>
            </w:r>
            <w:r>
              <w:rPr>
                <w:webHidden/>
              </w:rPr>
              <w:fldChar w:fldCharType="end"/>
            </w:r>
          </w:hyperlink>
        </w:p>
        <w:p w:rsidR="005F2F8A" w:rsidRDefault="005F2F8A">
          <w:pPr>
            <w:pStyle w:val="TOC3"/>
            <w:tabs>
              <w:tab w:val="left" w:pos="1320"/>
              <w:tab w:val="right" w:leader="dot" w:pos="9863"/>
            </w:tabs>
          </w:pPr>
          <w:hyperlink w:anchor="_Toc412037488" w:history="1">
            <w:r w:rsidRPr="00073490">
              <w:rPr>
                <w:rStyle w:val="Hyperlink"/>
                <w:kern w:val="2"/>
                <w14:ligatures w14:val="standard"/>
              </w:rPr>
              <w:t>6.6.1</w:t>
            </w:r>
            <w:r>
              <w:tab/>
            </w:r>
            <w:r w:rsidRPr="00073490">
              <w:rPr>
                <w:rStyle w:val="Hyperlink"/>
                <w:kern w:val="2"/>
                <w14:ligatures w14:val="standard"/>
              </w:rPr>
              <w:t>HPS Boot and FPGA Configuration Ordering</w:t>
            </w:r>
            <w:r>
              <w:rPr>
                <w:webHidden/>
              </w:rPr>
              <w:tab/>
            </w:r>
            <w:r>
              <w:rPr>
                <w:webHidden/>
              </w:rPr>
              <w:fldChar w:fldCharType="begin"/>
            </w:r>
            <w:r>
              <w:rPr>
                <w:webHidden/>
              </w:rPr>
              <w:instrText xml:space="preserve"> PAGEREF _Toc412037488 \h </w:instrText>
            </w:r>
            <w:r>
              <w:rPr>
                <w:webHidden/>
              </w:rPr>
            </w:r>
            <w:r>
              <w:rPr>
                <w:webHidden/>
              </w:rPr>
              <w:fldChar w:fldCharType="separate"/>
            </w:r>
            <w:r>
              <w:rPr>
                <w:webHidden/>
              </w:rPr>
              <w:t>18</w:t>
            </w:r>
            <w:r>
              <w:rPr>
                <w:webHidden/>
              </w:rPr>
              <w:fldChar w:fldCharType="end"/>
            </w:r>
          </w:hyperlink>
        </w:p>
        <w:p w:rsidR="005F2F8A" w:rsidRDefault="005F2F8A">
          <w:pPr>
            <w:pStyle w:val="TOC3"/>
            <w:tabs>
              <w:tab w:val="left" w:pos="1320"/>
              <w:tab w:val="right" w:leader="dot" w:pos="9863"/>
            </w:tabs>
          </w:pPr>
          <w:hyperlink w:anchor="_Toc412037489" w:history="1">
            <w:r w:rsidRPr="00073490">
              <w:rPr>
                <w:rStyle w:val="Hyperlink"/>
                <w:kern w:val="2"/>
                <w14:ligatures w14:val="standard"/>
              </w:rPr>
              <w:t>6.6.2</w:t>
            </w:r>
            <w:r>
              <w:tab/>
            </w:r>
            <w:r w:rsidRPr="00073490">
              <w:rPr>
                <w:rStyle w:val="Hyperlink"/>
                <w:kern w:val="2"/>
                <w14:ligatures w14:val="standard"/>
              </w:rPr>
              <w:t>Zooming In On the HPS Boot Process</w:t>
            </w:r>
            <w:r>
              <w:rPr>
                <w:webHidden/>
              </w:rPr>
              <w:tab/>
            </w:r>
            <w:r>
              <w:rPr>
                <w:webHidden/>
              </w:rPr>
              <w:fldChar w:fldCharType="begin"/>
            </w:r>
            <w:r>
              <w:rPr>
                <w:webHidden/>
              </w:rPr>
              <w:instrText xml:space="preserve"> PAGEREF _Toc412037489 \h </w:instrText>
            </w:r>
            <w:r>
              <w:rPr>
                <w:webHidden/>
              </w:rPr>
            </w:r>
            <w:r>
              <w:rPr>
                <w:webHidden/>
              </w:rPr>
              <w:fldChar w:fldCharType="separate"/>
            </w:r>
            <w:r>
              <w:rPr>
                <w:webHidden/>
              </w:rPr>
              <w:t>20</w:t>
            </w:r>
            <w:r>
              <w:rPr>
                <w:webHidden/>
              </w:rPr>
              <w:fldChar w:fldCharType="end"/>
            </w:r>
          </w:hyperlink>
        </w:p>
        <w:p w:rsidR="005F2F8A" w:rsidRDefault="005F2F8A">
          <w:pPr>
            <w:pStyle w:val="TOC4"/>
            <w:tabs>
              <w:tab w:val="left" w:pos="1540"/>
              <w:tab w:val="right" w:leader="dot" w:pos="9863"/>
            </w:tabs>
          </w:pPr>
          <w:hyperlink w:anchor="_Toc412037490" w:history="1">
            <w:r w:rsidRPr="00073490">
              <w:rPr>
                <w:rStyle w:val="Hyperlink"/>
                <w:kern w:val="2"/>
                <w14:ligatures w14:val="standard"/>
              </w:rPr>
              <w:t>6.6.2.1</w:t>
            </w:r>
            <w:r>
              <w:tab/>
            </w:r>
            <w:r w:rsidRPr="00073490">
              <w:rPr>
                <w:rStyle w:val="Hyperlink"/>
                <w:kern w:val="2"/>
                <w14:ligatures w14:val="standard"/>
              </w:rPr>
              <w:t>Preloader</w:t>
            </w:r>
            <w:r>
              <w:rPr>
                <w:webHidden/>
              </w:rPr>
              <w:tab/>
            </w:r>
            <w:r>
              <w:rPr>
                <w:webHidden/>
              </w:rPr>
              <w:fldChar w:fldCharType="begin"/>
            </w:r>
            <w:r>
              <w:rPr>
                <w:webHidden/>
              </w:rPr>
              <w:instrText xml:space="preserve"> PAGEREF _Toc412037490 \h </w:instrText>
            </w:r>
            <w:r>
              <w:rPr>
                <w:webHidden/>
              </w:rPr>
            </w:r>
            <w:r>
              <w:rPr>
                <w:webHidden/>
              </w:rPr>
              <w:fldChar w:fldCharType="separate"/>
            </w:r>
            <w:r>
              <w:rPr>
                <w:webHidden/>
              </w:rPr>
              <w:t>20</w:t>
            </w:r>
            <w:r>
              <w:rPr>
                <w:webHidden/>
              </w:rPr>
              <w:fldChar w:fldCharType="end"/>
            </w:r>
          </w:hyperlink>
        </w:p>
        <w:p w:rsidR="005F2F8A" w:rsidRDefault="005F2F8A">
          <w:pPr>
            <w:pStyle w:val="TOC1"/>
            <w:tabs>
              <w:tab w:val="left" w:pos="440"/>
            </w:tabs>
          </w:pPr>
          <w:hyperlink w:anchor="_Toc412037491" w:history="1">
            <w:r w:rsidRPr="00073490">
              <w:rPr>
                <w:rStyle w:val="Hyperlink"/>
                <w:kern w:val="2"/>
                <w14:ligatures w14:val="standard"/>
              </w:rPr>
              <w:t>7</w:t>
            </w:r>
            <w:r>
              <w:tab/>
            </w:r>
            <w:r w:rsidRPr="00073490">
              <w:rPr>
                <w:rStyle w:val="Hyperlink"/>
                <w:kern w:val="2"/>
                <w14:ligatures w14:val="standard"/>
              </w:rPr>
              <w:t>Using the Cyclone V – Possible Configurations</w:t>
            </w:r>
            <w:r>
              <w:rPr>
                <w:webHidden/>
              </w:rPr>
              <w:tab/>
            </w:r>
            <w:r>
              <w:rPr>
                <w:webHidden/>
              </w:rPr>
              <w:fldChar w:fldCharType="begin"/>
            </w:r>
            <w:r>
              <w:rPr>
                <w:webHidden/>
              </w:rPr>
              <w:instrText xml:space="preserve"> PAGEREF _Toc412037491 \h </w:instrText>
            </w:r>
            <w:r>
              <w:rPr>
                <w:webHidden/>
              </w:rPr>
            </w:r>
            <w:r>
              <w:rPr>
                <w:webHidden/>
              </w:rPr>
              <w:fldChar w:fldCharType="separate"/>
            </w:r>
            <w:r>
              <w:rPr>
                <w:webHidden/>
              </w:rPr>
              <w:t>21</w:t>
            </w:r>
            <w:r>
              <w:rPr>
                <w:webHidden/>
              </w:rPr>
              <w:fldChar w:fldCharType="end"/>
            </w:r>
          </w:hyperlink>
        </w:p>
        <w:p w:rsidR="005F2F8A" w:rsidRDefault="005F2F8A">
          <w:pPr>
            <w:pStyle w:val="TOC2"/>
            <w:tabs>
              <w:tab w:val="left" w:pos="880"/>
              <w:tab w:val="right" w:leader="dot" w:pos="9863"/>
            </w:tabs>
          </w:pPr>
          <w:hyperlink w:anchor="_Toc412037492" w:history="1">
            <w:r w:rsidRPr="00073490">
              <w:rPr>
                <w:rStyle w:val="Hyperlink"/>
              </w:rPr>
              <w:t>7.1</w:t>
            </w:r>
            <w:r>
              <w:tab/>
            </w:r>
            <w:r w:rsidRPr="00073490">
              <w:rPr>
                <w:rStyle w:val="Hyperlink"/>
              </w:rPr>
              <w:t>Introduction</w:t>
            </w:r>
            <w:r>
              <w:rPr>
                <w:webHidden/>
              </w:rPr>
              <w:tab/>
            </w:r>
            <w:r>
              <w:rPr>
                <w:webHidden/>
              </w:rPr>
              <w:fldChar w:fldCharType="begin"/>
            </w:r>
            <w:r>
              <w:rPr>
                <w:webHidden/>
              </w:rPr>
              <w:instrText xml:space="preserve"> PAGEREF _Toc412037492 \h </w:instrText>
            </w:r>
            <w:r>
              <w:rPr>
                <w:webHidden/>
              </w:rPr>
            </w:r>
            <w:r>
              <w:rPr>
                <w:webHidden/>
              </w:rPr>
              <w:fldChar w:fldCharType="separate"/>
            </w:r>
            <w:r>
              <w:rPr>
                <w:webHidden/>
              </w:rPr>
              <w:t>21</w:t>
            </w:r>
            <w:r>
              <w:rPr>
                <w:webHidden/>
              </w:rPr>
              <w:fldChar w:fldCharType="end"/>
            </w:r>
          </w:hyperlink>
        </w:p>
        <w:p w:rsidR="005F2F8A" w:rsidRDefault="005F2F8A">
          <w:pPr>
            <w:pStyle w:val="TOC2"/>
            <w:tabs>
              <w:tab w:val="left" w:pos="880"/>
              <w:tab w:val="right" w:leader="dot" w:pos="9863"/>
            </w:tabs>
          </w:pPr>
          <w:hyperlink w:anchor="_Toc412037493" w:history="1">
            <w:r w:rsidRPr="00073490">
              <w:rPr>
                <w:rStyle w:val="Hyperlink"/>
              </w:rPr>
              <w:t>7.2</w:t>
            </w:r>
            <w:r>
              <w:tab/>
            </w:r>
            <w:r w:rsidRPr="00073490">
              <w:rPr>
                <w:rStyle w:val="Hyperlink"/>
              </w:rPr>
              <w:t>FPGA-only</w:t>
            </w:r>
            <w:r>
              <w:rPr>
                <w:webHidden/>
              </w:rPr>
              <w:tab/>
            </w:r>
            <w:r>
              <w:rPr>
                <w:webHidden/>
              </w:rPr>
              <w:fldChar w:fldCharType="begin"/>
            </w:r>
            <w:r>
              <w:rPr>
                <w:webHidden/>
              </w:rPr>
              <w:instrText xml:space="preserve"> PAGEREF _Toc412037493 \h </w:instrText>
            </w:r>
            <w:r>
              <w:rPr>
                <w:webHidden/>
              </w:rPr>
            </w:r>
            <w:r>
              <w:rPr>
                <w:webHidden/>
              </w:rPr>
              <w:fldChar w:fldCharType="separate"/>
            </w:r>
            <w:r>
              <w:rPr>
                <w:webHidden/>
              </w:rPr>
              <w:t>21</w:t>
            </w:r>
            <w:r>
              <w:rPr>
                <w:webHidden/>
              </w:rPr>
              <w:fldChar w:fldCharType="end"/>
            </w:r>
          </w:hyperlink>
        </w:p>
        <w:p w:rsidR="005F2F8A" w:rsidRDefault="005F2F8A">
          <w:pPr>
            <w:pStyle w:val="TOC2"/>
            <w:tabs>
              <w:tab w:val="left" w:pos="880"/>
              <w:tab w:val="right" w:leader="dot" w:pos="9863"/>
            </w:tabs>
          </w:pPr>
          <w:hyperlink w:anchor="_Toc412037494" w:history="1">
            <w:r w:rsidRPr="00073490">
              <w:rPr>
                <w:rStyle w:val="Hyperlink"/>
              </w:rPr>
              <w:t>7.3</w:t>
            </w:r>
            <w:r>
              <w:tab/>
            </w:r>
            <w:r w:rsidRPr="00073490">
              <w:rPr>
                <w:rStyle w:val="Hyperlink"/>
              </w:rPr>
              <w:t>HPS &amp; FPGA</w:t>
            </w:r>
            <w:r>
              <w:rPr>
                <w:webHidden/>
              </w:rPr>
              <w:tab/>
            </w:r>
            <w:r>
              <w:rPr>
                <w:webHidden/>
              </w:rPr>
              <w:fldChar w:fldCharType="begin"/>
            </w:r>
            <w:r>
              <w:rPr>
                <w:webHidden/>
              </w:rPr>
              <w:instrText xml:space="preserve"> PAGEREF _Toc412037494 \h </w:instrText>
            </w:r>
            <w:r>
              <w:rPr>
                <w:webHidden/>
              </w:rPr>
            </w:r>
            <w:r>
              <w:rPr>
                <w:webHidden/>
              </w:rPr>
              <w:fldChar w:fldCharType="separate"/>
            </w:r>
            <w:r>
              <w:rPr>
                <w:webHidden/>
              </w:rPr>
              <w:t>21</w:t>
            </w:r>
            <w:r>
              <w:rPr>
                <w:webHidden/>
              </w:rPr>
              <w:fldChar w:fldCharType="end"/>
            </w:r>
          </w:hyperlink>
        </w:p>
        <w:p w:rsidR="005F2F8A" w:rsidRDefault="005F2F8A">
          <w:pPr>
            <w:pStyle w:val="TOC3"/>
            <w:tabs>
              <w:tab w:val="left" w:pos="1320"/>
              <w:tab w:val="right" w:leader="dot" w:pos="9863"/>
            </w:tabs>
          </w:pPr>
          <w:hyperlink w:anchor="_Toc412037495" w:history="1">
            <w:r w:rsidRPr="00073490">
              <w:rPr>
                <w:rStyle w:val="Hyperlink"/>
              </w:rPr>
              <w:t>7.3.1</w:t>
            </w:r>
            <w:r>
              <w:tab/>
            </w:r>
            <w:r w:rsidRPr="00073490">
              <w:rPr>
                <w:rStyle w:val="Hyperlink"/>
              </w:rPr>
              <w:t>Choosing the Type of Application</w:t>
            </w:r>
            <w:r>
              <w:rPr>
                <w:webHidden/>
              </w:rPr>
              <w:tab/>
            </w:r>
            <w:r>
              <w:rPr>
                <w:webHidden/>
              </w:rPr>
              <w:fldChar w:fldCharType="begin"/>
            </w:r>
            <w:r>
              <w:rPr>
                <w:webHidden/>
              </w:rPr>
              <w:instrText xml:space="preserve"> PAGEREF _Toc412037495 \h </w:instrText>
            </w:r>
            <w:r>
              <w:rPr>
                <w:webHidden/>
              </w:rPr>
            </w:r>
            <w:r>
              <w:rPr>
                <w:webHidden/>
              </w:rPr>
              <w:fldChar w:fldCharType="separate"/>
            </w:r>
            <w:r>
              <w:rPr>
                <w:webHidden/>
              </w:rPr>
              <w:t>21</w:t>
            </w:r>
            <w:r>
              <w:rPr>
                <w:webHidden/>
              </w:rPr>
              <w:fldChar w:fldCharType="end"/>
            </w:r>
          </w:hyperlink>
        </w:p>
        <w:p w:rsidR="005F2F8A" w:rsidRDefault="005F2F8A">
          <w:pPr>
            <w:pStyle w:val="TOC4"/>
            <w:tabs>
              <w:tab w:val="left" w:pos="1540"/>
              <w:tab w:val="right" w:leader="dot" w:pos="9863"/>
            </w:tabs>
          </w:pPr>
          <w:hyperlink w:anchor="_Toc412037496" w:history="1">
            <w:r w:rsidRPr="00073490">
              <w:rPr>
                <w:rStyle w:val="Hyperlink"/>
              </w:rPr>
              <w:t>7.3.1.1</w:t>
            </w:r>
            <w:r>
              <w:tab/>
            </w:r>
            <w:r w:rsidRPr="00073490">
              <w:rPr>
                <w:rStyle w:val="Hyperlink"/>
              </w:rPr>
              <w:t>Bare-metal Application</w:t>
            </w:r>
            <w:r>
              <w:rPr>
                <w:webHidden/>
              </w:rPr>
              <w:tab/>
            </w:r>
            <w:r>
              <w:rPr>
                <w:webHidden/>
              </w:rPr>
              <w:fldChar w:fldCharType="begin"/>
            </w:r>
            <w:r>
              <w:rPr>
                <w:webHidden/>
              </w:rPr>
              <w:instrText xml:space="preserve"> PAGEREF _Toc412037496 \h </w:instrText>
            </w:r>
            <w:r>
              <w:rPr>
                <w:webHidden/>
              </w:rPr>
            </w:r>
            <w:r>
              <w:rPr>
                <w:webHidden/>
              </w:rPr>
              <w:fldChar w:fldCharType="separate"/>
            </w:r>
            <w:r>
              <w:rPr>
                <w:webHidden/>
              </w:rPr>
              <w:t>21</w:t>
            </w:r>
            <w:r>
              <w:rPr>
                <w:webHidden/>
              </w:rPr>
              <w:fldChar w:fldCharType="end"/>
            </w:r>
          </w:hyperlink>
        </w:p>
        <w:p w:rsidR="005F2F8A" w:rsidRDefault="005F2F8A">
          <w:pPr>
            <w:pStyle w:val="TOC4"/>
            <w:tabs>
              <w:tab w:val="left" w:pos="1540"/>
              <w:tab w:val="right" w:leader="dot" w:pos="9863"/>
            </w:tabs>
          </w:pPr>
          <w:hyperlink w:anchor="_Toc412037497" w:history="1">
            <w:r w:rsidRPr="00073490">
              <w:rPr>
                <w:rStyle w:val="Hyperlink"/>
              </w:rPr>
              <w:t>7.3.1.2</w:t>
            </w:r>
            <w:r>
              <w:tab/>
            </w:r>
            <w:r w:rsidRPr="00073490">
              <w:rPr>
                <w:rStyle w:val="Hyperlink"/>
              </w:rPr>
              <w:t>Application Over an Operating System (Linux)</w:t>
            </w:r>
            <w:r>
              <w:rPr>
                <w:webHidden/>
              </w:rPr>
              <w:tab/>
            </w:r>
            <w:r>
              <w:rPr>
                <w:webHidden/>
              </w:rPr>
              <w:fldChar w:fldCharType="begin"/>
            </w:r>
            <w:r>
              <w:rPr>
                <w:webHidden/>
              </w:rPr>
              <w:instrText xml:space="preserve"> PAGEREF _Toc412037497 \h </w:instrText>
            </w:r>
            <w:r>
              <w:rPr>
                <w:webHidden/>
              </w:rPr>
            </w:r>
            <w:r>
              <w:rPr>
                <w:webHidden/>
              </w:rPr>
              <w:fldChar w:fldCharType="separate"/>
            </w:r>
            <w:r>
              <w:rPr>
                <w:webHidden/>
              </w:rPr>
              <w:t>22</w:t>
            </w:r>
            <w:r>
              <w:rPr>
                <w:webHidden/>
              </w:rPr>
              <w:fldChar w:fldCharType="end"/>
            </w:r>
          </w:hyperlink>
        </w:p>
        <w:p w:rsidR="005F2F8A" w:rsidRDefault="005F2F8A">
          <w:pPr>
            <w:pStyle w:val="TOC1"/>
            <w:tabs>
              <w:tab w:val="left" w:pos="440"/>
            </w:tabs>
          </w:pPr>
          <w:hyperlink w:anchor="_Toc412037498" w:history="1">
            <w:r w:rsidRPr="00073490">
              <w:rPr>
                <w:rStyle w:val="Hyperlink"/>
              </w:rPr>
              <w:t>8</w:t>
            </w:r>
            <w:r>
              <w:tab/>
            </w:r>
            <w:r w:rsidRPr="00073490">
              <w:rPr>
                <w:rStyle w:val="Hyperlink"/>
              </w:rPr>
              <w:t>Using the Cyclone V - Hands-On Development Tutorial</w:t>
            </w:r>
            <w:r>
              <w:rPr>
                <w:webHidden/>
              </w:rPr>
              <w:tab/>
            </w:r>
            <w:r>
              <w:rPr>
                <w:webHidden/>
              </w:rPr>
              <w:fldChar w:fldCharType="begin"/>
            </w:r>
            <w:r>
              <w:rPr>
                <w:webHidden/>
              </w:rPr>
              <w:instrText xml:space="preserve"> PAGEREF _Toc412037498 \h </w:instrText>
            </w:r>
            <w:r>
              <w:rPr>
                <w:webHidden/>
              </w:rPr>
            </w:r>
            <w:r>
              <w:rPr>
                <w:webHidden/>
              </w:rPr>
              <w:fldChar w:fldCharType="separate"/>
            </w:r>
            <w:r>
              <w:rPr>
                <w:webHidden/>
              </w:rPr>
              <w:t>23</w:t>
            </w:r>
            <w:r>
              <w:rPr>
                <w:webHidden/>
              </w:rPr>
              <w:fldChar w:fldCharType="end"/>
            </w:r>
          </w:hyperlink>
        </w:p>
        <w:p w:rsidR="005F2F8A" w:rsidRDefault="005F2F8A">
          <w:pPr>
            <w:pStyle w:val="TOC2"/>
            <w:tabs>
              <w:tab w:val="left" w:pos="880"/>
              <w:tab w:val="right" w:leader="dot" w:pos="9863"/>
            </w:tabs>
          </w:pPr>
          <w:hyperlink w:anchor="_Toc412037499" w:history="1">
            <w:r w:rsidRPr="00073490">
              <w:rPr>
                <w:rStyle w:val="Hyperlink"/>
              </w:rPr>
              <w:t>8.1</w:t>
            </w:r>
            <w:r>
              <w:tab/>
            </w:r>
            <w:r w:rsidRPr="00073490">
              <w:rPr>
                <w:rStyle w:val="Hyperlink"/>
              </w:rPr>
              <w:t>Goals</w:t>
            </w:r>
            <w:r>
              <w:rPr>
                <w:webHidden/>
              </w:rPr>
              <w:tab/>
            </w:r>
            <w:r>
              <w:rPr>
                <w:webHidden/>
              </w:rPr>
              <w:fldChar w:fldCharType="begin"/>
            </w:r>
            <w:r>
              <w:rPr>
                <w:webHidden/>
              </w:rPr>
              <w:instrText xml:space="preserve"> PAGEREF _Toc412037499 \h </w:instrText>
            </w:r>
            <w:r>
              <w:rPr>
                <w:webHidden/>
              </w:rPr>
            </w:r>
            <w:r>
              <w:rPr>
                <w:webHidden/>
              </w:rPr>
              <w:fldChar w:fldCharType="separate"/>
            </w:r>
            <w:r>
              <w:rPr>
                <w:webHidden/>
              </w:rPr>
              <w:t>23</w:t>
            </w:r>
            <w:r>
              <w:rPr>
                <w:webHidden/>
              </w:rPr>
              <w:fldChar w:fldCharType="end"/>
            </w:r>
          </w:hyperlink>
        </w:p>
        <w:p w:rsidR="005F2F8A" w:rsidRDefault="005F2F8A">
          <w:pPr>
            <w:pStyle w:val="TOC2"/>
            <w:tabs>
              <w:tab w:val="left" w:pos="880"/>
              <w:tab w:val="right" w:leader="dot" w:pos="9863"/>
            </w:tabs>
          </w:pPr>
          <w:hyperlink w:anchor="_Toc412037500" w:history="1">
            <w:r w:rsidRPr="00073490">
              <w:rPr>
                <w:rStyle w:val="Hyperlink"/>
              </w:rPr>
              <w:t>8.2</w:t>
            </w:r>
            <w:r>
              <w:tab/>
            </w:r>
            <w:r w:rsidRPr="00073490">
              <w:rPr>
                <w:rStyle w:val="Hyperlink"/>
              </w:rPr>
              <w:t>Project Structure</w:t>
            </w:r>
            <w:r>
              <w:rPr>
                <w:webHidden/>
              </w:rPr>
              <w:tab/>
            </w:r>
            <w:r>
              <w:rPr>
                <w:webHidden/>
              </w:rPr>
              <w:fldChar w:fldCharType="begin"/>
            </w:r>
            <w:r>
              <w:rPr>
                <w:webHidden/>
              </w:rPr>
              <w:instrText xml:space="preserve"> PAGEREF _Toc412037500 \h </w:instrText>
            </w:r>
            <w:r>
              <w:rPr>
                <w:webHidden/>
              </w:rPr>
            </w:r>
            <w:r>
              <w:rPr>
                <w:webHidden/>
              </w:rPr>
              <w:fldChar w:fldCharType="separate"/>
            </w:r>
            <w:r>
              <w:rPr>
                <w:webHidden/>
              </w:rPr>
              <w:t>23</w:t>
            </w:r>
            <w:r>
              <w:rPr>
                <w:webHidden/>
              </w:rPr>
              <w:fldChar w:fldCharType="end"/>
            </w:r>
          </w:hyperlink>
        </w:p>
        <w:p w:rsidR="005F2F8A" w:rsidRDefault="005F2F8A">
          <w:pPr>
            <w:pStyle w:val="TOC2"/>
            <w:tabs>
              <w:tab w:val="left" w:pos="880"/>
              <w:tab w:val="right" w:leader="dot" w:pos="9863"/>
            </w:tabs>
          </w:pPr>
          <w:hyperlink w:anchor="_Toc412037501" w:history="1">
            <w:r w:rsidRPr="00073490">
              <w:rPr>
                <w:rStyle w:val="Hyperlink"/>
              </w:rPr>
              <w:t>8.3</w:t>
            </w:r>
            <w:r>
              <w:tab/>
            </w:r>
            <w:r w:rsidRPr="00073490">
              <w:rPr>
                <w:rStyle w:val="Hyperlink"/>
              </w:rPr>
              <w:t>Hardware</w:t>
            </w:r>
            <w:r>
              <w:rPr>
                <w:webHidden/>
              </w:rPr>
              <w:tab/>
            </w:r>
            <w:r>
              <w:rPr>
                <w:webHidden/>
              </w:rPr>
              <w:fldChar w:fldCharType="begin"/>
            </w:r>
            <w:r>
              <w:rPr>
                <w:webHidden/>
              </w:rPr>
              <w:instrText xml:space="preserve"> PAGEREF _Toc412037501 \h </w:instrText>
            </w:r>
            <w:r>
              <w:rPr>
                <w:webHidden/>
              </w:rPr>
            </w:r>
            <w:r>
              <w:rPr>
                <w:webHidden/>
              </w:rPr>
              <w:fldChar w:fldCharType="separate"/>
            </w:r>
            <w:r>
              <w:rPr>
                <w:webHidden/>
              </w:rPr>
              <w:t>23</w:t>
            </w:r>
            <w:r>
              <w:rPr>
                <w:webHidden/>
              </w:rPr>
              <w:fldChar w:fldCharType="end"/>
            </w:r>
          </w:hyperlink>
        </w:p>
        <w:p w:rsidR="005F2F8A" w:rsidRDefault="005F2F8A">
          <w:pPr>
            <w:pStyle w:val="TOC3"/>
            <w:tabs>
              <w:tab w:val="left" w:pos="1320"/>
              <w:tab w:val="right" w:leader="dot" w:pos="9863"/>
            </w:tabs>
          </w:pPr>
          <w:hyperlink w:anchor="_Toc412037502" w:history="1">
            <w:r w:rsidRPr="00073490">
              <w:rPr>
                <w:rStyle w:val="Hyperlink"/>
              </w:rPr>
              <w:t>8.3.1</w:t>
            </w:r>
            <w:r>
              <w:tab/>
            </w:r>
            <w:r w:rsidRPr="00073490">
              <w:rPr>
                <w:rStyle w:val="Hyperlink"/>
              </w:rPr>
              <w:t>General Quartus II Setup</w:t>
            </w:r>
            <w:r>
              <w:rPr>
                <w:webHidden/>
              </w:rPr>
              <w:tab/>
            </w:r>
            <w:r>
              <w:rPr>
                <w:webHidden/>
              </w:rPr>
              <w:fldChar w:fldCharType="begin"/>
            </w:r>
            <w:r>
              <w:rPr>
                <w:webHidden/>
              </w:rPr>
              <w:instrText xml:space="preserve"> PAGEREF _Toc412037502 \h </w:instrText>
            </w:r>
            <w:r>
              <w:rPr>
                <w:webHidden/>
              </w:rPr>
            </w:r>
            <w:r>
              <w:rPr>
                <w:webHidden/>
              </w:rPr>
              <w:fldChar w:fldCharType="separate"/>
            </w:r>
            <w:r>
              <w:rPr>
                <w:webHidden/>
              </w:rPr>
              <w:t>23</w:t>
            </w:r>
            <w:r>
              <w:rPr>
                <w:webHidden/>
              </w:rPr>
              <w:fldChar w:fldCharType="end"/>
            </w:r>
          </w:hyperlink>
        </w:p>
        <w:p w:rsidR="005F2F8A" w:rsidRDefault="005F2F8A">
          <w:pPr>
            <w:pStyle w:val="TOC3"/>
            <w:tabs>
              <w:tab w:val="left" w:pos="1320"/>
              <w:tab w:val="right" w:leader="dot" w:pos="9863"/>
            </w:tabs>
          </w:pPr>
          <w:hyperlink w:anchor="_Toc412037503" w:history="1">
            <w:r w:rsidRPr="00073490">
              <w:rPr>
                <w:rStyle w:val="Hyperlink"/>
              </w:rPr>
              <w:t>8.3.2</w:t>
            </w:r>
            <w:r>
              <w:tab/>
            </w:r>
            <w:r w:rsidRPr="00073490">
              <w:rPr>
                <w:rStyle w:val="Hyperlink"/>
              </w:rPr>
              <w:t>System Design with Qsys – Nios II</w:t>
            </w:r>
            <w:r>
              <w:rPr>
                <w:webHidden/>
              </w:rPr>
              <w:tab/>
            </w:r>
            <w:r>
              <w:rPr>
                <w:webHidden/>
              </w:rPr>
              <w:fldChar w:fldCharType="begin"/>
            </w:r>
            <w:r>
              <w:rPr>
                <w:webHidden/>
              </w:rPr>
              <w:instrText xml:space="preserve"> PAGEREF _Toc412037503 \h </w:instrText>
            </w:r>
            <w:r>
              <w:rPr>
                <w:webHidden/>
              </w:rPr>
            </w:r>
            <w:r>
              <w:rPr>
                <w:webHidden/>
              </w:rPr>
              <w:fldChar w:fldCharType="separate"/>
            </w:r>
            <w:r>
              <w:rPr>
                <w:webHidden/>
              </w:rPr>
              <w:t>24</w:t>
            </w:r>
            <w:r>
              <w:rPr>
                <w:webHidden/>
              </w:rPr>
              <w:fldChar w:fldCharType="end"/>
            </w:r>
          </w:hyperlink>
        </w:p>
        <w:p w:rsidR="005F2F8A" w:rsidRDefault="005F2F8A">
          <w:pPr>
            <w:pStyle w:val="TOC3"/>
            <w:tabs>
              <w:tab w:val="left" w:pos="1320"/>
              <w:tab w:val="right" w:leader="dot" w:pos="9863"/>
            </w:tabs>
          </w:pPr>
          <w:hyperlink w:anchor="_Toc412037504" w:history="1">
            <w:r w:rsidRPr="00073490">
              <w:rPr>
                <w:rStyle w:val="Hyperlink"/>
              </w:rPr>
              <w:t>8.3.3</w:t>
            </w:r>
            <w:r>
              <w:tab/>
            </w:r>
            <w:r w:rsidRPr="00073490">
              <w:rPr>
                <w:rStyle w:val="Hyperlink"/>
              </w:rPr>
              <w:t>System Design with Qsys – HPS</w:t>
            </w:r>
            <w:r>
              <w:rPr>
                <w:webHidden/>
              </w:rPr>
              <w:tab/>
            </w:r>
            <w:r>
              <w:rPr>
                <w:webHidden/>
              </w:rPr>
              <w:fldChar w:fldCharType="begin"/>
            </w:r>
            <w:r>
              <w:rPr>
                <w:webHidden/>
              </w:rPr>
              <w:instrText xml:space="preserve"> PAGEREF _Toc412037504 \h </w:instrText>
            </w:r>
            <w:r>
              <w:rPr>
                <w:webHidden/>
              </w:rPr>
            </w:r>
            <w:r>
              <w:rPr>
                <w:webHidden/>
              </w:rPr>
              <w:fldChar w:fldCharType="separate"/>
            </w:r>
            <w:r>
              <w:rPr>
                <w:webHidden/>
              </w:rPr>
              <w:t>26</w:t>
            </w:r>
            <w:r>
              <w:rPr>
                <w:webHidden/>
              </w:rPr>
              <w:fldChar w:fldCharType="end"/>
            </w:r>
          </w:hyperlink>
        </w:p>
        <w:p w:rsidR="005F2F8A" w:rsidRDefault="005F2F8A">
          <w:pPr>
            <w:pStyle w:val="TOC4"/>
            <w:tabs>
              <w:tab w:val="left" w:pos="1540"/>
              <w:tab w:val="right" w:leader="dot" w:pos="9863"/>
            </w:tabs>
          </w:pPr>
          <w:hyperlink w:anchor="_Toc412037505" w:history="1">
            <w:r w:rsidRPr="00073490">
              <w:rPr>
                <w:rStyle w:val="Hyperlink"/>
              </w:rPr>
              <w:t>8.3.3.1</w:t>
            </w:r>
            <w:r>
              <w:tab/>
            </w:r>
            <w:r w:rsidRPr="00073490">
              <w:rPr>
                <w:rStyle w:val="Hyperlink"/>
              </w:rPr>
              <w:t>Instantiating the HPS Component</w:t>
            </w:r>
            <w:r>
              <w:rPr>
                <w:webHidden/>
              </w:rPr>
              <w:tab/>
            </w:r>
            <w:r>
              <w:rPr>
                <w:webHidden/>
              </w:rPr>
              <w:fldChar w:fldCharType="begin"/>
            </w:r>
            <w:r>
              <w:rPr>
                <w:webHidden/>
              </w:rPr>
              <w:instrText xml:space="preserve"> PAGEREF _Toc412037505 \h </w:instrText>
            </w:r>
            <w:r>
              <w:rPr>
                <w:webHidden/>
              </w:rPr>
            </w:r>
            <w:r>
              <w:rPr>
                <w:webHidden/>
              </w:rPr>
              <w:fldChar w:fldCharType="separate"/>
            </w:r>
            <w:r>
              <w:rPr>
                <w:webHidden/>
              </w:rPr>
              <w:t>26</w:t>
            </w:r>
            <w:r>
              <w:rPr>
                <w:webHidden/>
              </w:rPr>
              <w:fldChar w:fldCharType="end"/>
            </w:r>
          </w:hyperlink>
        </w:p>
        <w:p w:rsidR="005F2F8A" w:rsidRDefault="005F2F8A">
          <w:pPr>
            <w:pStyle w:val="TOC5"/>
            <w:tabs>
              <w:tab w:val="left" w:pos="1880"/>
              <w:tab w:val="right" w:leader="dot" w:pos="9863"/>
            </w:tabs>
          </w:pPr>
          <w:hyperlink w:anchor="_Toc412037506" w:history="1">
            <w:r w:rsidRPr="00073490">
              <w:rPr>
                <w:rStyle w:val="Hyperlink"/>
              </w:rPr>
              <w:t>8.3.3.1.1</w:t>
            </w:r>
            <w:r>
              <w:tab/>
            </w:r>
            <w:r w:rsidRPr="00073490">
              <w:rPr>
                <w:rStyle w:val="Hyperlink"/>
              </w:rPr>
              <w:t>FPGA Interfaces Tab</w:t>
            </w:r>
            <w:r>
              <w:rPr>
                <w:webHidden/>
              </w:rPr>
              <w:tab/>
            </w:r>
            <w:r>
              <w:rPr>
                <w:webHidden/>
              </w:rPr>
              <w:fldChar w:fldCharType="begin"/>
            </w:r>
            <w:r>
              <w:rPr>
                <w:webHidden/>
              </w:rPr>
              <w:instrText xml:space="preserve"> PAGEREF _Toc412037506 \h </w:instrText>
            </w:r>
            <w:r>
              <w:rPr>
                <w:webHidden/>
              </w:rPr>
            </w:r>
            <w:r>
              <w:rPr>
                <w:webHidden/>
              </w:rPr>
              <w:fldChar w:fldCharType="separate"/>
            </w:r>
            <w:r>
              <w:rPr>
                <w:webHidden/>
              </w:rPr>
              <w:t>26</w:t>
            </w:r>
            <w:r>
              <w:rPr>
                <w:webHidden/>
              </w:rPr>
              <w:fldChar w:fldCharType="end"/>
            </w:r>
          </w:hyperlink>
        </w:p>
        <w:p w:rsidR="005F2F8A" w:rsidRDefault="005F2F8A">
          <w:pPr>
            <w:pStyle w:val="TOC5"/>
            <w:tabs>
              <w:tab w:val="left" w:pos="1880"/>
              <w:tab w:val="right" w:leader="dot" w:pos="9863"/>
            </w:tabs>
          </w:pPr>
          <w:hyperlink w:anchor="_Toc412037507" w:history="1">
            <w:r w:rsidRPr="00073490">
              <w:rPr>
                <w:rStyle w:val="Hyperlink"/>
              </w:rPr>
              <w:t>8.3.3.1.2</w:t>
            </w:r>
            <w:r>
              <w:tab/>
            </w:r>
            <w:r w:rsidRPr="00073490">
              <w:rPr>
                <w:rStyle w:val="Hyperlink"/>
              </w:rPr>
              <w:t>Peripheral Pins Tab</w:t>
            </w:r>
            <w:r>
              <w:rPr>
                <w:webHidden/>
              </w:rPr>
              <w:tab/>
            </w:r>
            <w:r>
              <w:rPr>
                <w:webHidden/>
              </w:rPr>
              <w:fldChar w:fldCharType="begin"/>
            </w:r>
            <w:r>
              <w:rPr>
                <w:webHidden/>
              </w:rPr>
              <w:instrText xml:space="preserve"> PAGEREF _Toc412037507 \h </w:instrText>
            </w:r>
            <w:r>
              <w:rPr>
                <w:webHidden/>
              </w:rPr>
            </w:r>
            <w:r>
              <w:rPr>
                <w:webHidden/>
              </w:rPr>
              <w:fldChar w:fldCharType="separate"/>
            </w:r>
            <w:r>
              <w:rPr>
                <w:webHidden/>
              </w:rPr>
              <w:t>27</w:t>
            </w:r>
            <w:r>
              <w:rPr>
                <w:webHidden/>
              </w:rPr>
              <w:fldChar w:fldCharType="end"/>
            </w:r>
          </w:hyperlink>
        </w:p>
        <w:p w:rsidR="005F2F8A" w:rsidRDefault="005F2F8A">
          <w:pPr>
            <w:pStyle w:val="TOC5"/>
            <w:tabs>
              <w:tab w:val="left" w:pos="1880"/>
              <w:tab w:val="right" w:leader="dot" w:pos="9863"/>
            </w:tabs>
          </w:pPr>
          <w:hyperlink w:anchor="_Toc412037508" w:history="1">
            <w:r w:rsidRPr="00073490">
              <w:rPr>
                <w:rStyle w:val="Hyperlink"/>
              </w:rPr>
              <w:t>8.3.3.1.3</w:t>
            </w:r>
            <w:r>
              <w:tab/>
            </w:r>
            <w:r w:rsidRPr="00073490">
              <w:rPr>
                <w:rStyle w:val="Hyperlink"/>
              </w:rPr>
              <w:t>HPS Clocks Tab</w:t>
            </w:r>
            <w:r>
              <w:rPr>
                <w:webHidden/>
              </w:rPr>
              <w:tab/>
            </w:r>
            <w:r>
              <w:rPr>
                <w:webHidden/>
              </w:rPr>
              <w:fldChar w:fldCharType="begin"/>
            </w:r>
            <w:r>
              <w:rPr>
                <w:webHidden/>
              </w:rPr>
              <w:instrText xml:space="preserve"> PAGEREF _Toc412037508 \h </w:instrText>
            </w:r>
            <w:r>
              <w:rPr>
                <w:webHidden/>
              </w:rPr>
            </w:r>
            <w:r>
              <w:rPr>
                <w:webHidden/>
              </w:rPr>
              <w:fldChar w:fldCharType="separate"/>
            </w:r>
            <w:r>
              <w:rPr>
                <w:webHidden/>
              </w:rPr>
              <w:t>28</w:t>
            </w:r>
            <w:r>
              <w:rPr>
                <w:webHidden/>
              </w:rPr>
              <w:fldChar w:fldCharType="end"/>
            </w:r>
          </w:hyperlink>
        </w:p>
        <w:p w:rsidR="005F2F8A" w:rsidRDefault="005F2F8A">
          <w:pPr>
            <w:pStyle w:val="TOC5"/>
            <w:tabs>
              <w:tab w:val="left" w:pos="1880"/>
              <w:tab w:val="right" w:leader="dot" w:pos="9863"/>
            </w:tabs>
          </w:pPr>
          <w:hyperlink w:anchor="_Toc412037509" w:history="1">
            <w:r w:rsidRPr="00073490">
              <w:rPr>
                <w:rStyle w:val="Hyperlink"/>
              </w:rPr>
              <w:t>8.3.3.1.4</w:t>
            </w:r>
            <w:r>
              <w:tab/>
            </w:r>
            <w:r w:rsidRPr="00073490">
              <w:rPr>
                <w:rStyle w:val="Hyperlink"/>
              </w:rPr>
              <w:t>SDRAM Tab</w:t>
            </w:r>
            <w:r>
              <w:rPr>
                <w:webHidden/>
              </w:rPr>
              <w:tab/>
            </w:r>
            <w:r>
              <w:rPr>
                <w:webHidden/>
              </w:rPr>
              <w:fldChar w:fldCharType="begin"/>
            </w:r>
            <w:r>
              <w:rPr>
                <w:webHidden/>
              </w:rPr>
              <w:instrText xml:space="preserve"> PAGEREF _Toc412037509 \h </w:instrText>
            </w:r>
            <w:r>
              <w:rPr>
                <w:webHidden/>
              </w:rPr>
            </w:r>
            <w:r>
              <w:rPr>
                <w:webHidden/>
              </w:rPr>
              <w:fldChar w:fldCharType="separate"/>
            </w:r>
            <w:r>
              <w:rPr>
                <w:webHidden/>
              </w:rPr>
              <w:t>28</w:t>
            </w:r>
            <w:r>
              <w:rPr>
                <w:webHidden/>
              </w:rPr>
              <w:fldChar w:fldCharType="end"/>
            </w:r>
          </w:hyperlink>
        </w:p>
        <w:p w:rsidR="005F2F8A" w:rsidRDefault="005F2F8A">
          <w:pPr>
            <w:pStyle w:val="TOC4"/>
            <w:tabs>
              <w:tab w:val="left" w:pos="1540"/>
              <w:tab w:val="right" w:leader="dot" w:pos="9863"/>
            </w:tabs>
          </w:pPr>
          <w:hyperlink w:anchor="_Toc412037510" w:history="1">
            <w:r w:rsidRPr="00073490">
              <w:rPr>
                <w:rStyle w:val="Hyperlink"/>
              </w:rPr>
              <w:t>8.3.3.2</w:t>
            </w:r>
            <w:r>
              <w:tab/>
            </w:r>
            <w:r w:rsidRPr="00073490">
              <w:rPr>
                <w:rStyle w:val="Hyperlink"/>
              </w:rPr>
              <w:t>Interfacing with FPGA Peripherals</w:t>
            </w:r>
            <w:r>
              <w:rPr>
                <w:webHidden/>
              </w:rPr>
              <w:tab/>
            </w:r>
            <w:r>
              <w:rPr>
                <w:webHidden/>
              </w:rPr>
              <w:fldChar w:fldCharType="begin"/>
            </w:r>
            <w:r>
              <w:rPr>
                <w:webHidden/>
              </w:rPr>
              <w:instrText xml:space="preserve"> PAGEREF _Toc412037510 \h </w:instrText>
            </w:r>
            <w:r>
              <w:rPr>
                <w:webHidden/>
              </w:rPr>
            </w:r>
            <w:r>
              <w:rPr>
                <w:webHidden/>
              </w:rPr>
              <w:fldChar w:fldCharType="separate"/>
            </w:r>
            <w:r>
              <w:rPr>
                <w:webHidden/>
              </w:rPr>
              <w:t>31</w:t>
            </w:r>
            <w:r>
              <w:rPr>
                <w:webHidden/>
              </w:rPr>
              <w:fldChar w:fldCharType="end"/>
            </w:r>
          </w:hyperlink>
        </w:p>
        <w:p w:rsidR="005F2F8A" w:rsidRDefault="005F2F8A">
          <w:pPr>
            <w:pStyle w:val="TOC3"/>
            <w:tabs>
              <w:tab w:val="left" w:pos="1320"/>
              <w:tab w:val="right" w:leader="dot" w:pos="9863"/>
            </w:tabs>
          </w:pPr>
          <w:hyperlink w:anchor="_Toc412037511" w:history="1">
            <w:r w:rsidRPr="00073490">
              <w:rPr>
                <w:rStyle w:val="Hyperlink"/>
              </w:rPr>
              <w:t>8.3.4</w:t>
            </w:r>
            <w:r>
              <w:tab/>
            </w:r>
            <w:r w:rsidRPr="00073490">
              <w:rPr>
                <w:rStyle w:val="Hyperlink"/>
              </w:rPr>
              <w:t>Instantiating the Qsys System</w:t>
            </w:r>
            <w:r>
              <w:rPr>
                <w:webHidden/>
              </w:rPr>
              <w:tab/>
            </w:r>
            <w:r>
              <w:rPr>
                <w:webHidden/>
              </w:rPr>
              <w:fldChar w:fldCharType="begin"/>
            </w:r>
            <w:r>
              <w:rPr>
                <w:webHidden/>
              </w:rPr>
              <w:instrText xml:space="preserve"> PAGEREF _Toc412037511 \h </w:instrText>
            </w:r>
            <w:r>
              <w:rPr>
                <w:webHidden/>
              </w:rPr>
            </w:r>
            <w:r>
              <w:rPr>
                <w:webHidden/>
              </w:rPr>
              <w:fldChar w:fldCharType="separate"/>
            </w:r>
            <w:r>
              <w:rPr>
                <w:webHidden/>
              </w:rPr>
              <w:t>32</w:t>
            </w:r>
            <w:r>
              <w:rPr>
                <w:webHidden/>
              </w:rPr>
              <w:fldChar w:fldCharType="end"/>
            </w:r>
          </w:hyperlink>
        </w:p>
        <w:p w:rsidR="005F2F8A" w:rsidRDefault="005F2F8A">
          <w:pPr>
            <w:pStyle w:val="TOC3"/>
            <w:tabs>
              <w:tab w:val="left" w:pos="1320"/>
              <w:tab w:val="right" w:leader="dot" w:pos="9863"/>
            </w:tabs>
          </w:pPr>
          <w:hyperlink w:anchor="_Toc412037512" w:history="1">
            <w:r w:rsidRPr="00073490">
              <w:rPr>
                <w:rStyle w:val="Hyperlink"/>
              </w:rPr>
              <w:t>8.3.5</w:t>
            </w:r>
            <w:r>
              <w:tab/>
            </w:r>
            <w:r w:rsidRPr="00073490">
              <w:rPr>
                <w:rStyle w:val="Hyperlink"/>
              </w:rPr>
              <w:t>HPS DDR3 Pin Assignments</w:t>
            </w:r>
            <w:r>
              <w:rPr>
                <w:webHidden/>
              </w:rPr>
              <w:tab/>
            </w:r>
            <w:r>
              <w:rPr>
                <w:webHidden/>
              </w:rPr>
              <w:fldChar w:fldCharType="begin"/>
            </w:r>
            <w:r>
              <w:rPr>
                <w:webHidden/>
              </w:rPr>
              <w:instrText xml:space="preserve"> PAGEREF _Toc412037512 \h </w:instrText>
            </w:r>
            <w:r>
              <w:rPr>
                <w:webHidden/>
              </w:rPr>
            </w:r>
            <w:r>
              <w:rPr>
                <w:webHidden/>
              </w:rPr>
              <w:fldChar w:fldCharType="separate"/>
            </w:r>
            <w:r>
              <w:rPr>
                <w:webHidden/>
              </w:rPr>
              <w:t>34</w:t>
            </w:r>
            <w:r>
              <w:rPr>
                <w:webHidden/>
              </w:rPr>
              <w:fldChar w:fldCharType="end"/>
            </w:r>
          </w:hyperlink>
        </w:p>
        <w:p w:rsidR="005F2F8A" w:rsidRDefault="005F2F8A">
          <w:pPr>
            <w:pStyle w:val="TOC3"/>
            <w:tabs>
              <w:tab w:val="left" w:pos="1320"/>
              <w:tab w:val="right" w:leader="dot" w:pos="9863"/>
            </w:tabs>
          </w:pPr>
          <w:hyperlink w:anchor="_Toc412037513" w:history="1">
            <w:r w:rsidRPr="00073490">
              <w:rPr>
                <w:rStyle w:val="Hyperlink"/>
              </w:rPr>
              <w:t>8.3.6</w:t>
            </w:r>
            <w:r>
              <w:tab/>
            </w:r>
            <w:r w:rsidRPr="00073490">
              <w:rPr>
                <w:rStyle w:val="Hyperlink"/>
              </w:rPr>
              <w:t>Programming the FPGA</w:t>
            </w:r>
            <w:r>
              <w:rPr>
                <w:webHidden/>
              </w:rPr>
              <w:tab/>
            </w:r>
            <w:r>
              <w:rPr>
                <w:webHidden/>
              </w:rPr>
              <w:fldChar w:fldCharType="begin"/>
            </w:r>
            <w:r>
              <w:rPr>
                <w:webHidden/>
              </w:rPr>
              <w:instrText xml:space="preserve"> PAGEREF _Toc412037513 \h </w:instrText>
            </w:r>
            <w:r>
              <w:rPr>
                <w:webHidden/>
              </w:rPr>
            </w:r>
            <w:r>
              <w:rPr>
                <w:webHidden/>
              </w:rPr>
              <w:fldChar w:fldCharType="separate"/>
            </w:r>
            <w:r>
              <w:rPr>
                <w:webHidden/>
              </w:rPr>
              <w:t>36</w:t>
            </w:r>
            <w:r>
              <w:rPr>
                <w:webHidden/>
              </w:rPr>
              <w:fldChar w:fldCharType="end"/>
            </w:r>
          </w:hyperlink>
        </w:p>
        <w:p w:rsidR="005F2F8A" w:rsidRDefault="005F2F8A">
          <w:pPr>
            <w:pStyle w:val="TOC2"/>
            <w:tabs>
              <w:tab w:val="left" w:pos="880"/>
              <w:tab w:val="right" w:leader="dot" w:pos="9863"/>
            </w:tabs>
          </w:pPr>
          <w:hyperlink w:anchor="_Toc412037514" w:history="1">
            <w:r w:rsidRPr="00073490">
              <w:rPr>
                <w:rStyle w:val="Hyperlink"/>
              </w:rPr>
              <w:t>8.4</w:t>
            </w:r>
            <w:r>
              <w:tab/>
            </w:r>
            <w:r w:rsidRPr="00073490">
              <w:rPr>
                <w:rStyle w:val="Hyperlink"/>
              </w:rPr>
              <w:t>Software</w:t>
            </w:r>
            <w:r>
              <w:rPr>
                <w:webHidden/>
              </w:rPr>
              <w:tab/>
            </w:r>
            <w:r>
              <w:rPr>
                <w:webHidden/>
              </w:rPr>
              <w:fldChar w:fldCharType="begin"/>
            </w:r>
            <w:r>
              <w:rPr>
                <w:webHidden/>
              </w:rPr>
              <w:instrText xml:space="preserve"> PAGEREF _Toc412037514 \h </w:instrText>
            </w:r>
            <w:r>
              <w:rPr>
                <w:webHidden/>
              </w:rPr>
            </w:r>
            <w:r>
              <w:rPr>
                <w:webHidden/>
              </w:rPr>
              <w:fldChar w:fldCharType="separate"/>
            </w:r>
            <w:r>
              <w:rPr>
                <w:webHidden/>
              </w:rPr>
              <w:t>37</w:t>
            </w:r>
            <w:r>
              <w:rPr>
                <w:webHidden/>
              </w:rPr>
              <w:fldChar w:fldCharType="end"/>
            </w:r>
          </w:hyperlink>
        </w:p>
        <w:p w:rsidR="005F2F8A" w:rsidRDefault="005F2F8A">
          <w:pPr>
            <w:pStyle w:val="TOC3"/>
            <w:tabs>
              <w:tab w:val="left" w:pos="1320"/>
              <w:tab w:val="right" w:leader="dot" w:pos="9863"/>
            </w:tabs>
          </w:pPr>
          <w:hyperlink w:anchor="_Toc412037515" w:history="1">
            <w:r w:rsidRPr="00073490">
              <w:rPr>
                <w:rStyle w:val="Hyperlink"/>
              </w:rPr>
              <w:t>8.4.1</w:t>
            </w:r>
            <w:r>
              <w:tab/>
            </w:r>
            <w:r w:rsidRPr="00073490">
              <w:rPr>
                <w:rStyle w:val="Hyperlink"/>
              </w:rPr>
              <w:t>FPGA – Nios II</w:t>
            </w:r>
            <w:r>
              <w:rPr>
                <w:webHidden/>
              </w:rPr>
              <w:tab/>
            </w:r>
            <w:r>
              <w:rPr>
                <w:webHidden/>
              </w:rPr>
              <w:fldChar w:fldCharType="begin"/>
            </w:r>
            <w:r>
              <w:rPr>
                <w:webHidden/>
              </w:rPr>
              <w:instrText xml:space="preserve"> PAGEREF _Toc412037515 \h </w:instrText>
            </w:r>
            <w:r>
              <w:rPr>
                <w:webHidden/>
              </w:rPr>
            </w:r>
            <w:r>
              <w:rPr>
                <w:webHidden/>
              </w:rPr>
              <w:fldChar w:fldCharType="separate"/>
            </w:r>
            <w:r>
              <w:rPr>
                <w:webHidden/>
              </w:rPr>
              <w:t>37</w:t>
            </w:r>
            <w:r>
              <w:rPr>
                <w:webHidden/>
              </w:rPr>
              <w:fldChar w:fldCharType="end"/>
            </w:r>
          </w:hyperlink>
        </w:p>
        <w:p w:rsidR="005F2F8A" w:rsidRDefault="005F2F8A">
          <w:pPr>
            <w:pStyle w:val="TOC4"/>
            <w:tabs>
              <w:tab w:val="left" w:pos="1540"/>
              <w:tab w:val="right" w:leader="dot" w:pos="9863"/>
            </w:tabs>
          </w:pPr>
          <w:hyperlink w:anchor="_Toc412037516" w:history="1">
            <w:r w:rsidRPr="00073490">
              <w:rPr>
                <w:rStyle w:val="Hyperlink"/>
              </w:rPr>
              <w:t>8.4.1.1</w:t>
            </w:r>
            <w:r>
              <w:tab/>
            </w:r>
            <w:r w:rsidRPr="00073490">
              <w:rPr>
                <w:rStyle w:val="Hyperlink"/>
              </w:rPr>
              <w:t>Project Setup</w:t>
            </w:r>
            <w:r>
              <w:rPr>
                <w:webHidden/>
              </w:rPr>
              <w:tab/>
            </w:r>
            <w:r>
              <w:rPr>
                <w:webHidden/>
              </w:rPr>
              <w:fldChar w:fldCharType="begin"/>
            </w:r>
            <w:r>
              <w:rPr>
                <w:webHidden/>
              </w:rPr>
              <w:instrText xml:space="preserve"> PAGEREF _Toc412037516 \h </w:instrText>
            </w:r>
            <w:r>
              <w:rPr>
                <w:webHidden/>
              </w:rPr>
            </w:r>
            <w:r>
              <w:rPr>
                <w:webHidden/>
              </w:rPr>
              <w:fldChar w:fldCharType="separate"/>
            </w:r>
            <w:r>
              <w:rPr>
                <w:webHidden/>
              </w:rPr>
              <w:t>37</w:t>
            </w:r>
            <w:r>
              <w:rPr>
                <w:webHidden/>
              </w:rPr>
              <w:fldChar w:fldCharType="end"/>
            </w:r>
          </w:hyperlink>
        </w:p>
        <w:p w:rsidR="005F2F8A" w:rsidRDefault="005F2F8A">
          <w:pPr>
            <w:pStyle w:val="TOC4"/>
            <w:tabs>
              <w:tab w:val="left" w:pos="1540"/>
              <w:tab w:val="right" w:leader="dot" w:pos="9863"/>
            </w:tabs>
          </w:pPr>
          <w:hyperlink w:anchor="_Toc412037517" w:history="1">
            <w:r w:rsidRPr="00073490">
              <w:rPr>
                <w:rStyle w:val="Hyperlink"/>
              </w:rPr>
              <w:t>8.4.1.2</w:t>
            </w:r>
            <w:r>
              <w:tab/>
            </w:r>
            <w:r w:rsidRPr="00073490">
              <w:rPr>
                <w:rStyle w:val="Hyperlink"/>
              </w:rPr>
              <w:t>Nios II Programming Theory – Accessing Peripherals</w:t>
            </w:r>
            <w:r>
              <w:rPr>
                <w:webHidden/>
              </w:rPr>
              <w:tab/>
            </w:r>
            <w:r>
              <w:rPr>
                <w:webHidden/>
              </w:rPr>
              <w:fldChar w:fldCharType="begin"/>
            </w:r>
            <w:r>
              <w:rPr>
                <w:webHidden/>
              </w:rPr>
              <w:instrText xml:space="preserve"> PAGEREF _Toc412037517 \h </w:instrText>
            </w:r>
            <w:r>
              <w:rPr>
                <w:webHidden/>
              </w:rPr>
            </w:r>
            <w:r>
              <w:rPr>
                <w:webHidden/>
              </w:rPr>
              <w:fldChar w:fldCharType="separate"/>
            </w:r>
            <w:r>
              <w:rPr>
                <w:webHidden/>
              </w:rPr>
              <w:t>38</w:t>
            </w:r>
            <w:r>
              <w:rPr>
                <w:webHidden/>
              </w:rPr>
              <w:fldChar w:fldCharType="end"/>
            </w:r>
          </w:hyperlink>
        </w:p>
        <w:p w:rsidR="005F2F8A" w:rsidRDefault="005F2F8A">
          <w:pPr>
            <w:pStyle w:val="TOC4"/>
            <w:tabs>
              <w:tab w:val="left" w:pos="1540"/>
              <w:tab w:val="right" w:leader="dot" w:pos="9863"/>
            </w:tabs>
          </w:pPr>
          <w:hyperlink w:anchor="_Toc412037518" w:history="1">
            <w:r w:rsidRPr="00073490">
              <w:rPr>
                <w:rStyle w:val="Hyperlink"/>
              </w:rPr>
              <w:t>8.4.1.3</w:t>
            </w:r>
            <w:r>
              <w:tab/>
            </w:r>
            <w:r w:rsidRPr="00073490">
              <w:rPr>
                <w:rStyle w:val="Hyperlink"/>
              </w:rPr>
              <w:t>Nios II Programming Practice</w:t>
            </w:r>
            <w:r>
              <w:rPr>
                <w:webHidden/>
              </w:rPr>
              <w:tab/>
            </w:r>
            <w:r>
              <w:rPr>
                <w:webHidden/>
              </w:rPr>
              <w:fldChar w:fldCharType="begin"/>
            </w:r>
            <w:r>
              <w:rPr>
                <w:webHidden/>
              </w:rPr>
              <w:instrText xml:space="preserve"> PAGEREF _Toc412037518 \h </w:instrText>
            </w:r>
            <w:r>
              <w:rPr>
                <w:webHidden/>
              </w:rPr>
            </w:r>
            <w:r>
              <w:rPr>
                <w:webHidden/>
              </w:rPr>
              <w:fldChar w:fldCharType="separate"/>
            </w:r>
            <w:r>
              <w:rPr>
                <w:webHidden/>
              </w:rPr>
              <w:t>39</w:t>
            </w:r>
            <w:r>
              <w:rPr>
                <w:webHidden/>
              </w:rPr>
              <w:fldChar w:fldCharType="end"/>
            </w:r>
          </w:hyperlink>
        </w:p>
        <w:p w:rsidR="005F2F8A" w:rsidRDefault="005F2F8A">
          <w:pPr>
            <w:pStyle w:val="TOC3"/>
            <w:tabs>
              <w:tab w:val="left" w:pos="1320"/>
              <w:tab w:val="right" w:leader="dot" w:pos="9863"/>
            </w:tabs>
          </w:pPr>
          <w:hyperlink w:anchor="_Toc412037519" w:history="1">
            <w:r w:rsidRPr="00073490">
              <w:rPr>
                <w:rStyle w:val="Hyperlink"/>
              </w:rPr>
              <w:t>8.4.2</w:t>
            </w:r>
            <w:r>
              <w:tab/>
            </w:r>
            <w:r w:rsidRPr="00073490">
              <w:rPr>
                <w:rStyle w:val="Hyperlink"/>
              </w:rPr>
              <w:t>HPS – ARM</w:t>
            </w:r>
            <w:r>
              <w:rPr>
                <w:webHidden/>
              </w:rPr>
              <w:tab/>
            </w:r>
            <w:r>
              <w:rPr>
                <w:webHidden/>
              </w:rPr>
              <w:fldChar w:fldCharType="begin"/>
            </w:r>
            <w:r>
              <w:rPr>
                <w:webHidden/>
              </w:rPr>
              <w:instrText xml:space="preserve"> PAGEREF _Toc412037519 \h </w:instrText>
            </w:r>
            <w:r>
              <w:rPr>
                <w:webHidden/>
              </w:rPr>
            </w:r>
            <w:r>
              <w:rPr>
                <w:webHidden/>
              </w:rPr>
              <w:fldChar w:fldCharType="separate"/>
            </w:r>
            <w:r>
              <w:rPr>
                <w:webHidden/>
              </w:rPr>
              <w:t>40</w:t>
            </w:r>
            <w:r>
              <w:rPr>
                <w:webHidden/>
              </w:rPr>
              <w:fldChar w:fldCharType="end"/>
            </w:r>
          </w:hyperlink>
        </w:p>
        <w:p w:rsidR="005F2F8A" w:rsidRDefault="005F2F8A">
          <w:pPr>
            <w:pStyle w:val="TOC4"/>
            <w:tabs>
              <w:tab w:val="left" w:pos="1540"/>
              <w:tab w:val="right" w:leader="dot" w:pos="9863"/>
            </w:tabs>
          </w:pPr>
          <w:hyperlink w:anchor="_Toc412037520" w:history="1">
            <w:r w:rsidRPr="00073490">
              <w:rPr>
                <w:rStyle w:val="Hyperlink"/>
              </w:rPr>
              <w:t>8.4.2.1</w:t>
            </w:r>
            <w:r>
              <w:tab/>
            </w:r>
            <w:r w:rsidRPr="00073490">
              <w:rPr>
                <w:rStyle w:val="Hyperlink"/>
              </w:rPr>
              <w:t>Bare-metal Applications</w:t>
            </w:r>
            <w:r>
              <w:rPr>
                <w:webHidden/>
              </w:rPr>
              <w:tab/>
            </w:r>
            <w:r>
              <w:rPr>
                <w:webHidden/>
              </w:rPr>
              <w:fldChar w:fldCharType="begin"/>
            </w:r>
            <w:r>
              <w:rPr>
                <w:webHidden/>
              </w:rPr>
              <w:instrText xml:space="preserve"> PAGEREF _Toc412037520 \h </w:instrText>
            </w:r>
            <w:r>
              <w:rPr>
                <w:webHidden/>
              </w:rPr>
            </w:r>
            <w:r>
              <w:rPr>
                <w:webHidden/>
              </w:rPr>
              <w:fldChar w:fldCharType="separate"/>
            </w:r>
            <w:r>
              <w:rPr>
                <w:webHidden/>
              </w:rPr>
              <w:t>40</w:t>
            </w:r>
            <w:r>
              <w:rPr>
                <w:webHidden/>
              </w:rPr>
              <w:fldChar w:fldCharType="end"/>
            </w:r>
          </w:hyperlink>
        </w:p>
        <w:p w:rsidR="005F2F8A" w:rsidRDefault="005F2F8A">
          <w:pPr>
            <w:pStyle w:val="TOC5"/>
            <w:tabs>
              <w:tab w:val="left" w:pos="1880"/>
              <w:tab w:val="right" w:leader="dot" w:pos="9863"/>
            </w:tabs>
          </w:pPr>
          <w:hyperlink w:anchor="_Toc412037521" w:history="1">
            <w:r w:rsidRPr="00073490">
              <w:rPr>
                <w:rStyle w:val="Hyperlink"/>
              </w:rPr>
              <w:t>8.4.2.1.1</w:t>
            </w:r>
            <w:r>
              <w:tab/>
            </w:r>
            <w:r w:rsidRPr="00073490">
              <w:rPr>
                <w:rStyle w:val="Hyperlink"/>
              </w:rPr>
              <w:t>Preloader Generation</w:t>
            </w:r>
            <w:r>
              <w:rPr>
                <w:webHidden/>
              </w:rPr>
              <w:tab/>
            </w:r>
            <w:r>
              <w:rPr>
                <w:webHidden/>
              </w:rPr>
              <w:fldChar w:fldCharType="begin"/>
            </w:r>
            <w:r>
              <w:rPr>
                <w:webHidden/>
              </w:rPr>
              <w:instrText xml:space="preserve"> PAGEREF _Toc412037521 \h </w:instrText>
            </w:r>
            <w:r>
              <w:rPr>
                <w:webHidden/>
              </w:rPr>
            </w:r>
            <w:r>
              <w:rPr>
                <w:webHidden/>
              </w:rPr>
              <w:fldChar w:fldCharType="separate"/>
            </w:r>
            <w:r>
              <w:rPr>
                <w:webHidden/>
              </w:rPr>
              <w:t>40</w:t>
            </w:r>
            <w:r>
              <w:rPr>
                <w:webHidden/>
              </w:rPr>
              <w:fldChar w:fldCharType="end"/>
            </w:r>
          </w:hyperlink>
        </w:p>
        <w:p w:rsidR="005F2F8A" w:rsidRDefault="005F2F8A">
          <w:pPr>
            <w:pStyle w:val="TOC5"/>
            <w:tabs>
              <w:tab w:val="left" w:pos="1880"/>
              <w:tab w:val="right" w:leader="dot" w:pos="9863"/>
            </w:tabs>
          </w:pPr>
          <w:hyperlink w:anchor="_Toc412037522" w:history="1">
            <w:r w:rsidRPr="00073490">
              <w:rPr>
                <w:rStyle w:val="Hyperlink"/>
              </w:rPr>
              <w:t>8.4.2.1.2</w:t>
            </w:r>
            <w:r>
              <w:tab/>
            </w:r>
            <w:r w:rsidRPr="00073490">
              <w:rPr>
                <w:rStyle w:val="Hyperlink"/>
              </w:rPr>
              <w:t>Generating a Header File for HPS Peripherals</w:t>
            </w:r>
            <w:r>
              <w:rPr>
                <w:webHidden/>
              </w:rPr>
              <w:tab/>
            </w:r>
            <w:r>
              <w:rPr>
                <w:webHidden/>
              </w:rPr>
              <w:fldChar w:fldCharType="begin"/>
            </w:r>
            <w:r>
              <w:rPr>
                <w:webHidden/>
              </w:rPr>
              <w:instrText xml:space="preserve"> PAGEREF _Toc412037522 \h </w:instrText>
            </w:r>
            <w:r>
              <w:rPr>
                <w:webHidden/>
              </w:rPr>
            </w:r>
            <w:r>
              <w:rPr>
                <w:webHidden/>
              </w:rPr>
              <w:fldChar w:fldCharType="separate"/>
            </w:r>
            <w:r>
              <w:rPr>
                <w:webHidden/>
              </w:rPr>
              <w:t>42</w:t>
            </w:r>
            <w:r>
              <w:rPr>
                <w:webHidden/>
              </w:rPr>
              <w:fldChar w:fldCharType="end"/>
            </w:r>
          </w:hyperlink>
        </w:p>
        <w:p w:rsidR="005F2F8A" w:rsidRDefault="005F2F8A">
          <w:pPr>
            <w:pStyle w:val="TOC5"/>
            <w:tabs>
              <w:tab w:val="left" w:pos="1880"/>
              <w:tab w:val="right" w:leader="dot" w:pos="9863"/>
            </w:tabs>
          </w:pPr>
          <w:hyperlink w:anchor="_Toc412037523" w:history="1">
            <w:r w:rsidRPr="00073490">
              <w:rPr>
                <w:rStyle w:val="Hyperlink"/>
              </w:rPr>
              <w:t>8.4.2.1.3</w:t>
            </w:r>
            <w:r>
              <w:tab/>
            </w:r>
            <w:r w:rsidRPr="00073490">
              <w:rPr>
                <w:rStyle w:val="Hyperlink"/>
              </w:rPr>
              <w:t>ARM DS-5</w:t>
            </w:r>
            <w:r>
              <w:rPr>
                <w:webHidden/>
              </w:rPr>
              <w:tab/>
            </w:r>
            <w:r>
              <w:rPr>
                <w:webHidden/>
              </w:rPr>
              <w:fldChar w:fldCharType="begin"/>
            </w:r>
            <w:r>
              <w:rPr>
                <w:webHidden/>
              </w:rPr>
              <w:instrText xml:space="preserve"> PAGEREF _Toc412037523 \h </w:instrText>
            </w:r>
            <w:r>
              <w:rPr>
                <w:webHidden/>
              </w:rPr>
            </w:r>
            <w:r>
              <w:rPr>
                <w:webHidden/>
              </w:rPr>
              <w:fldChar w:fldCharType="separate"/>
            </w:r>
            <w:r>
              <w:rPr>
                <w:webHidden/>
              </w:rPr>
              <w:t>43</w:t>
            </w:r>
            <w:r>
              <w:rPr>
                <w:webHidden/>
              </w:rPr>
              <w:fldChar w:fldCharType="end"/>
            </w:r>
          </w:hyperlink>
        </w:p>
        <w:p w:rsidR="005F2F8A" w:rsidRDefault="005F2F8A">
          <w:pPr>
            <w:pStyle w:val="TOC6"/>
            <w:tabs>
              <w:tab w:val="left" w:pos="2267"/>
              <w:tab w:val="right" w:leader="dot" w:pos="9863"/>
            </w:tabs>
          </w:pPr>
          <w:hyperlink w:anchor="_Toc412037524" w:history="1">
            <w:r w:rsidRPr="00073490">
              <w:rPr>
                <w:rStyle w:val="Hyperlink"/>
              </w:rPr>
              <w:t>8.4.2.1.3.1</w:t>
            </w:r>
            <w:r>
              <w:tab/>
            </w:r>
            <w:r w:rsidRPr="00073490">
              <w:rPr>
                <w:rStyle w:val="Hyperlink"/>
              </w:rPr>
              <w:t>Setting Up a New C Project</w:t>
            </w:r>
            <w:r>
              <w:rPr>
                <w:webHidden/>
              </w:rPr>
              <w:tab/>
            </w:r>
            <w:r>
              <w:rPr>
                <w:webHidden/>
              </w:rPr>
              <w:fldChar w:fldCharType="begin"/>
            </w:r>
            <w:r>
              <w:rPr>
                <w:webHidden/>
              </w:rPr>
              <w:instrText xml:space="preserve"> PAGEREF _Toc412037524 \h </w:instrText>
            </w:r>
            <w:r>
              <w:rPr>
                <w:webHidden/>
              </w:rPr>
            </w:r>
            <w:r>
              <w:rPr>
                <w:webHidden/>
              </w:rPr>
              <w:fldChar w:fldCharType="separate"/>
            </w:r>
            <w:r>
              <w:rPr>
                <w:webHidden/>
              </w:rPr>
              <w:t>43</w:t>
            </w:r>
            <w:r>
              <w:rPr>
                <w:webHidden/>
              </w:rPr>
              <w:fldChar w:fldCharType="end"/>
            </w:r>
          </w:hyperlink>
        </w:p>
        <w:p w:rsidR="005F2F8A" w:rsidRDefault="005F2F8A">
          <w:pPr>
            <w:pStyle w:val="TOC6"/>
            <w:tabs>
              <w:tab w:val="left" w:pos="2267"/>
              <w:tab w:val="right" w:leader="dot" w:pos="9863"/>
            </w:tabs>
          </w:pPr>
          <w:hyperlink w:anchor="_Toc412037525" w:history="1">
            <w:r w:rsidRPr="00073490">
              <w:rPr>
                <w:rStyle w:val="Hyperlink"/>
              </w:rPr>
              <w:t>8.4.2.1.3.2</w:t>
            </w:r>
            <w:r>
              <w:tab/>
            </w:r>
            <w:r w:rsidRPr="00073490">
              <w:rPr>
                <w:rStyle w:val="Hyperlink"/>
              </w:rPr>
              <w:t>Writing a DS-5 Debug Script</w:t>
            </w:r>
            <w:r>
              <w:rPr>
                <w:webHidden/>
              </w:rPr>
              <w:tab/>
            </w:r>
            <w:r>
              <w:rPr>
                <w:webHidden/>
              </w:rPr>
              <w:fldChar w:fldCharType="begin"/>
            </w:r>
            <w:r>
              <w:rPr>
                <w:webHidden/>
              </w:rPr>
              <w:instrText xml:space="preserve"> PAGEREF _Toc412037525 \h </w:instrText>
            </w:r>
            <w:r>
              <w:rPr>
                <w:webHidden/>
              </w:rPr>
            </w:r>
            <w:r>
              <w:rPr>
                <w:webHidden/>
              </w:rPr>
              <w:fldChar w:fldCharType="separate"/>
            </w:r>
            <w:r>
              <w:rPr>
                <w:webHidden/>
              </w:rPr>
              <w:t>44</w:t>
            </w:r>
            <w:r>
              <w:rPr>
                <w:webHidden/>
              </w:rPr>
              <w:fldChar w:fldCharType="end"/>
            </w:r>
          </w:hyperlink>
        </w:p>
        <w:p w:rsidR="005F2F8A" w:rsidRDefault="005F2F8A">
          <w:pPr>
            <w:pStyle w:val="TOC6"/>
            <w:tabs>
              <w:tab w:val="left" w:pos="2267"/>
              <w:tab w:val="right" w:leader="dot" w:pos="9863"/>
            </w:tabs>
          </w:pPr>
          <w:hyperlink w:anchor="_Toc412037526" w:history="1">
            <w:r w:rsidRPr="00073490">
              <w:rPr>
                <w:rStyle w:val="Hyperlink"/>
              </w:rPr>
              <w:t>8.4.2.1.3.3</w:t>
            </w:r>
            <w:r>
              <w:tab/>
            </w:r>
            <w:r w:rsidRPr="00073490">
              <w:rPr>
                <w:rStyle w:val="Hyperlink"/>
              </w:rPr>
              <w:t>Setting Up the Debug Configuration</w:t>
            </w:r>
            <w:r>
              <w:rPr>
                <w:webHidden/>
              </w:rPr>
              <w:tab/>
            </w:r>
            <w:r>
              <w:rPr>
                <w:webHidden/>
              </w:rPr>
              <w:fldChar w:fldCharType="begin"/>
            </w:r>
            <w:r>
              <w:rPr>
                <w:webHidden/>
              </w:rPr>
              <w:instrText xml:space="preserve"> PAGEREF _Toc412037526 \h </w:instrText>
            </w:r>
            <w:r>
              <w:rPr>
                <w:webHidden/>
              </w:rPr>
            </w:r>
            <w:r>
              <w:rPr>
                <w:webHidden/>
              </w:rPr>
              <w:fldChar w:fldCharType="separate"/>
            </w:r>
            <w:r>
              <w:rPr>
                <w:webHidden/>
              </w:rPr>
              <w:t>45</w:t>
            </w:r>
            <w:r>
              <w:rPr>
                <w:webHidden/>
              </w:rPr>
              <w:fldChar w:fldCharType="end"/>
            </w:r>
          </w:hyperlink>
        </w:p>
        <w:p w:rsidR="005F2F8A" w:rsidRDefault="005F2F8A">
          <w:pPr>
            <w:pStyle w:val="TOC6"/>
            <w:tabs>
              <w:tab w:val="left" w:pos="2267"/>
              <w:tab w:val="right" w:leader="dot" w:pos="9863"/>
            </w:tabs>
          </w:pPr>
          <w:hyperlink w:anchor="_Toc412037527" w:history="1">
            <w:r w:rsidRPr="00073490">
              <w:rPr>
                <w:rStyle w:val="Hyperlink"/>
              </w:rPr>
              <w:t>8.4.2.1.3.4</w:t>
            </w:r>
            <w:r>
              <w:tab/>
            </w:r>
            <w:r w:rsidRPr="00073490">
              <w:rPr>
                <w:rStyle w:val="Hyperlink"/>
              </w:rPr>
              <w:t>HPS Programming</w:t>
            </w:r>
            <w:r>
              <w:rPr>
                <w:webHidden/>
              </w:rPr>
              <w:tab/>
            </w:r>
            <w:r>
              <w:rPr>
                <w:webHidden/>
              </w:rPr>
              <w:fldChar w:fldCharType="begin"/>
            </w:r>
            <w:r>
              <w:rPr>
                <w:webHidden/>
              </w:rPr>
              <w:instrText xml:space="preserve"> PAGEREF _Toc412037527 \h </w:instrText>
            </w:r>
            <w:r>
              <w:rPr>
                <w:webHidden/>
              </w:rPr>
            </w:r>
            <w:r>
              <w:rPr>
                <w:webHidden/>
              </w:rPr>
              <w:fldChar w:fldCharType="separate"/>
            </w:r>
            <w:r>
              <w:rPr>
                <w:webHidden/>
              </w:rPr>
              <w:t>47</w:t>
            </w:r>
            <w:r>
              <w:rPr>
                <w:webHidden/>
              </w:rPr>
              <w:fldChar w:fldCharType="end"/>
            </w:r>
          </w:hyperlink>
        </w:p>
        <w:p w:rsidR="005F2F8A" w:rsidRDefault="005F2F8A">
          <w:pPr>
            <w:pStyle w:val="TOC7"/>
            <w:tabs>
              <w:tab w:val="left" w:pos="2654"/>
              <w:tab w:val="right" w:leader="dot" w:pos="9863"/>
            </w:tabs>
          </w:pPr>
          <w:hyperlink w:anchor="_Toc412037528" w:history="1">
            <w:r w:rsidRPr="00073490">
              <w:rPr>
                <w:rStyle w:val="Hyperlink"/>
              </w:rPr>
              <w:t>8.4.2.1.3.4.1</w:t>
            </w:r>
            <w:r>
              <w:tab/>
            </w:r>
            <w:r w:rsidRPr="00073490">
              <w:rPr>
                <w:rStyle w:val="Hyperlink"/>
              </w:rPr>
              <w:t>Theory</w:t>
            </w:r>
            <w:r>
              <w:rPr>
                <w:webHidden/>
              </w:rPr>
              <w:tab/>
            </w:r>
            <w:r>
              <w:rPr>
                <w:webHidden/>
              </w:rPr>
              <w:fldChar w:fldCharType="begin"/>
            </w:r>
            <w:r>
              <w:rPr>
                <w:webHidden/>
              </w:rPr>
              <w:instrText xml:space="preserve"> PAGEREF _Toc412037528 \h </w:instrText>
            </w:r>
            <w:r>
              <w:rPr>
                <w:webHidden/>
              </w:rPr>
            </w:r>
            <w:r>
              <w:rPr>
                <w:webHidden/>
              </w:rPr>
              <w:fldChar w:fldCharType="separate"/>
            </w:r>
            <w:r>
              <w:rPr>
                <w:webHidden/>
              </w:rPr>
              <w:t>47</w:t>
            </w:r>
            <w:r>
              <w:rPr>
                <w:webHidden/>
              </w:rPr>
              <w:fldChar w:fldCharType="end"/>
            </w:r>
          </w:hyperlink>
        </w:p>
        <w:p w:rsidR="005F2F8A" w:rsidRDefault="005F2F8A">
          <w:pPr>
            <w:pStyle w:val="TOC7"/>
            <w:tabs>
              <w:tab w:val="left" w:pos="2654"/>
              <w:tab w:val="right" w:leader="dot" w:pos="9863"/>
            </w:tabs>
          </w:pPr>
          <w:hyperlink w:anchor="_Toc412037529" w:history="1">
            <w:r w:rsidRPr="00073490">
              <w:rPr>
                <w:rStyle w:val="Hyperlink"/>
              </w:rPr>
              <w:t>8.4.2.1.3.4.2</w:t>
            </w:r>
            <w:r>
              <w:tab/>
            </w:r>
            <w:r w:rsidRPr="00073490">
              <w:rPr>
                <w:rStyle w:val="Hyperlink"/>
              </w:rPr>
              <w:t>Practice</w:t>
            </w:r>
            <w:r>
              <w:rPr>
                <w:webHidden/>
              </w:rPr>
              <w:tab/>
            </w:r>
            <w:r>
              <w:rPr>
                <w:webHidden/>
              </w:rPr>
              <w:fldChar w:fldCharType="begin"/>
            </w:r>
            <w:r>
              <w:rPr>
                <w:webHidden/>
              </w:rPr>
              <w:instrText xml:space="preserve"> PAGEREF _Toc412037529 \h </w:instrText>
            </w:r>
            <w:r>
              <w:rPr>
                <w:webHidden/>
              </w:rPr>
            </w:r>
            <w:r>
              <w:rPr>
                <w:webHidden/>
              </w:rPr>
              <w:fldChar w:fldCharType="separate"/>
            </w:r>
            <w:r>
              <w:rPr>
                <w:webHidden/>
              </w:rPr>
              <w:t>47</w:t>
            </w:r>
            <w:r>
              <w:rPr>
                <w:webHidden/>
              </w:rPr>
              <w:fldChar w:fldCharType="end"/>
            </w:r>
          </w:hyperlink>
        </w:p>
        <w:p w:rsidR="005F2F8A" w:rsidRDefault="005F2F8A">
          <w:pPr>
            <w:pStyle w:val="TOC4"/>
            <w:tabs>
              <w:tab w:val="left" w:pos="1540"/>
              <w:tab w:val="right" w:leader="dot" w:pos="9863"/>
            </w:tabs>
          </w:pPr>
          <w:hyperlink w:anchor="_Toc412037530" w:history="1">
            <w:r w:rsidRPr="00073490">
              <w:rPr>
                <w:rStyle w:val="Hyperlink"/>
              </w:rPr>
              <w:t>8.4.2.2</w:t>
            </w:r>
            <w:r>
              <w:tab/>
            </w:r>
            <w:r w:rsidRPr="00073490">
              <w:rPr>
                <w:rStyle w:val="Hyperlink"/>
              </w:rPr>
              <w:t>Linux Applications</w:t>
            </w:r>
            <w:r>
              <w:rPr>
                <w:webHidden/>
              </w:rPr>
              <w:tab/>
            </w:r>
            <w:r>
              <w:rPr>
                <w:webHidden/>
              </w:rPr>
              <w:fldChar w:fldCharType="begin"/>
            </w:r>
            <w:r>
              <w:rPr>
                <w:webHidden/>
              </w:rPr>
              <w:instrText xml:space="preserve"> PAGEREF _Toc412037530 \h </w:instrText>
            </w:r>
            <w:r>
              <w:rPr>
                <w:webHidden/>
              </w:rPr>
            </w:r>
            <w:r>
              <w:rPr>
                <w:webHidden/>
              </w:rPr>
              <w:fldChar w:fldCharType="separate"/>
            </w:r>
            <w:r>
              <w:rPr>
                <w:webHidden/>
              </w:rPr>
              <w:t>48</w:t>
            </w:r>
            <w:r>
              <w:rPr>
                <w:webHidden/>
              </w:rPr>
              <w:fldChar w:fldCharType="end"/>
            </w:r>
          </w:hyperlink>
        </w:p>
        <w:p w:rsidR="005F2F8A" w:rsidRDefault="005F2F8A">
          <w:pPr>
            <w:pStyle w:val="TOC1"/>
            <w:tabs>
              <w:tab w:val="left" w:pos="440"/>
            </w:tabs>
          </w:pPr>
          <w:hyperlink w:anchor="_Toc412037531" w:history="1">
            <w:r w:rsidRPr="00073490">
              <w:rPr>
                <w:rStyle w:val="Hyperlink"/>
                <w:kern w:val="2"/>
                <w14:ligatures w14:val="standard"/>
              </w:rPr>
              <w:t>9</w:t>
            </w:r>
            <w:r>
              <w:tab/>
            </w:r>
            <w:r w:rsidRPr="00073490">
              <w:rPr>
                <w:rStyle w:val="Hyperlink"/>
                <w:kern w:val="2"/>
                <w14:ligatures w14:val="standard"/>
              </w:rPr>
              <w:t>Todo</w:t>
            </w:r>
            <w:r>
              <w:rPr>
                <w:webHidden/>
              </w:rPr>
              <w:tab/>
            </w:r>
            <w:r>
              <w:rPr>
                <w:webHidden/>
              </w:rPr>
              <w:fldChar w:fldCharType="begin"/>
            </w:r>
            <w:r>
              <w:rPr>
                <w:webHidden/>
              </w:rPr>
              <w:instrText xml:space="preserve"> PAGEREF _Toc412037531 \h </w:instrText>
            </w:r>
            <w:r>
              <w:rPr>
                <w:webHidden/>
              </w:rPr>
            </w:r>
            <w:r>
              <w:rPr>
                <w:webHidden/>
              </w:rPr>
              <w:fldChar w:fldCharType="separate"/>
            </w:r>
            <w:r>
              <w:rPr>
                <w:webHidden/>
              </w:rPr>
              <w:t>49</w:t>
            </w:r>
            <w:r>
              <w:rPr>
                <w:webHidden/>
              </w:rPr>
              <w:fldChar w:fldCharType="end"/>
            </w:r>
          </w:hyperlink>
        </w:p>
        <w:p w:rsidR="005F2F8A" w:rsidRDefault="005F2F8A">
          <w:pPr>
            <w:pStyle w:val="TOC1"/>
            <w:tabs>
              <w:tab w:val="left" w:pos="660"/>
            </w:tabs>
          </w:pPr>
          <w:hyperlink w:anchor="_Toc412037532" w:history="1">
            <w:r w:rsidRPr="00073490">
              <w:rPr>
                <w:rStyle w:val="Hyperlink"/>
              </w:rPr>
              <w:t>10</w:t>
            </w:r>
            <w:r>
              <w:tab/>
            </w:r>
            <w:r w:rsidRPr="00073490">
              <w:rPr>
                <w:rStyle w:val="Hyperlink"/>
              </w:rPr>
              <w:t>Appendix</w:t>
            </w:r>
            <w:r>
              <w:rPr>
                <w:webHidden/>
              </w:rPr>
              <w:tab/>
            </w:r>
            <w:r>
              <w:rPr>
                <w:webHidden/>
              </w:rPr>
              <w:fldChar w:fldCharType="begin"/>
            </w:r>
            <w:r>
              <w:rPr>
                <w:webHidden/>
              </w:rPr>
              <w:instrText xml:space="preserve"> PAGEREF _Toc412037532 \h </w:instrText>
            </w:r>
            <w:r>
              <w:rPr>
                <w:webHidden/>
              </w:rPr>
            </w:r>
            <w:r>
              <w:rPr>
                <w:webHidden/>
              </w:rPr>
              <w:fldChar w:fldCharType="separate"/>
            </w:r>
            <w:r>
              <w:rPr>
                <w:webHidden/>
              </w:rPr>
              <w:t>50</w:t>
            </w:r>
            <w:r>
              <w:rPr>
                <w:webHidden/>
              </w:rPr>
              <w:fldChar w:fldCharType="end"/>
            </w:r>
          </w:hyperlink>
        </w:p>
        <w:p w:rsidR="005F2F8A" w:rsidRDefault="005F2F8A">
          <w:pPr>
            <w:pStyle w:val="TOC2"/>
            <w:tabs>
              <w:tab w:val="left" w:pos="880"/>
              <w:tab w:val="right" w:leader="dot" w:pos="9863"/>
            </w:tabs>
          </w:pPr>
          <w:hyperlink w:anchor="_Toc412037533" w:history="1">
            <w:r w:rsidRPr="00073490">
              <w:rPr>
                <w:rStyle w:val="Hyperlink"/>
              </w:rPr>
              <w:t>10.1</w:t>
            </w:r>
            <w:r>
              <w:tab/>
            </w:r>
            <w:r w:rsidRPr="00073490">
              <w:rPr>
                <w:rStyle w:val="Hyperlink"/>
              </w:rPr>
              <w:t>DE1-SoC Top-level VHDL Entity</w:t>
            </w:r>
            <w:r>
              <w:rPr>
                <w:webHidden/>
              </w:rPr>
              <w:tab/>
            </w:r>
            <w:r>
              <w:rPr>
                <w:webHidden/>
              </w:rPr>
              <w:fldChar w:fldCharType="begin"/>
            </w:r>
            <w:r>
              <w:rPr>
                <w:webHidden/>
              </w:rPr>
              <w:instrText xml:space="preserve"> PAGEREF _Toc412037533 \h </w:instrText>
            </w:r>
            <w:r>
              <w:rPr>
                <w:webHidden/>
              </w:rPr>
            </w:r>
            <w:r>
              <w:rPr>
                <w:webHidden/>
              </w:rPr>
              <w:fldChar w:fldCharType="separate"/>
            </w:r>
            <w:r>
              <w:rPr>
                <w:webHidden/>
              </w:rPr>
              <w:t>50</w:t>
            </w:r>
            <w:r>
              <w:rPr>
                <w:webHidden/>
              </w:rPr>
              <w:fldChar w:fldCharType="end"/>
            </w:r>
          </w:hyperlink>
        </w:p>
        <w:p w:rsidR="005F2F8A" w:rsidRDefault="005F2F8A">
          <w:pPr>
            <w:pStyle w:val="TOC2"/>
            <w:tabs>
              <w:tab w:val="left" w:pos="880"/>
              <w:tab w:val="right" w:leader="dot" w:pos="9863"/>
            </w:tabs>
          </w:pPr>
          <w:hyperlink w:anchor="_Toc412037534" w:history="1">
            <w:r w:rsidRPr="00073490">
              <w:rPr>
                <w:rStyle w:val="Hyperlink"/>
              </w:rPr>
              <w:t>10.2</w:t>
            </w:r>
            <w:r>
              <w:tab/>
            </w:r>
            <w:r w:rsidRPr="00073490">
              <w:rPr>
                <w:rStyle w:val="Hyperlink"/>
              </w:rPr>
              <w:t>DE1-SoC Pin Assignment TCL script</w:t>
            </w:r>
            <w:r>
              <w:rPr>
                <w:webHidden/>
              </w:rPr>
              <w:tab/>
            </w:r>
            <w:r>
              <w:rPr>
                <w:webHidden/>
              </w:rPr>
              <w:fldChar w:fldCharType="begin"/>
            </w:r>
            <w:r>
              <w:rPr>
                <w:webHidden/>
              </w:rPr>
              <w:instrText xml:space="preserve"> PAGEREF _Toc412037534 \h </w:instrText>
            </w:r>
            <w:r>
              <w:rPr>
                <w:webHidden/>
              </w:rPr>
            </w:r>
            <w:r>
              <w:rPr>
                <w:webHidden/>
              </w:rPr>
              <w:fldChar w:fldCharType="separate"/>
            </w:r>
            <w:r>
              <w:rPr>
                <w:webHidden/>
              </w:rPr>
              <w:t>54</w:t>
            </w:r>
            <w:r>
              <w:rPr>
                <w:webHidden/>
              </w:rPr>
              <w:fldChar w:fldCharType="end"/>
            </w:r>
          </w:hyperlink>
        </w:p>
        <w:p w:rsidR="005F2F8A" w:rsidRDefault="005F2F8A">
          <w:pPr>
            <w:pStyle w:val="TOC1"/>
            <w:tabs>
              <w:tab w:val="left" w:pos="660"/>
            </w:tabs>
          </w:pPr>
          <w:hyperlink w:anchor="_Toc412037535" w:history="1">
            <w:r w:rsidRPr="00073490">
              <w:rPr>
                <w:rStyle w:val="Hyperlink"/>
                <w:kern w:val="2"/>
                <w14:ligatures w14:val="standard"/>
              </w:rPr>
              <w:t>11</w:t>
            </w:r>
            <w:r>
              <w:tab/>
            </w:r>
            <w:r w:rsidRPr="00073490">
              <w:rPr>
                <w:rStyle w:val="Hyperlink"/>
                <w:kern w:val="2"/>
                <w14:ligatures w14:val="standard"/>
              </w:rPr>
              <w:t>References</w:t>
            </w:r>
            <w:r>
              <w:rPr>
                <w:webHidden/>
              </w:rPr>
              <w:tab/>
            </w:r>
            <w:r>
              <w:rPr>
                <w:webHidden/>
              </w:rPr>
              <w:fldChar w:fldCharType="begin"/>
            </w:r>
            <w:r>
              <w:rPr>
                <w:webHidden/>
              </w:rPr>
              <w:instrText xml:space="preserve"> PAGEREF _Toc412037535 \h </w:instrText>
            </w:r>
            <w:r>
              <w:rPr>
                <w:webHidden/>
              </w:rPr>
            </w:r>
            <w:r>
              <w:rPr>
                <w:webHidden/>
              </w:rPr>
              <w:fldChar w:fldCharType="separate"/>
            </w:r>
            <w:r>
              <w:rPr>
                <w:webHidden/>
              </w:rPr>
              <w:t>67</w:t>
            </w:r>
            <w:r>
              <w:rPr>
                <w:webHidden/>
              </w:rPr>
              <w:fldChar w:fldCharType="end"/>
            </w:r>
          </w:hyperlink>
        </w:p>
        <w:p w:rsidR="005F2F8A" w:rsidRDefault="005F2F8A">
          <w:pPr>
            <w:pStyle w:val="TOC1"/>
            <w:tabs>
              <w:tab w:val="left" w:pos="660"/>
            </w:tabs>
          </w:pPr>
          <w:hyperlink w:anchor="_Toc412037536" w:history="1">
            <w:r w:rsidRPr="00073490">
              <w:rPr>
                <w:rStyle w:val="Hyperlink"/>
                <w:kern w:val="2"/>
                <w14:ligatures w14:val="standard"/>
              </w:rPr>
              <w:t>12</w:t>
            </w:r>
            <w:r>
              <w:tab/>
            </w:r>
            <w:r w:rsidRPr="00073490">
              <w:rPr>
                <w:rStyle w:val="Hyperlink"/>
                <w:kern w:val="2"/>
                <w14:ligatures w14:val="standard"/>
              </w:rPr>
              <w:t>SoC part test</w:t>
            </w:r>
            <w:r>
              <w:rPr>
                <w:webHidden/>
              </w:rPr>
              <w:tab/>
            </w:r>
            <w:r>
              <w:rPr>
                <w:webHidden/>
              </w:rPr>
              <w:fldChar w:fldCharType="begin"/>
            </w:r>
            <w:r>
              <w:rPr>
                <w:webHidden/>
              </w:rPr>
              <w:instrText xml:space="preserve"> PAGEREF _Toc412037536 \h </w:instrText>
            </w:r>
            <w:r>
              <w:rPr>
                <w:webHidden/>
              </w:rPr>
            </w:r>
            <w:r>
              <w:rPr>
                <w:webHidden/>
              </w:rPr>
              <w:fldChar w:fldCharType="separate"/>
            </w:r>
            <w:r>
              <w:rPr>
                <w:webHidden/>
              </w:rPr>
              <w:t>69</w:t>
            </w:r>
            <w:r>
              <w:rPr>
                <w:webHidden/>
              </w:rPr>
              <w:fldChar w:fldCharType="end"/>
            </w:r>
          </w:hyperlink>
        </w:p>
        <w:p w:rsidR="005F2F8A" w:rsidRDefault="005F2F8A">
          <w:pPr>
            <w:pStyle w:val="TOC2"/>
            <w:tabs>
              <w:tab w:val="left" w:pos="880"/>
              <w:tab w:val="right" w:leader="dot" w:pos="9863"/>
            </w:tabs>
          </w:pPr>
          <w:hyperlink w:anchor="_Toc412037537" w:history="1">
            <w:r w:rsidRPr="00073490">
              <w:rPr>
                <w:rStyle w:val="Hyperlink"/>
                <w:kern w:val="2"/>
                <w14:ligatures w14:val="standard"/>
              </w:rPr>
              <w:t>12.1</w:t>
            </w:r>
            <w:r>
              <w:tab/>
            </w:r>
            <w:r w:rsidRPr="00073490">
              <w:rPr>
                <w:rStyle w:val="Hyperlink"/>
                <w:kern w:val="2"/>
                <w14:ligatures w14:val="standard"/>
              </w:rPr>
              <w:t>HPS Architecture</w:t>
            </w:r>
            <w:r>
              <w:rPr>
                <w:webHidden/>
              </w:rPr>
              <w:tab/>
            </w:r>
            <w:r>
              <w:rPr>
                <w:webHidden/>
              </w:rPr>
              <w:fldChar w:fldCharType="begin"/>
            </w:r>
            <w:r>
              <w:rPr>
                <w:webHidden/>
              </w:rPr>
              <w:instrText xml:space="preserve"> PAGEREF _Toc412037537 \h </w:instrText>
            </w:r>
            <w:r>
              <w:rPr>
                <w:webHidden/>
              </w:rPr>
            </w:r>
            <w:r>
              <w:rPr>
                <w:webHidden/>
              </w:rPr>
              <w:fldChar w:fldCharType="separate"/>
            </w:r>
            <w:r>
              <w:rPr>
                <w:webHidden/>
              </w:rPr>
              <w:t>69</w:t>
            </w:r>
            <w:r>
              <w:rPr>
                <w:webHidden/>
              </w:rPr>
              <w:fldChar w:fldCharType="end"/>
            </w:r>
          </w:hyperlink>
        </w:p>
        <w:p w:rsidR="005F2F8A" w:rsidRDefault="005F2F8A">
          <w:pPr>
            <w:pStyle w:val="TOC2"/>
            <w:tabs>
              <w:tab w:val="left" w:pos="880"/>
              <w:tab w:val="right" w:leader="dot" w:pos="9863"/>
            </w:tabs>
          </w:pPr>
          <w:hyperlink w:anchor="_Toc412037538" w:history="1">
            <w:r w:rsidRPr="00073490">
              <w:rPr>
                <w:rStyle w:val="Hyperlink"/>
                <w:kern w:val="2"/>
                <w14:ligatures w14:val="standard"/>
              </w:rPr>
              <w:t>12.2</w:t>
            </w:r>
            <w:r>
              <w:tab/>
            </w:r>
            <w:r w:rsidRPr="00073490">
              <w:rPr>
                <w:rStyle w:val="Hyperlink"/>
                <w:kern w:val="2"/>
                <w14:ligatures w14:val="standard"/>
              </w:rPr>
              <w:t>Hardware development</w:t>
            </w:r>
            <w:r>
              <w:rPr>
                <w:webHidden/>
              </w:rPr>
              <w:tab/>
            </w:r>
            <w:r>
              <w:rPr>
                <w:webHidden/>
              </w:rPr>
              <w:fldChar w:fldCharType="begin"/>
            </w:r>
            <w:r>
              <w:rPr>
                <w:webHidden/>
              </w:rPr>
              <w:instrText xml:space="preserve"> PAGEREF _Toc412037538 \h </w:instrText>
            </w:r>
            <w:r>
              <w:rPr>
                <w:webHidden/>
              </w:rPr>
            </w:r>
            <w:r>
              <w:rPr>
                <w:webHidden/>
              </w:rPr>
              <w:fldChar w:fldCharType="separate"/>
            </w:r>
            <w:r>
              <w:rPr>
                <w:webHidden/>
              </w:rPr>
              <w:t>69</w:t>
            </w:r>
            <w:r>
              <w:rPr>
                <w:webHidden/>
              </w:rPr>
              <w:fldChar w:fldCharType="end"/>
            </w:r>
          </w:hyperlink>
        </w:p>
        <w:p w:rsidR="005F2F8A" w:rsidRDefault="005F2F8A">
          <w:pPr>
            <w:pStyle w:val="TOC3"/>
            <w:tabs>
              <w:tab w:val="left" w:pos="1320"/>
              <w:tab w:val="right" w:leader="dot" w:pos="9863"/>
            </w:tabs>
          </w:pPr>
          <w:hyperlink w:anchor="_Toc412037539" w:history="1">
            <w:r w:rsidRPr="00073490">
              <w:rPr>
                <w:rStyle w:val="Hyperlink"/>
                <w:kern w:val="2"/>
                <w14:ligatures w14:val="standard"/>
              </w:rPr>
              <w:t>12.2.1</w:t>
            </w:r>
            <w:r>
              <w:tab/>
            </w:r>
            <w:r w:rsidRPr="00073490">
              <w:rPr>
                <w:rStyle w:val="Hyperlink"/>
                <w:kern w:val="2"/>
                <w14:ligatures w14:val="standard"/>
              </w:rPr>
              <w:t>Qsys integration</w:t>
            </w:r>
            <w:r>
              <w:rPr>
                <w:webHidden/>
              </w:rPr>
              <w:tab/>
            </w:r>
            <w:r>
              <w:rPr>
                <w:webHidden/>
              </w:rPr>
              <w:fldChar w:fldCharType="begin"/>
            </w:r>
            <w:r>
              <w:rPr>
                <w:webHidden/>
              </w:rPr>
              <w:instrText xml:space="preserve"> PAGEREF _Toc412037539 \h </w:instrText>
            </w:r>
            <w:r>
              <w:rPr>
                <w:webHidden/>
              </w:rPr>
            </w:r>
            <w:r>
              <w:rPr>
                <w:webHidden/>
              </w:rPr>
              <w:fldChar w:fldCharType="separate"/>
            </w:r>
            <w:r>
              <w:rPr>
                <w:webHidden/>
              </w:rPr>
              <w:t>69</w:t>
            </w:r>
            <w:r>
              <w:rPr>
                <w:webHidden/>
              </w:rPr>
              <w:fldChar w:fldCharType="end"/>
            </w:r>
          </w:hyperlink>
        </w:p>
        <w:p w:rsidR="005F2F8A" w:rsidRDefault="005F2F8A">
          <w:pPr>
            <w:pStyle w:val="TOC2"/>
            <w:tabs>
              <w:tab w:val="left" w:pos="880"/>
              <w:tab w:val="right" w:leader="dot" w:pos="9863"/>
            </w:tabs>
          </w:pPr>
          <w:hyperlink w:anchor="_Toc412037540" w:history="1">
            <w:r w:rsidRPr="00073490">
              <w:rPr>
                <w:rStyle w:val="Hyperlink"/>
                <w:kern w:val="2"/>
                <w14:ligatures w14:val="standard"/>
              </w:rPr>
              <w:t>12.3</w:t>
            </w:r>
            <w:r>
              <w:tab/>
            </w:r>
            <w:r w:rsidRPr="00073490">
              <w:rPr>
                <w:rStyle w:val="Hyperlink"/>
                <w:kern w:val="2"/>
                <w14:ligatures w14:val="standard"/>
              </w:rPr>
              <w:t>Software development</w:t>
            </w:r>
            <w:r>
              <w:rPr>
                <w:webHidden/>
              </w:rPr>
              <w:tab/>
            </w:r>
            <w:r>
              <w:rPr>
                <w:webHidden/>
              </w:rPr>
              <w:fldChar w:fldCharType="begin"/>
            </w:r>
            <w:r>
              <w:rPr>
                <w:webHidden/>
              </w:rPr>
              <w:instrText xml:space="preserve"> PAGEREF _Toc412037540 \h </w:instrText>
            </w:r>
            <w:r>
              <w:rPr>
                <w:webHidden/>
              </w:rPr>
            </w:r>
            <w:r>
              <w:rPr>
                <w:webHidden/>
              </w:rPr>
              <w:fldChar w:fldCharType="separate"/>
            </w:r>
            <w:r>
              <w:rPr>
                <w:webHidden/>
              </w:rPr>
              <w:t>71</w:t>
            </w:r>
            <w:r>
              <w:rPr>
                <w:webHidden/>
              </w:rPr>
              <w:fldChar w:fldCharType="end"/>
            </w:r>
          </w:hyperlink>
        </w:p>
        <w:p w:rsidR="005F2F8A" w:rsidRDefault="005F2F8A">
          <w:pPr>
            <w:pStyle w:val="TOC3"/>
            <w:tabs>
              <w:tab w:val="left" w:pos="1320"/>
              <w:tab w:val="right" w:leader="dot" w:pos="9863"/>
            </w:tabs>
          </w:pPr>
          <w:hyperlink w:anchor="_Toc412037541" w:history="1">
            <w:r w:rsidRPr="00073490">
              <w:rPr>
                <w:rStyle w:val="Hyperlink"/>
                <w:kern w:val="2"/>
                <w14:ligatures w14:val="standard"/>
              </w:rPr>
              <w:t>12.3.1</w:t>
            </w:r>
            <w:r>
              <w:tab/>
            </w:r>
            <w:r w:rsidRPr="00073490">
              <w:rPr>
                <w:rStyle w:val="Hyperlink"/>
                <w:kern w:val="2"/>
                <w14:ligatures w14:val="standard"/>
              </w:rPr>
              <w:t>ARM DS-5 tools</w:t>
            </w:r>
            <w:r>
              <w:rPr>
                <w:webHidden/>
              </w:rPr>
              <w:tab/>
            </w:r>
            <w:r>
              <w:rPr>
                <w:webHidden/>
              </w:rPr>
              <w:fldChar w:fldCharType="begin"/>
            </w:r>
            <w:r>
              <w:rPr>
                <w:webHidden/>
              </w:rPr>
              <w:instrText xml:space="preserve"> PAGEREF _Toc412037541 \h </w:instrText>
            </w:r>
            <w:r>
              <w:rPr>
                <w:webHidden/>
              </w:rPr>
            </w:r>
            <w:r>
              <w:rPr>
                <w:webHidden/>
              </w:rPr>
              <w:fldChar w:fldCharType="separate"/>
            </w:r>
            <w:r>
              <w:rPr>
                <w:webHidden/>
              </w:rPr>
              <w:t>71</w:t>
            </w:r>
            <w:r>
              <w:rPr>
                <w:webHidden/>
              </w:rPr>
              <w:fldChar w:fldCharType="end"/>
            </w:r>
          </w:hyperlink>
        </w:p>
        <w:p w:rsidR="005F2F8A" w:rsidRDefault="005F2F8A">
          <w:pPr>
            <w:pStyle w:val="TOC3"/>
            <w:tabs>
              <w:tab w:val="left" w:pos="1320"/>
              <w:tab w:val="right" w:leader="dot" w:pos="9863"/>
            </w:tabs>
          </w:pPr>
          <w:hyperlink w:anchor="_Toc412037542" w:history="1">
            <w:r w:rsidRPr="00073490">
              <w:rPr>
                <w:rStyle w:val="Hyperlink"/>
                <w:kern w:val="2"/>
                <w14:ligatures w14:val="standard"/>
              </w:rPr>
              <w:t>12.3.2</w:t>
            </w:r>
            <w:r>
              <w:tab/>
            </w:r>
            <w:r w:rsidRPr="00073490">
              <w:rPr>
                <w:rStyle w:val="Hyperlink"/>
                <w:kern w:val="2"/>
                <w14:ligatures w14:val="standard"/>
              </w:rPr>
              <w:t>Hello World on ARM HPS part</w:t>
            </w:r>
            <w:r>
              <w:rPr>
                <w:webHidden/>
              </w:rPr>
              <w:tab/>
            </w:r>
            <w:r>
              <w:rPr>
                <w:webHidden/>
              </w:rPr>
              <w:fldChar w:fldCharType="begin"/>
            </w:r>
            <w:r>
              <w:rPr>
                <w:webHidden/>
              </w:rPr>
              <w:instrText xml:space="preserve"> PAGEREF _Toc412037542 \h </w:instrText>
            </w:r>
            <w:r>
              <w:rPr>
                <w:webHidden/>
              </w:rPr>
            </w:r>
            <w:r>
              <w:rPr>
                <w:webHidden/>
              </w:rPr>
              <w:fldChar w:fldCharType="separate"/>
            </w:r>
            <w:r>
              <w:rPr>
                <w:webHidden/>
              </w:rPr>
              <w:t>71</w:t>
            </w:r>
            <w:r>
              <w:rPr>
                <w:webHidden/>
              </w:rPr>
              <w:fldChar w:fldCharType="end"/>
            </w:r>
          </w:hyperlink>
        </w:p>
        <w:p w:rsidR="005F2F8A" w:rsidRDefault="005F2F8A">
          <w:pPr>
            <w:pStyle w:val="TOC4"/>
            <w:tabs>
              <w:tab w:val="left" w:pos="1760"/>
              <w:tab w:val="right" w:leader="dot" w:pos="9863"/>
            </w:tabs>
          </w:pPr>
          <w:hyperlink w:anchor="_Toc412037543" w:history="1">
            <w:r w:rsidRPr="00073490">
              <w:rPr>
                <w:rStyle w:val="Hyperlink"/>
                <w:kern w:val="2"/>
                <w14:ligatures w14:val="standard"/>
              </w:rPr>
              <w:t>12.3.2.1</w:t>
            </w:r>
            <w:r>
              <w:tab/>
            </w:r>
            <w:r w:rsidRPr="00073490">
              <w:rPr>
                <w:rStyle w:val="Hyperlink"/>
                <w:kern w:val="2"/>
                <w14:ligatures w14:val="standard"/>
              </w:rPr>
              <w:t>Scatter.scat</w:t>
            </w:r>
            <w:r>
              <w:rPr>
                <w:webHidden/>
              </w:rPr>
              <w:tab/>
            </w:r>
            <w:r>
              <w:rPr>
                <w:webHidden/>
              </w:rPr>
              <w:fldChar w:fldCharType="begin"/>
            </w:r>
            <w:r>
              <w:rPr>
                <w:webHidden/>
              </w:rPr>
              <w:instrText xml:space="preserve"> PAGEREF _Toc412037543 \h </w:instrText>
            </w:r>
            <w:r>
              <w:rPr>
                <w:webHidden/>
              </w:rPr>
            </w:r>
            <w:r>
              <w:rPr>
                <w:webHidden/>
              </w:rPr>
              <w:fldChar w:fldCharType="separate"/>
            </w:r>
            <w:r>
              <w:rPr>
                <w:webHidden/>
              </w:rPr>
              <w:t>71</w:t>
            </w:r>
            <w:r>
              <w:rPr>
                <w:webHidden/>
              </w:rPr>
              <w:fldChar w:fldCharType="end"/>
            </w:r>
          </w:hyperlink>
        </w:p>
        <w:p w:rsidR="005F2F8A" w:rsidRDefault="005F2F8A">
          <w:pPr>
            <w:pStyle w:val="TOC4"/>
            <w:tabs>
              <w:tab w:val="left" w:pos="1760"/>
              <w:tab w:val="right" w:leader="dot" w:pos="9863"/>
            </w:tabs>
          </w:pPr>
          <w:hyperlink w:anchor="_Toc412037544" w:history="1">
            <w:r w:rsidRPr="00073490">
              <w:rPr>
                <w:rStyle w:val="Hyperlink"/>
                <w:kern w:val="2"/>
                <w14:ligatures w14:val="standard"/>
              </w:rPr>
              <w:t>12.3.2.2</w:t>
            </w:r>
            <w:r>
              <w:tab/>
            </w:r>
            <w:r w:rsidRPr="00073490">
              <w:rPr>
                <w:rStyle w:val="Hyperlink"/>
                <w:kern w:val="2"/>
                <w14:ligatures w14:val="standard"/>
              </w:rPr>
              <w:t>Makefile</w:t>
            </w:r>
            <w:r>
              <w:rPr>
                <w:webHidden/>
              </w:rPr>
              <w:tab/>
            </w:r>
            <w:r>
              <w:rPr>
                <w:webHidden/>
              </w:rPr>
              <w:fldChar w:fldCharType="begin"/>
            </w:r>
            <w:r>
              <w:rPr>
                <w:webHidden/>
              </w:rPr>
              <w:instrText xml:space="preserve"> PAGEREF _Toc412037544 \h </w:instrText>
            </w:r>
            <w:r>
              <w:rPr>
                <w:webHidden/>
              </w:rPr>
            </w:r>
            <w:r>
              <w:rPr>
                <w:webHidden/>
              </w:rPr>
              <w:fldChar w:fldCharType="separate"/>
            </w:r>
            <w:r>
              <w:rPr>
                <w:webHidden/>
              </w:rPr>
              <w:t>72</w:t>
            </w:r>
            <w:r>
              <w:rPr>
                <w:webHidden/>
              </w:rPr>
              <w:fldChar w:fldCharType="end"/>
            </w:r>
          </w:hyperlink>
        </w:p>
        <w:p w:rsidR="005F2F8A" w:rsidRDefault="005F2F8A">
          <w:pPr>
            <w:pStyle w:val="TOC3"/>
            <w:tabs>
              <w:tab w:val="left" w:pos="1320"/>
              <w:tab w:val="right" w:leader="dot" w:pos="9863"/>
            </w:tabs>
          </w:pPr>
          <w:hyperlink w:anchor="_Toc412037545" w:history="1">
            <w:r w:rsidRPr="00073490">
              <w:rPr>
                <w:rStyle w:val="Hyperlink"/>
                <w:kern w:val="2"/>
                <w14:ligatures w14:val="standard"/>
              </w:rPr>
              <w:t>12.3.3</w:t>
            </w:r>
            <w:r>
              <w:tab/>
            </w:r>
            <w:r w:rsidRPr="00073490">
              <w:rPr>
                <w:rStyle w:val="Hyperlink"/>
                <w:kern w:val="2"/>
                <w14:ligatures w14:val="standard"/>
              </w:rPr>
              <w:t>[4]GPIO access</w:t>
            </w:r>
            <w:r>
              <w:rPr>
                <w:webHidden/>
              </w:rPr>
              <w:tab/>
            </w:r>
            <w:r>
              <w:rPr>
                <w:webHidden/>
              </w:rPr>
              <w:fldChar w:fldCharType="begin"/>
            </w:r>
            <w:r>
              <w:rPr>
                <w:webHidden/>
              </w:rPr>
              <w:instrText xml:space="preserve"> PAGEREF _Toc412037545 \h </w:instrText>
            </w:r>
            <w:r>
              <w:rPr>
                <w:webHidden/>
              </w:rPr>
            </w:r>
            <w:r>
              <w:rPr>
                <w:webHidden/>
              </w:rPr>
              <w:fldChar w:fldCharType="separate"/>
            </w:r>
            <w:r>
              <w:rPr>
                <w:webHidden/>
              </w:rPr>
              <w:t>72</w:t>
            </w:r>
            <w:r>
              <w:rPr>
                <w:webHidden/>
              </w:rPr>
              <w:fldChar w:fldCharType="end"/>
            </w:r>
          </w:hyperlink>
        </w:p>
        <w:p w:rsidR="005F2F8A" w:rsidRDefault="005F2F8A">
          <w:pPr>
            <w:pStyle w:val="TOC4"/>
            <w:tabs>
              <w:tab w:val="left" w:pos="1760"/>
              <w:tab w:val="right" w:leader="dot" w:pos="9863"/>
            </w:tabs>
          </w:pPr>
          <w:hyperlink w:anchor="_Toc412037546" w:history="1">
            <w:r w:rsidRPr="00073490">
              <w:rPr>
                <w:rStyle w:val="Hyperlink"/>
                <w:kern w:val="2"/>
                <w14:ligatures w14:val="standard"/>
              </w:rPr>
              <w:t>12.3.3.1</w:t>
            </w:r>
            <w:r>
              <w:tab/>
            </w:r>
            <w:r w:rsidRPr="00073490">
              <w:rPr>
                <w:rStyle w:val="Hyperlink"/>
                <w:kern w:val="2"/>
                <w14:ligatures w14:val="standard"/>
              </w:rPr>
              <w:t>Library installation</w:t>
            </w:r>
            <w:r>
              <w:rPr>
                <w:webHidden/>
              </w:rPr>
              <w:tab/>
            </w:r>
            <w:r>
              <w:rPr>
                <w:webHidden/>
              </w:rPr>
              <w:fldChar w:fldCharType="begin"/>
            </w:r>
            <w:r>
              <w:rPr>
                <w:webHidden/>
              </w:rPr>
              <w:instrText xml:space="preserve"> PAGEREF _Toc412037546 \h </w:instrText>
            </w:r>
            <w:r>
              <w:rPr>
                <w:webHidden/>
              </w:rPr>
            </w:r>
            <w:r>
              <w:rPr>
                <w:webHidden/>
              </w:rPr>
              <w:fldChar w:fldCharType="separate"/>
            </w:r>
            <w:r>
              <w:rPr>
                <w:webHidden/>
              </w:rPr>
              <w:t>74</w:t>
            </w:r>
            <w:r>
              <w:rPr>
                <w:webHidden/>
              </w:rPr>
              <w:fldChar w:fldCharType="end"/>
            </w:r>
          </w:hyperlink>
        </w:p>
        <w:p w:rsidR="005F2F8A" w:rsidRDefault="005F2F8A">
          <w:pPr>
            <w:pStyle w:val="TOC4"/>
            <w:tabs>
              <w:tab w:val="left" w:pos="1760"/>
              <w:tab w:val="right" w:leader="dot" w:pos="9863"/>
            </w:tabs>
          </w:pPr>
          <w:hyperlink w:anchor="_Toc412037547" w:history="1">
            <w:r w:rsidRPr="00073490">
              <w:rPr>
                <w:rStyle w:val="Hyperlink"/>
                <w:kern w:val="2"/>
                <w14:ligatures w14:val="standard"/>
              </w:rPr>
              <w:t>12.3.3.2</w:t>
            </w:r>
            <w:r>
              <w:tab/>
            </w:r>
            <w:r w:rsidRPr="00073490">
              <w:rPr>
                <w:rStyle w:val="Hyperlink"/>
                <w:kern w:val="2"/>
                <w14:ligatures w14:val="standard"/>
              </w:rPr>
              <w:t>Reference files</w:t>
            </w:r>
            <w:r>
              <w:rPr>
                <w:webHidden/>
              </w:rPr>
              <w:tab/>
            </w:r>
            <w:r>
              <w:rPr>
                <w:webHidden/>
              </w:rPr>
              <w:fldChar w:fldCharType="begin"/>
            </w:r>
            <w:r>
              <w:rPr>
                <w:webHidden/>
              </w:rPr>
              <w:instrText xml:space="preserve"> PAGEREF _Toc412037547 \h </w:instrText>
            </w:r>
            <w:r>
              <w:rPr>
                <w:webHidden/>
              </w:rPr>
            </w:r>
            <w:r>
              <w:rPr>
                <w:webHidden/>
              </w:rPr>
              <w:fldChar w:fldCharType="separate"/>
            </w:r>
            <w:r>
              <w:rPr>
                <w:webHidden/>
              </w:rPr>
              <w:t>74</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037450"/>
      <w:r w:rsidRPr="002F1540">
        <w:rPr>
          <w:kern w:val="2"/>
          <w14:ligatures w14:val="standard"/>
        </w:rPr>
        <w:lastRenderedPageBreak/>
        <w:t>List of Figures</w:t>
      </w:r>
      <w:bookmarkEnd w:id="0"/>
    </w:p>
    <w:p w:rsidR="005F2F8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037548" w:history="1">
        <w:r w:rsidR="005F2F8A" w:rsidRPr="002B6B92">
          <w:rPr>
            <w:rStyle w:val="Hyperlink"/>
            <w:kern w:val="2"/>
            <w14:ligatures w14:val="standard"/>
          </w:rPr>
          <w:t>Figure 5</w:t>
        </w:r>
        <w:r w:rsidR="005F2F8A" w:rsidRPr="002B6B92">
          <w:rPr>
            <w:rStyle w:val="Hyperlink"/>
            <w:kern w:val="2"/>
            <w14:ligatures w14:val="standard"/>
          </w:rPr>
          <w:noBreakHyphen/>
          <w:t>1. Terasic DE1-SoC Board [1]</w:t>
        </w:r>
        <w:r w:rsidR="005F2F8A">
          <w:rPr>
            <w:webHidden/>
          </w:rPr>
          <w:tab/>
        </w:r>
        <w:r w:rsidR="005F2F8A">
          <w:rPr>
            <w:webHidden/>
          </w:rPr>
          <w:fldChar w:fldCharType="begin"/>
        </w:r>
        <w:r w:rsidR="005F2F8A">
          <w:rPr>
            <w:webHidden/>
          </w:rPr>
          <w:instrText xml:space="preserve"> PAGEREF _Toc412037548 \h </w:instrText>
        </w:r>
        <w:r w:rsidR="005F2F8A">
          <w:rPr>
            <w:webHidden/>
          </w:rPr>
        </w:r>
        <w:r w:rsidR="005F2F8A">
          <w:rPr>
            <w:webHidden/>
          </w:rPr>
          <w:fldChar w:fldCharType="separate"/>
        </w:r>
        <w:r w:rsidR="005F2F8A">
          <w:rPr>
            <w:webHidden/>
          </w:rPr>
          <w:t>7</w:t>
        </w:r>
        <w:r w:rsidR="005F2F8A">
          <w:rPr>
            <w:webHidden/>
          </w:rPr>
          <w:fldChar w:fldCharType="end"/>
        </w:r>
      </w:hyperlink>
    </w:p>
    <w:p w:rsidR="005F2F8A" w:rsidRDefault="005F2F8A">
      <w:pPr>
        <w:pStyle w:val="TableofFigures"/>
        <w:tabs>
          <w:tab w:val="right" w:leader="dot" w:pos="9863"/>
        </w:tabs>
      </w:pPr>
      <w:hyperlink w:anchor="_Toc412037549" w:history="1">
        <w:r w:rsidRPr="002B6B92">
          <w:rPr>
            <w:rStyle w:val="Hyperlink"/>
            <w:kern w:val="2"/>
            <w14:ligatures w14:val="standard"/>
          </w:rPr>
          <w:t>Figure 5</w:t>
        </w:r>
        <w:r w:rsidRPr="002B6B9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_Toc412037549 \h </w:instrText>
        </w:r>
        <w:r>
          <w:rPr>
            <w:webHidden/>
          </w:rPr>
        </w:r>
        <w:r>
          <w:rPr>
            <w:webHidden/>
          </w:rPr>
          <w:fldChar w:fldCharType="separate"/>
        </w:r>
        <w:r>
          <w:rPr>
            <w:webHidden/>
          </w:rPr>
          <w:t>9</w:t>
        </w:r>
        <w:r>
          <w:rPr>
            <w:webHidden/>
          </w:rPr>
          <w:fldChar w:fldCharType="end"/>
        </w:r>
      </w:hyperlink>
    </w:p>
    <w:p w:rsidR="005F2F8A" w:rsidRDefault="005F2F8A">
      <w:pPr>
        <w:pStyle w:val="TableofFigures"/>
        <w:tabs>
          <w:tab w:val="right" w:leader="dot" w:pos="9863"/>
        </w:tabs>
      </w:pPr>
      <w:hyperlink w:anchor="_Toc412037550" w:history="1">
        <w:r w:rsidRPr="002B6B92">
          <w:rPr>
            <w:rStyle w:val="Hyperlink"/>
            <w:kern w:val="2"/>
            <w14:ligatures w14:val="standard"/>
          </w:rPr>
          <w:t>Figure 5</w:t>
        </w:r>
        <w:r w:rsidRPr="002B6B92">
          <w:rPr>
            <w:rStyle w:val="Hyperlink"/>
            <w:kern w:val="2"/>
            <w14:ligatures w14:val="standard"/>
          </w:rPr>
          <w:noBreakHyphen/>
          <w:t>3. Back [1]</w:t>
        </w:r>
        <w:r>
          <w:rPr>
            <w:webHidden/>
          </w:rPr>
          <w:tab/>
        </w:r>
        <w:r>
          <w:rPr>
            <w:webHidden/>
          </w:rPr>
          <w:fldChar w:fldCharType="begin"/>
        </w:r>
        <w:r>
          <w:rPr>
            <w:webHidden/>
          </w:rPr>
          <w:instrText xml:space="preserve"> PAGEREF _Toc412037550 \h </w:instrText>
        </w:r>
        <w:r>
          <w:rPr>
            <w:webHidden/>
          </w:rPr>
        </w:r>
        <w:r>
          <w:rPr>
            <w:webHidden/>
          </w:rPr>
          <w:fldChar w:fldCharType="separate"/>
        </w:r>
        <w:r>
          <w:rPr>
            <w:webHidden/>
          </w:rPr>
          <w:t>9</w:t>
        </w:r>
        <w:r>
          <w:rPr>
            <w:webHidden/>
          </w:rPr>
          <w:fldChar w:fldCharType="end"/>
        </w:r>
      </w:hyperlink>
    </w:p>
    <w:p w:rsidR="005F2F8A" w:rsidRDefault="005F2F8A">
      <w:pPr>
        <w:pStyle w:val="TableofFigures"/>
        <w:tabs>
          <w:tab w:val="right" w:leader="dot" w:pos="9863"/>
        </w:tabs>
      </w:pPr>
      <w:hyperlink w:anchor="_Toc412037551" w:history="1">
        <w:r w:rsidRPr="002B6B92">
          <w:rPr>
            <w:rStyle w:val="Hyperlink"/>
            <w:kern w:val="2"/>
            <w14:ligatures w14:val="standard"/>
          </w:rPr>
          <w:t>Figure 5</w:t>
        </w:r>
        <w:r w:rsidRPr="002B6B92">
          <w:rPr>
            <w:rStyle w:val="Hyperlink"/>
            <w:kern w:val="2"/>
            <w14:ligatures w14:val="standard"/>
          </w:rPr>
          <w:noBreakHyphen/>
          <w:t>4. Front [1]</w:t>
        </w:r>
        <w:r>
          <w:rPr>
            <w:webHidden/>
          </w:rPr>
          <w:tab/>
        </w:r>
        <w:r>
          <w:rPr>
            <w:webHidden/>
          </w:rPr>
          <w:fldChar w:fldCharType="begin"/>
        </w:r>
        <w:r>
          <w:rPr>
            <w:webHidden/>
          </w:rPr>
          <w:instrText xml:space="preserve"> PAGEREF _Toc412037551 \h </w:instrText>
        </w:r>
        <w:r>
          <w:rPr>
            <w:webHidden/>
          </w:rPr>
        </w:r>
        <w:r>
          <w:rPr>
            <w:webHidden/>
          </w:rPr>
          <w:fldChar w:fldCharType="separate"/>
        </w:r>
        <w:r>
          <w:rPr>
            <w:webHidden/>
          </w:rPr>
          <w:t>10</w:t>
        </w:r>
        <w:r>
          <w:rPr>
            <w:webHidden/>
          </w:rPr>
          <w:fldChar w:fldCharType="end"/>
        </w:r>
      </w:hyperlink>
    </w:p>
    <w:p w:rsidR="005F2F8A" w:rsidRDefault="005F2F8A">
      <w:pPr>
        <w:pStyle w:val="TableofFigures"/>
        <w:tabs>
          <w:tab w:val="right" w:leader="dot" w:pos="9863"/>
        </w:tabs>
      </w:pPr>
      <w:hyperlink w:anchor="_Toc412037552" w:history="1">
        <w:r w:rsidRPr="002B6B92">
          <w:rPr>
            <w:rStyle w:val="Hyperlink"/>
            <w:kern w:val="2"/>
            <w14:ligatures w14:val="standard"/>
          </w:rPr>
          <w:t>Figure 6</w:t>
        </w:r>
        <w:r w:rsidRPr="002B6B9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_Toc412037552 \h </w:instrText>
        </w:r>
        <w:r>
          <w:rPr>
            <w:webHidden/>
          </w:rPr>
        </w:r>
        <w:r>
          <w:rPr>
            <w:webHidden/>
          </w:rPr>
          <w:fldChar w:fldCharType="separate"/>
        </w:r>
        <w:r>
          <w:rPr>
            <w:webHidden/>
          </w:rPr>
          <w:t>11</w:t>
        </w:r>
        <w:r>
          <w:rPr>
            <w:webHidden/>
          </w:rPr>
          <w:fldChar w:fldCharType="end"/>
        </w:r>
      </w:hyperlink>
    </w:p>
    <w:p w:rsidR="005F2F8A" w:rsidRDefault="005F2F8A">
      <w:pPr>
        <w:pStyle w:val="TableofFigures"/>
        <w:tabs>
          <w:tab w:val="right" w:leader="dot" w:pos="9863"/>
        </w:tabs>
      </w:pPr>
      <w:hyperlink w:anchor="_Toc412037553" w:history="1">
        <w:r w:rsidRPr="002B6B92">
          <w:rPr>
            <w:rStyle w:val="Hyperlink"/>
            <w:kern w:val="2"/>
            <w14:ligatures w14:val="standard"/>
          </w:rPr>
          <w:t>Figure 6</w:t>
        </w:r>
        <w:r w:rsidRPr="002B6B92">
          <w:rPr>
            <w:rStyle w:val="Hyperlink"/>
            <w:kern w:val="2"/>
            <w14:ligatures w14:val="standard"/>
          </w:rPr>
          <w:noBreakHyphen/>
          <w:t>2. HPS Block Diagram [2, pp. 1-3]</w:t>
        </w:r>
        <w:r>
          <w:rPr>
            <w:webHidden/>
          </w:rPr>
          <w:tab/>
        </w:r>
        <w:r>
          <w:rPr>
            <w:webHidden/>
          </w:rPr>
          <w:fldChar w:fldCharType="begin"/>
        </w:r>
        <w:r>
          <w:rPr>
            <w:webHidden/>
          </w:rPr>
          <w:instrText xml:space="preserve"> PAGEREF _Toc412037553 \h </w:instrText>
        </w:r>
        <w:r>
          <w:rPr>
            <w:webHidden/>
          </w:rPr>
        </w:r>
        <w:r>
          <w:rPr>
            <w:webHidden/>
          </w:rPr>
          <w:fldChar w:fldCharType="separate"/>
        </w:r>
        <w:r>
          <w:rPr>
            <w:webHidden/>
          </w:rPr>
          <w:t>12</w:t>
        </w:r>
        <w:r>
          <w:rPr>
            <w:webHidden/>
          </w:rPr>
          <w:fldChar w:fldCharType="end"/>
        </w:r>
      </w:hyperlink>
    </w:p>
    <w:p w:rsidR="005F2F8A" w:rsidRDefault="005F2F8A">
      <w:pPr>
        <w:pStyle w:val="TableofFigures"/>
        <w:tabs>
          <w:tab w:val="right" w:leader="dot" w:pos="9863"/>
        </w:tabs>
      </w:pPr>
      <w:hyperlink w:anchor="_Toc412037554" w:history="1">
        <w:r w:rsidRPr="002B6B92">
          <w:rPr>
            <w:rStyle w:val="Hyperlink"/>
            <w:kern w:val="2"/>
            <w14:ligatures w14:val="standard"/>
          </w:rPr>
          <w:t>Figure 6</w:t>
        </w:r>
        <w:r w:rsidRPr="002B6B9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_Toc412037554 \h </w:instrText>
        </w:r>
        <w:r>
          <w:rPr>
            <w:webHidden/>
          </w:rPr>
        </w:r>
        <w:r>
          <w:rPr>
            <w:webHidden/>
          </w:rPr>
          <w:fldChar w:fldCharType="separate"/>
        </w:r>
        <w:r>
          <w:rPr>
            <w:webHidden/>
          </w:rPr>
          <w:t>15</w:t>
        </w:r>
        <w:r>
          <w:rPr>
            <w:webHidden/>
          </w:rPr>
          <w:fldChar w:fldCharType="end"/>
        </w:r>
      </w:hyperlink>
    </w:p>
    <w:p w:rsidR="005F2F8A" w:rsidRDefault="005F2F8A">
      <w:pPr>
        <w:pStyle w:val="TableofFigures"/>
        <w:tabs>
          <w:tab w:val="right" w:leader="dot" w:pos="9863"/>
        </w:tabs>
      </w:pPr>
      <w:hyperlink w:anchor="_Toc412037555" w:history="1">
        <w:r w:rsidRPr="002B6B92">
          <w:rPr>
            <w:rStyle w:val="Hyperlink"/>
            <w:kern w:val="2"/>
            <w14:ligatures w14:val="standard"/>
          </w:rPr>
          <w:t>Figure 6</w:t>
        </w:r>
        <w:r w:rsidRPr="002B6B9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_Toc412037555 \h </w:instrText>
        </w:r>
        <w:r>
          <w:rPr>
            <w:webHidden/>
          </w:rPr>
        </w:r>
        <w:r>
          <w:rPr>
            <w:webHidden/>
          </w:rPr>
          <w:fldChar w:fldCharType="separate"/>
        </w:r>
        <w:r>
          <w:rPr>
            <w:webHidden/>
          </w:rPr>
          <w:t>18</w:t>
        </w:r>
        <w:r>
          <w:rPr>
            <w:webHidden/>
          </w:rPr>
          <w:fldChar w:fldCharType="end"/>
        </w:r>
      </w:hyperlink>
    </w:p>
    <w:p w:rsidR="005F2F8A" w:rsidRDefault="005F2F8A">
      <w:pPr>
        <w:pStyle w:val="TableofFigures"/>
        <w:tabs>
          <w:tab w:val="right" w:leader="dot" w:pos="9863"/>
        </w:tabs>
      </w:pPr>
      <w:hyperlink w:anchor="_Toc412037556" w:history="1">
        <w:r w:rsidRPr="002B6B92">
          <w:rPr>
            <w:rStyle w:val="Hyperlink"/>
            <w:kern w:val="2"/>
            <w14:ligatures w14:val="standard"/>
          </w:rPr>
          <w:t>Figure 6</w:t>
        </w:r>
        <w:r w:rsidRPr="002B6B9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_Toc412037556 \h </w:instrText>
        </w:r>
        <w:r>
          <w:rPr>
            <w:webHidden/>
          </w:rPr>
        </w:r>
        <w:r>
          <w:rPr>
            <w:webHidden/>
          </w:rPr>
          <w:fldChar w:fldCharType="separate"/>
        </w:r>
        <w:r>
          <w:rPr>
            <w:webHidden/>
          </w:rPr>
          <w:t>18</w:t>
        </w:r>
        <w:r>
          <w:rPr>
            <w:webHidden/>
          </w:rPr>
          <w:fldChar w:fldCharType="end"/>
        </w:r>
      </w:hyperlink>
    </w:p>
    <w:p w:rsidR="005F2F8A" w:rsidRDefault="005F2F8A">
      <w:pPr>
        <w:pStyle w:val="TableofFigures"/>
        <w:tabs>
          <w:tab w:val="right" w:leader="dot" w:pos="9863"/>
        </w:tabs>
      </w:pPr>
      <w:hyperlink w:anchor="_Toc412037557" w:history="1">
        <w:r w:rsidRPr="002B6B92">
          <w:rPr>
            <w:rStyle w:val="Hyperlink"/>
            <w:kern w:val="2"/>
            <w14:ligatures w14:val="standard"/>
          </w:rPr>
          <w:t>Figure 6</w:t>
        </w:r>
        <w:r w:rsidRPr="002B6B9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_Toc412037557 \h </w:instrText>
        </w:r>
        <w:r>
          <w:rPr>
            <w:webHidden/>
          </w:rPr>
        </w:r>
        <w:r>
          <w:rPr>
            <w:webHidden/>
          </w:rPr>
          <w:fldChar w:fldCharType="separate"/>
        </w:r>
        <w:r>
          <w:rPr>
            <w:webHidden/>
          </w:rPr>
          <w:t>19</w:t>
        </w:r>
        <w:r>
          <w:rPr>
            <w:webHidden/>
          </w:rPr>
          <w:fldChar w:fldCharType="end"/>
        </w:r>
      </w:hyperlink>
    </w:p>
    <w:p w:rsidR="005F2F8A" w:rsidRDefault="005F2F8A">
      <w:pPr>
        <w:pStyle w:val="TableofFigures"/>
        <w:tabs>
          <w:tab w:val="right" w:leader="dot" w:pos="9863"/>
        </w:tabs>
      </w:pPr>
      <w:hyperlink w:anchor="_Toc412037558" w:history="1">
        <w:r w:rsidRPr="002B6B92">
          <w:rPr>
            <w:rStyle w:val="Hyperlink"/>
            <w:kern w:val="2"/>
            <w14:ligatures w14:val="standard"/>
          </w:rPr>
          <w:t>Figure 6</w:t>
        </w:r>
        <w:r w:rsidRPr="002B6B9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_Toc412037558 \h </w:instrText>
        </w:r>
        <w:r>
          <w:rPr>
            <w:webHidden/>
          </w:rPr>
        </w:r>
        <w:r>
          <w:rPr>
            <w:webHidden/>
          </w:rPr>
          <w:fldChar w:fldCharType="separate"/>
        </w:r>
        <w:r>
          <w:rPr>
            <w:webHidden/>
          </w:rPr>
          <w:t>19</w:t>
        </w:r>
        <w:r>
          <w:rPr>
            <w:webHidden/>
          </w:rPr>
          <w:fldChar w:fldCharType="end"/>
        </w:r>
      </w:hyperlink>
    </w:p>
    <w:p w:rsidR="005F2F8A" w:rsidRDefault="005F2F8A">
      <w:pPr>
        <w:pStyle w:val="TableofFigures"/>
        <w:tabs>
          <w:tab w:val="right" w:leader="dot" w:pos="9863"/>
        </w:tabs>
      </w:pPr>
      <w:hyperlink w:anchor="_Toc412037559" w:history="1">
        <w:r w:rsidRPr="002B6B92">
          <w:rPr>
            <w:rStyle w:val="Hyperlink"/>
            <w:kern w:val="2"/>
            <w14:ligatures w14:val="standard"/>
          </w:rPr>
          <w:t>Figure 6</w:t>
        </w:r>
        <w:r w:rsidRPr="002B6B92">
          <w:rPr>
            <w:rStyle w:val="Hyperlink"/>
            <w:kern w:val="2"/>
            <w14:ligatures w14:val="standard"/>
          </w:rPr>
          <w:noBreakHyphen/>
          <w:t>8. HPS Boot Flows [2, pp. A-3]</w:t>
        </w:r>
        <w:r>
          <w:rPr>
            <w:webHidden/>
          </w:rPr>
          <w:tab/>
        </w:r>
        <w:r>
          <w:rPr>
            <w:webHidden/>
          </w:rPr>
          <w:fldChar w:fldCharType="begin"/>
        </w:r>
        <w:r>
          <w:rPr>
            <w:webHidden/>
          </w:rPr>
          <w:instrText xml:space="preserve"> PAGEREF _Toc412037559 \h </w:instrText>
        </w:r>
        <w:r>
          <w:rPr>
            <w:webHidden/>
          </w:rPr>
        </w:r>
        <w:r>
          <w:rPr>
            <w:webHidden/>
          </w:rPr>
          <w:fldChar w:fldCharType="separate"/>
        </w:r>
        <w:r>
          <w:rPr>
            <w:webHidden/>
          </w:rPr>
          <w:t>20</w:t>
        </w:r>
        <w:r>
          <w:rPr>
            <w:webHidden/>
          </w:rPr>
          <w:fldChar w:fldCharType="end"/>
        </w:r>
      </w:hyperlink>
    </w:p>
    <w:p w:rsidR="005F2F8A" w:rsidRDefault="005F2F8A">
      <w:pPr>
        <w:pStyle w:val="TableofFigures"/>
        <w:tabs>
          <w:tab w:val="right" w:leader="dot" w:pos="9863"/>
        </w:tabs>
      </w:pPr>
      <w:hyperlink w:anchor="_Toc412037560" w:history="1">
        <w:r w:rsidRPr="002B6B92">
          <w:rPr>
            <w:rStyle w:val="Hyperlink"/>
          </w:rPr>
          <w:t>Figure 8</w:t>
        </w:r>
        <w:r w:rsidRPr="002B6B92">
          <w:rPr>
            <w:rStyle w:val="Hyperlink"/>
          </w:rPr>
          <w:noBreakHyphen/>
          <w:t>1. Project Folder Structure</w:t>
        </w:r>
        <w:r>
          <w:rPr>
            <w:webHidden/>
          </w:rPr>
          <w:tab/>
        </w:r>
        <w:r>
          <w:rPr>
            <w:webHidden/>
          </w:rPr>
          <w:fldChar w:fldCharType="begin"/>
        </w:r>
        <w:r>
          <w:rPr>
            <w:webHidden/>
          </w:rPr>
          <w:instrText xml:space="preserve"> PAGEREF _Toc412037560 \h </w:instrText>
        </w:r>
        <w:r>
          <w:rPr>
            <w:webHidden/>
          </w:rPr>
        </w:r>
        <w:r>
          <w:rPr>
            <w:webHidden/>
          </w:rPr>
          <w:fldChar w:fldCharType="separate"/>
        </w:r>
        <w:r>
          <w:rPr>
            <w:webHidden/>
          </w:rPr>
          <w:t>23</w:t>
        </w:r>
        <w:r>
          <w:rPr>
            <w:webHidden/>
          </w:rPr>
          <w:fldChar w:fldCharType="end"/>
        </w:r>
      </w:hyperlink>
    </w:p>
    <w:p w:rsidR="005F2F8A" w:rsidRDefault="005F2F8A">
      <w:pPr>
        <w:pStyle w:val="TableofFigures"/>
        <w:tabs>
          <w:tab w:val="right" w:leader="dot" w:pos="9863"/>
        </w:tabs>
      </w:pPr>
      <w:hyperlink w:anchor="_Toc412037561" w:history="1">
        <w:r w:rsidRPr="002B6B92">
          <w:rPr>
            <w:rStyle w:val="Hyperlink"/>
          </w:rPr>
          <w:t>Figure 8</w:t>
        </w:r>
        <w:r w:rsidRPr="002B6B92">
          <w:rPr>
            <w:rStyle w:val="Hyperlink"/>
          </w:rPr>
          <w:noBreakHyphen/>
          <w:t>2. Basic Nios II System with SDRAM and JTAG UART</w:t>
        </w:r>
        <w:r>
          <w:rPr>
            <w:webHidden/>
          </w:rPr>
          <w:tab/>
        </w:r>
        <w:r>
          <w:rPr>
            <w:webHidden/>
          </w:rPr>
          <w:fldChar w:fldCharType="begin"/>
        </w:r>
        <w:r>
          <w:rPr>
            <w:webHidden/>
          </w:rPr>
          <w:instrText xml:space="preserve"> PAGEREF _Toc412037561 \h </w:instrText>
        </w:r>
        <w:r>
          <w:rPr>
            <w:webHidden/>
          </w:rPr>
        </w:r>
        <w:r>
          <w:rPr>
            <w:webHidden/>
          </w:rPr>
          <w:fldChar w:fldCharType="separate"/>
        </w:r>
        <w:r>
          <w:rPr>
            <w:webHidden/>
          </w:rPr>
          <w:t>25</w:t>
        </w:r>
        <w:r>
          <w:rPr>
            <w:webHidden/>
          </w:rPr>
          <w:fldChar w:fldCharType="end"/>
        </w:r>
      </w:hyperlink>
    </w:p>
    <w:p w:rsidR="005F2F8A" w:rsidRDefault="005F2F8A">
      <w:pPr>
        <w:pStyle w:val="TableofFigures"/>
        <w:tabs>
          <w:tab w:val="right" w:leader="dot" w:pos="9863"/>
        </w:tabs>
      </w:pPr>
      <w:hyperlink w:anchor="_Toc412037562" w:history="1">
        <w:r w:rsidRPr="002B6B92">
          <w:rPr>
            <w:rStyle w:val="Hyperlink"/>
          </w:rPr>
          <w:t>Figure 8</w:t>
        </w:r>
        <w:r w:rsidRPr="002B6B92">
          <w:rPr>
            <w:rStyle w:val="Hyperlink"/>
          </w:rPr>
          <w:noBreakHyphen/>
          <w:t>3. Adding LEDs and Switches to the System</w:t>
        </w:r>
        <w:r>
          <w:rPr>
            <w:webHidden/>
          </w:rPr>
          <w:tab/>
        </w:r>
        <w:r>
          <w:rPr>
            <w:webHidden/>
          </w:rPr>
          <w:fldChar w:fldCharType="begin"/>
        </w:r>
        <w:r>
          <w:rPr>
            <w:webHidden/>
          </w:rPr>
          <w:instrText xml:space="preserve"> PAGEREF _Toc412037562 \h </w:instrText>
        </w:r>
        <w:r>
          <w:rPr>
            <w:webHidden/>
          </w:rPr>
        </w:r>
        <w:r>
          <w:rPr>
            <w:webHidden/>
          </w:rPr>
          <w:fldChar w:fldCharType="separate"/>
        </w:r>
        <w:r>
          <w:rPr>
            <w:webHidden/>
          </w:rPr>
          <w:t>26</w:t>
        </w:r>
        <w:r>
          <w:rPr>
            <w:webHidden/>
          </w:rPr>
          <w:fldChar w:fldCharType="end"/>
        </w:r>
      </w:hyperlink>
    </w:p>
    <w:p w:rsidR="005F2F8A" w:rsidRDefault="005F2F8A">
      <w:pPr>
        <w:pStyle w:val="TableofFigures"/>
        <w:tabs>
          <w:tab w:val="right" w:leader="dot" w:pos="9863"/>
        </w:tabs>
      </w:pPr>
      <w:hyperlink w:anchor="_Toc412037563" w:history="1">
        <w:r w:rsidRPr="002B6B92">
          <w:rPr>
            <w:rStyle w:val="Hyperlink"/>
          </w:rPr>
          <w:t>Figure 8</w:t>
        </w:r>
        <w:r w:rsidRPr="002B6B92">
          <w:rPr>
            <w:rStyle w:val="Hyperlink"/>
          </w:rPr>
          <w:noBreakHyphen/>
          <w:t>4. HPS Component Parameters</w:t>
        </w:r>
        <w:r>
          <w:rPr>
            <w:webHidden/>
          </w:rPr>
          <w:tab/>
        </w:r>
        <w:r>
          <w:rPr>
            <w:webHidden/>
          </w:rPr>
          <w:fldChar w:fldCharType="begin"/>
        </w:r>
        <w:r>
          <w:rPr>
            <w:webHidden/>
          </w:rPr>
          <w:instrText xml:space="preserve"> PAGEREF _Toc412037563 \h </w:instrText>
        </w:r>
        <w:r>
          <w:rPr>
            <w:webHidden/>
          </w:rPr>
        </w:r>
        <w:r>
          <w:rPr>
            <w:webHidden/>
          </w:rPr>
          <w:fldChar w:fldCharType="separate"/>
        </w:r>
        <w:r>
          <w:rPr>
            <w:webHidden/>
          </w:rPr>
          <w:t>26</w:t>
        </w:r>
        <w:r>
          <w:rPr>
            <w:webHidden/>
          </w:rPr>
          <w:fldChar w:fldCharType="end"/>
        </w:r>
      </w:hyperlink>
    </w:p>
    <w:p w:rsidR="005F2F8A" w:rsidRDefault="005F2F8A">
      <w:pPr>
        <w:pStyle w:val="TableofFigures"/>
        <w:tabs>
          <w:tab w:val="right" w:leader="dot" w:pos="9863"/>
        </w:tabs>
      </w:pPr>
      <w:hyperlink w:anchor="_Toc412037564" w:history="1">
        <w:r w:rsidRPr="002B6B92">
          <w:rPr>
            <w:rStyle w:val="Hyperlink"/>
          </w:rPr>
          <w:t>Figure 8</w:t>
        </w:r>
        <w:r w:rsidRPr="002B6B92">
          <w:rPr>
            <w:rStyle w:val="Hyperlink"/>
          </w:rPr>
          <w:noBreakHyphen/>
          <w:t>5. HPS_KEY &amp; HPS_LED on DE1-SoC Schematic</w:t>
        </w:r>
        <w:r>
          <w:rPr>
            <w:webHidden/>
          </w:rPr>
          <w:tab/>
        </w:r>
        <w:r>
          <w:rPr>
            <w:webHidden/>
          </w:rPr>
          <w:fldChar w:fldCharType="begin"/>
        </w:r>
        <w:r>
          <w:rPr>
            <w:webHidden/>
          </w:rPr>
          <w:instrText xml:space="preserve"> PAGEREF _Toc412037564 \h </w:instrText>
        </w:r>
        <w:r>
          <w:rPr>
            <w:webHidden/>
          </w:rPr>
        </w:r>
        <w:r>
          <w:rPr>
            <w:webHidden/>
          </w:rPr>
          <w:fldChar w:fldCharType="separate"/>
        </w:r>
        <w:r>
          <w:rPr>
            <w:webHidden/>
          </w:rPr>
          <w:t>27</w:t>
        </w:r>
        <w:r>
          <w:rPr>
            <w:webHidden/>
          </w:rPr>
          <w:fldChar w:fldCharType="end"/>
        </w:r>
      </w:hyperlink>
    </w:p>
    <w:p w:rsidR="005F2F8A" w:rsidRDefault="005F2F8A">
      <w:pPr>
        <w:pStyle w:val="TableofFigures"/>
        <w:tabs>
          <w:tab w:val="right" w:leader="dot" w:pos="9863"/>
        </w:tabs>
      </w:pPr>
      <w:hyperlink w:anchor="_Toc412037565" w:history="1">
        <w:r w:rsidRPr="002B6B92">
          <w:rPr>
            <w:rStyle w:val="Hyperlink"/>
          </w:rPr>
          <w:t>Figure 8</w:t>
        </w:r>
        <w:r w:rsidRPr="002B6B92">
          <w:rPr>
            <w:rStyle w:val="Hyperlink"/>
          </w:rPr>
          <w:noBreakHyphen/>
          <w:t>6. HPS_KEY &amp; HPS_LED on Qsys Peripheral Pins Tab</w:t>
        </w:r>
        <w:r>
          <w:rPr>
            <w:webHidden/>
          </w:rPr>
          <w:tab/>
        </w:r>
        <w:r>
          <w:rPr>
            <w:webHidden/>
          </w:rPr>
          <w:fldChar w:fldCharType="begin"/>
        </w:r>
        <w:r>
          <w:rPr>
            <w:webHidden/>
          </w:rPr>
          <w:instrText xml:space="preserve"> PAGEREF _Toc412037565 \h </w:instrText>
        </w:r>
        <w:r>
          <w:rPr>
            <w:webHidden/>
          </w:rPr>
        </w:r>
        <w:r>
          <w:rPr>
            <w:webHidden/>
          </w:rPr>
          <w:fldChar w:fldCharType="separate"/>
        </w:r>
        <w:r>
          <w:rPr>
            <w:webHidden/>
          </w:rPr>
          <w:t>27</w:t>
        </w:r>
        <w:r>
          <w:rPr>
            <w:webHidden/>
          </w:rPr>
          <w:fldChar w:fldCharType="end"/>
        </w:r>
      </w:hyperlink>
    </w:p>
    <w:p w:rsidR="005F2F8A" w:rsidRDefault="005F2F8A">
      <w:pPr>
        <w:pStyle w:val="TableofFigures"/>
        <w:tabs>
          <w:tab w:val="right" w:leader="dot" w:pos="9863"/>
        </w:tabs>
      </w:pPr>
      <w:hyperlink w:anchor="_Toc412037566" w:history="1">
        <w:r w:rsidRPr="002B6B92">
          <w:rPr>
            <w:rStyle w:val="Hyperlink"/>
          </w:rPr>
          <w:t>Figure 8</w:t>
        </w:r>
        <w:r w:rsidRPr="002B6B92">
          <w:rPr>
            <w:rStyle w:val="Hyperlink"/>
          </w:rPr>
          <w:noBreakHyphen/>
          <w:t>7. Using Pin G21 for SPI</w:t>
        </w:r>
        <w:r>
          <w:rPr>
            <w:webHidden/>
          </w:rPr>
          <w:tab/>
        </w:r>
        <w:r>
          <w:rPr>
            <w:webHidden/>
          </w:rPr>
          <w:fldChar w:fldCharType="begin"/>
        </w:r>
        <w:r>
          <w:rPr>
            <w:webHidden/>
          </w:rPr>
          <w:instrText xml:space="preserve"> PAGEREF _Toc412037566 \h </w:instrText>
        </w:r>
        <w:r>
          <w:rPr>
            <w:webHidden/>
          </w:rPr>
        </w:r>
        <w:r>
          <w:rPr>
            <w:webHidden/>
          </w:rPr>
          <w:fldChar w:fldCharType="separate"/>
        </w:r>
        <w:r>
          <w:rPr>
            <w:webHidden/>
          </w:rPr>
          <w:t>28</w:t>
        </w:r>
        <w:r>
          <w:rPr>
            <w:webHidden/>
          </w:rPr>
          <w:fldChar w:fldCharType="end"/>
        </w:r>
      </w:hyperlink>
    </w:p>
    <w:p w:rsidR="005F2F8A" w:rsidRDefault="005F2F8A">
      <w:pPr>
        <w:pStyle w:val="TableofFigures"/>
        <w:tabs>
          <w:tab w:val="right" w:leader="dot" w:pos="9863"/>
        </w:tabs>
      </w:pPr>
      <w:hyperlink w:anchor="_Toc412037567" w:history="1">
        <w:r w:rsidRPr="002B6B92">
          <w:rPr>
            <w:rStyle w:val="Hyperlink"/>
          </w:rPr>
          <w:t>Figure 8</w:t>
        </w:r>
        <w:r w:rsidRPr="002B6B92">
          <w:rPr>
            <w:rStyle w:val="Hyperlink"/>
          </w:rPr>
          <w:noBreakHyphen/>
          <w:t>8. Using Pins G21 &amp; A24 as GPIO</w:t>
        </w:r>
        <w:r>
          <w:rPr>
            <w:webHidden/>
          </w:rPr>
          <w:tab/>
        </w:r>
        <w:r>
          <w:rPr>
            <w:webHidden/>
          </w:rPr>
          <w:fldChar w:fldCharType="begin"/>
        </w:r>
        <w:r>
          <w:rPr>
            <w:webHidden/>
          </w:rPr>
          <w:instrText xml:space="preserve"> PAGEREF _Toc412037567 \h </w:instrText>
        </w:r>
        <w:r>
          <w:rPr>
            <w:webHidden/>
          </w:rPr>
        </w:r>
        <w:r>
          <w:rPr>
            <w:webHidden/>
          </w:rPr>
          <w:fldChar w:fldCharType="separate"/>
        </w:r>
        <w:r>
          <w:rPr>
            <w:webHidden/>
          </w:rPr>
          <w:t>28</w:t>
        </w:r>
        <w:r>
          <w:rPr>
            <w:webHidden/>
          </w:rPr>
          <w:fldChar w:fldCharType="end"/>
        </w:r>
      </w:hyperlink>
    </w:p>
    <w:p w:rsidR="005F2F8A" w:rsidRDefault="005F2F8A">
      <w:pPr>
        <w:pStyle w:val="TableofFigures"/>
        <w:tabs>
          <w:tab w:val="right" w:leader="dot" w:pos="9863"/>
        </w:tabs>
      </w:pPr>
      <w:hyperlink w:anchor="_Toc412037568" w:history="1">
        <w:r w:rsidRPr="002B6B92">
          <w:rPr>
            <w:rStyle w:val="Hyperlink"/>
          </w:rPr>
          <w:t>Figure 8</w:t>
        </w:r>
        <w:r w:rsidRPr="002B6B92">
          <w:rPr>
            <w:rStyle w:val="Hyperlink"/>
          </w:rPr>
          <w:noBreakHyphen/>
          <w:t>9. Adding the "Standalone" HPS to the System</w:t>
        </w:r>
        <w:r>
          <w:rPr>
            <w:webHidden/>
          </w:rPr>
          <w:tab/>
        </w:r>
        <w:r>
          <w:rPr>
            <w:webHidden/>
          </w:rPr>
          <w:fldChar w:fldCharType="begin"/>
        </w:r>
        <w:r>
          <w:rPr>
            <w:webHidden/>
          </w:rPr>
          <w:instrText xml:space="preserve"> PAGEREF _Toc412037568 \h </w:instrText>
        </w:r>
        <w:r>
          <w:rPr>
            <w:webHidden/>
          </w:rPr>
        </w:r>
        <w:r>
          <w:rPr>
            <w:webHidden/>
          </w:rPr>
          <w:fldChar w:fldCharType="separate"/>
        </w:r>
        <w:r>
          <w:rPr>
            <w:webHidden/>
          </w:rPr>
          <w:t>31</w:t>
        </w:r>
        <w:r>
          <w:rPr>
            <w:webHidden/>
          </w:rPr>
          <w:fldChar w:fldCharType="end"/>
        </w:r>
      </w:hyperlink>
    </w:p>
    <w:p w:rsidR="005F2F8A" w:rsidRDefault="005F2F8A">
      <w:pPr>
        <w:pStyle w:val="TableofFigures"/>
        <w:tabs>
          <w:tab w:val="right" w:leader="dot" w:pos="9863"/>
        </w:tabs>
      </w:pPr>
      <w:hyperlink w:anchor="_Toc412037569" w:history="1">
        <w:r w:rsidRPr="002B6B92">
          <w:rPr>
            <w:rStyle w:val="Hyperlink"/>
          </w:rPr>
          <w:t>Figure 8</w:t>
        </w:r>
        <w:r w:rsidRPr="002B6B92">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_Toc412037569 \h </w:instrText>
        </w:r>
        <w:r>
          <w:rPr>
            <w:webHidden/>
          </w:rPr>
        </w:r>
        <w:r>
          <w:rPr>
            <w:webHidden/>
          </w:rPr>
          <w:fldChar w:fldCharType="separate"/>
        </w:r>
        <w:r>
          <w:rPr>
            <w:webHidden/>
          </w:rPr>
          <w:t>32</w:t>
        </w:r>
        <w:r>
          <w:rPr>
            <w:webHidden/>
          </w:rPr>
          <w:fldChar w:fldCharType="end"/>
        </w:r>
      </w:hyperlink>
    </w:p>
    <w:p w:rsidR="005F2F8A" w:rsidRDefault="005F2F8A">
      <w:pPr>
        <w:pStyle w:val="TableofFigures"/>
        <w:tabs>
          <w:tab w:val="right" w:leader="dot" w:pos="9863"/>
        </w:tabs>
      </w:pPr>
      <w:hyperlink w:anchor="_Toc412037570" w:history="1">
        <w:r w:rsidRPr="002B6B92">
          <w:rPr>
            <w:rStyle w:val="Hyperlink"/>
          </w:rPr>
          <w:t>Figure 8</w:t>
        </w:r>
        <w:r w:rsidRPr="002B6B92">
          <w:rPr>
            <w:rStyle w:val="Hyperlink"/>
          </w:rPr>
          <w:noBreakHyphen/>
          <w:t>11. Qsys Component Instantiation</w:t>
        </w:r>
        <w:r>
          <w:rPr>
            <w:webHidden/>
          </w:rPr>
          <w:tab/>
        </w:r>
        <w:r>
          <w:rPr>
            <w:webHidden/>
          </w:rPr>
          <w:fldChar w:fldCharType="begin"/>
        </w:r>
        <w:r>
          <w:rPr>
            <w:webHidden/>
          </w:rPr>
          <w:instrText xml:space="preserve"> PAGEREF _Toc412037570 \h </w:instrText>
        </w:r>
        <w:r>
          <w:rPr>
            <w:webHidden/>
          </w:rPr>
        </w:r>
        <w:r>
          <w:rPr>
            <w:webHidden/>
          </w:rPr>
          <w:fldChar w:fldCharType="separate"/>
        </w:r>
        <w:r>
          <w:rPr>
            <w:webHidden/>
          </w:rPr>
          <w:t>33</w:t>
        </w:r>
        <w:r>
          <w:rPr>
            <w:webHidden/>
          </w:rPr>
          <w:fldChar w:fldCharType="end"/>
        </w:r>
      </w:hyperlink>
    </w:p>
    <w:p w:rsidR="005F2F8A" w:rsidRDefault="005F2F8A">
      <w:pPr>
        <w:pStyle w:val="TableofFigures"/>
        <w:tabs>
          <w:tab w:val="right" w:leader="dot" w:pos="9863"/>
        </w:tabs>
      </w:pPr>
      <w:hyperlink w:anchor="_Toc412037571" w:history="1">
        <w:r w:rsidRPr="002B6B92">
          <w:rPr>
            <w:rStyle w:val="Hyperlink"/>
          </w:rPr>
          <w:t>Figure 8</w:t>
        </w:r>
        <w:r w:rsidRPr="002B6B92">
          <w:rPr>
            <w:rStyle w:val="Hyperlink"/>
          </w:rPr>
          <w:noBreakHyphen/>
          <w:t>12. Final Top-level Entity</w:t>
        </w:r>
        <w:r>
          <w:rPr>
            <w:webHidden/>
          </w:rPr>
          <w:tab/>
        </w:r>
        <w:r>
          <w:rPr>
            <w:webHidden/>
          </w:rPr>
          <w:fldChar w:fldCharType="begin"/>
        </w:r>
        <w:r>
          <w:rPr>
            <w:webHidden/>
          </w:rPr>
          <w:instrText xml:space="preserve"> PAGEREF _Toc412037571 \h </w:instrText>
        </w:r>
        <w:r>
          <w:rPr>
            <w:webHidden/>
          </w:rPr>
        </w:r>
        <w:r>
          <w:rPr>
            <w:webHidden/>
          </w:rPr>
          <w:fldChar w:fldCharType="separate"/>
        </w:r>
        <w:r>
          <w:rPr>
            <w:webHidden/>
          </w:rPr>
          <w:t>34</w:t>
        </w:r>
        <w:r>
          <w:rPr>
            <w:webHidden/>
          </w:rPr>
          <w:fldChar w:fldCharType="end"/>
        </w:r>
      </w:hyperlink>
    </w:p>
    <w:p w:rsidR="005F2F8A" w:rsidRDefault="005F2F8A">
      <w:pPr>
        <w:pStyle w:val="TableofFigures"/>
        <w:tabs>
          <w:tab w:val="right" w:leader="dot" w:pos="9863"/>
        </w:tabs>
      </w:pPr>
      <w:hyperlink w:anchor="_Toc412037572" w:history="1">
        <w:r w:rsidRPr="002B6B92">
          <w:rPr>
            <w:rStyle w:val="Hyperlink"/>
          </w:rPr>
          <w:t>Figure 8</w:t>
        </w:r>
        <w:r w:rsidRPr="002B6B92">
          <w:rPr>
            <w:rStyle w:val="Hyperlink"/>
          </w:rPr>
          <w:noBreakHyphen/>
          <w:t>13. HPS DDR3 Pin Assignment TCL Script Selection Bug</w:t>
        </w:r>
        <w:r>
          <w:rPr>
            <w:webHidden/>
          </w:rPr>
          <w:tab/>
        </w:r>
        <w:r>
          <w:rPr>
            <w:webHidden/>
          </w:rPr>
          <w:fldChar w:fldCharType="begin"/>
        </w:r>
        <w:r>
          <w:rPr>
            <w:webHidden/>
          </w:rPr>
          <w:instrText xml:space="preserve"> PAGEREF _Toc412037572 \h </w:instrText>
        </w:r>
        <w:r>
          <w:rPr>
            <w:webHidden/>
          </w:rPr>
        </w:r>
        <w:r>
          <w:rPr>
            <w:webHidden/>
          </w:rPr>
          <w:fldChar w:fldCharType="separate"/>
        </w:r>
        <w:r>
          <w:rPr>
            <w:webHidden/>
          </w:rPr>
          <w:t>35</w:t>
        </w:r>
        <w:r>
          <w:rPr>
            <w:webHidden/>
          </w:rPr>
          <w:fldChar w:fldCharType="end"/>
        </w:r>
      </w:hyperlink>
    </w:p>
    <w:p w:rsidR="005F2F8A" w:rsidRDefault="005F2F8A">
      <w:pPr>
        <w:pStyle w:val="TableofFigures"/>
        <w:tabs>
          <w:tab w:val="right" w:leader="dot" w:pos="9863"/>
        </w:tabs>
      </w:pPr>
      <w:hyperlink w:anchor="_Toc412037573" w:history="1">
        <w:r w:rsidRPr="002B6B92">
          <w:rPr>
            <w:rStyle w:val="Hyperlink"/>
          </w:rPr>
          <w:t>Figure 8</w:t>
        </w:r>
        <w:r w:rsidRPr="002B6B92">
          <w:rPr>
            <w:rStyle w:val="Hyperlink"/>
          </w:rPr>
          <w:noBreakHyphen/>
          <w:t>14. Correct HPS DDR3 Pin Assignment TCL Script Selection</w:t>
        </w:r>
        <w:r>
          <w:rPr>
            <w:webHidden/>
          </w:rPr>
          <w:tab/>
        </w:r>
        <w:r>
          <w:rPr>
            <w:webHidden/>
          </w:rPr>
          <w:fldChar w:fldCharType="begin"/>
        </w:r>
        <w:r>
          <w:rPr>
            <w:webHidden/>
          </w:rPr>
          <w:instrText xml:space="preserve"> PAGEREF _Toc412037573 \h </w:instrText>
        </w:r>
        <w:r>
          <w:rPr>
            <w:webHidden/>
          </w:rPr>
        </w:r>
        <w:r>
          <w:rPr>
            <w:webHidden/>
          </w:rPr>
          <w:fldChar w:fldCharType="separate"/>
        </w:r>
        <w:r>
          <w:rPr>
            <w:webHidden/>
          </w:rPr>
          <w:t>35</w:t>
        </w:r>
        <w:r>
          <w:rPr>
            <w:webHidden/>
          </w:rPr>
          <w:fldChar w:fldCharType="end"/>
        </w:r>
      </w:hyperlink>
    </w:p>
    <w:p w:rsidR="005F2F8A" w:rsidRDefault="005F2F8A">
      <w:pPr>
        <w:pStyle w:val="TableofFigures"/>
        <w:tabs>
          <w:tab w:val="right" w:leader="dot" w:pos="9863"/>
        </w:tabs>
      </w:pPr>
      <w:hyperlink w:anchor="_Toc412037574" w:history="1">
        <w:r w:rsidRPr="002B6B92">
          <w:rPr>
            <w:rStyle w:val="Hyperlink"/>
          </w:rPr>
          <w:t>Figure 8</w:t>
        </w:r>
        <w:r w:rsidRPr="002B6B92">
          <w:rPr>
            <w:rStyle w:val="Hyperlink"/>
          </w:rPr>
          <w:noBreakHyphen/>
          <w:t>15. Quartus II Programmer</w:t>
        </w:r>
        <w:r>
          <w:rPr>
            <w:webHidden/>
          </w:rPr>
          <w:tab/>
        </w:r>
        <w:r>
          <w:rPr>
            <w:webHidden/>
          </w:rPr>
          <w:fldChar w:fldCharType="begin"/>
        </w:r>
        <w:r>
          <w:rPr>
            <w:webHidden/>
          </w:rPr>
          <w:instrText xml:space="preserve"> PAGEREF _Toc412037574 \h </w:instrText>
        </w:r>
        <w:r>
          <w:rPr>
            <w:webHidden/>
          </w:rPr>
        </w:r>
        <w:r>
          <w:rPr>
            <w:webHidden/>
          </w:rPr>
          <w:fldChar w:fldCharType="separate"/>
        </w:r>
        <w:r>
          <w:rPr>
            <w:webHidden/>
          </w:rPr>
          <w:t>36</w:t>
        </w:r>
        <w:r>
          <w:rPr>
            <w:webHidden/>
          </w:rPr>
          <w:fldChar w:fldCharType="end"/>
        </w:r>
      </w:hyperlink>
    </w:p>
    <w:p w:rsidR="005F2F8A" w:rsidRDefault="005F2F8A">
      <w:pPr>
        <w:pStyle w:val="TableofFigures"/>
        <w:tabs>
          <w:tab w:val="right" w:leader="dot" w:pos="9863"/>
        </w:tabs>
      </w:pPr>
      <w:hyperlink w:anchor="_Toc412037575" w:history="1">
        <w:r w:rsidRPr="002B6B92">
          <w:rPr>
            <w:rStyle w:val="Hyperlink"/>
          </w:rPr>
          <w:t>Figure 8</w:t>
        </w:r>
        <w:r w:rsidRPr="002B6B92">
          <w:rPr>
            <w:rStyle w:val="Hyperlink"/>
          </w:rPr>
          <w:noBreakHyphen/>
          <w:t>16. FPGA Selection</w:t>
        </w:r>
        <w:r>
          <w:rPr>
            <w:webHidden/>
          </w:rPr>
          <w:tab/>
        </w:r>
        <w:r>
          <w:rPr>
            <w:webHidden/>
          </w:rPr>
          <w:fldChar w:fldCharType="begin"/>
        </w:r>
        <w:r>
          <w:rPr>
            <w:webHidden/>
          </w:rPr>
          <w:instrText xml:space="preserve"> PAGEREF _Toc412037575 \h </w:instrText>
        </w:r>
        <w:r>
          <w:rPr>
            <w:webHidden/>
          </w:rPr>
        </w:r>
        <w:r>
          <w:rPr>
            <w:webHidden/>
          </w:rPr>
          <w:fldChar w:fldCharType="separate"/>
        </w:r>
        <w:r>
          <w:rPr>
            <w:webHidden/>
          </w:rPr>
          <w:t>36</w:t>
        </w:r>
        <w:r>
          <w:rPr>
            <w:webHidden/>
          </w:rPr>
          <w:fldChar w:fldCharType="end"/>
        </w:r>
      </w:hyperlink>
    </w:p>
    <w:p w:rsidR="005F2F8A" w:rsidRDefault="005F2F8A">
      <w:pPr>
        <w:pStyle w:val="TableofFigures"/>
        <w:tabs>
          <w:tab w:val="right" w:leader="dot" w:pos="9863"/>
        </w:tabs>
      </w:pPr>
      <w:hyperlink w:anchor="_Toc412037576" w:history="1">
        <w:r w:rsidRPr="002B6B92">
          <w:rPr>
            <w:rStyle w:val="Hyperlink"/>
          </w:rPr>
          <w:t>Figure 8</w:t>
        </w:r>
        <w:r w:rsidRPr="002B6B92">
          <w:rPr>
            <w:rStyle w:val="Hyperlink"/>
          </w:rPr>
          <w:noBreakHyphen/>
          <w:t>17. JTAG Scan Chain</w:t>
        </w:r>
        <w:r>
          <w:rPr>
            <w:webHidden/>
          </w:rPr>
          <w:tab/>
        </w:r>
        <w:r>
          <w:rPr>
            <w:webHidden/>
          </w:rPr>
          <w:fldChar w:fldCharType="begin"/>
        </w:r>
        <w:r>
          <w:rPr>
            <w:webHidden/>
          </w:rPr>
          <w:instrText xml:space="preserve"> PAGEREF _Toc412037576 \h </w:instrText>
        </w:r>
        <w:r>
          <w:rPr>
            <w:webHidden/>
          </w:rPr>
        </w:r>
        <w:r>
          <w:rPr>
            <w:webHidden/>
          </w:rPr>
          <w:fldChar w:fldCharType="separate"/>
        </w:r>
        <w:r>
          <w:rPr>
            <w:webHidden/>
          </w:rPr>
          <w:t>36</w:t>
        </w:r>
        <w:r>
          <w:rPr>
            <w:webHidden/>
          </w:rPr>
          <w:fldChar w:fldCharType="end"/>
        </w:r>
      </w:hyperlink>
    </w:p>
    <w:p w:rsidR="005F2F8A" w:rsidRDefault="005F2F8A">
      <w:pPr>
        <w:pStyle w:val="TableofFigures"/>
        <w:tabs>
          <w:tab w:val="right" w:leader="dot" w:pos="9863"/>
        </w:tabs>
      </w:pPr>
      <w:hyperlink w:anchor="_Toc412037577" w:history="1">
        <w:r w:rsidRPr="002B6B92">
          <w:rPr>
            <w:rStyle w:val="Hyperlink"/>
          </w:rPr>
          <w:t>Figure 8</w:t>
        </w:r>
        <w:r w:rsidRPr="002B6B92">
          <w:rPr>
            <w:rStyle w:val="Hyperlink"/>
          </w:rPr>
          <w:noBreakHyphen/>
          <w:t>18. Programming the FPGA</w:t>
        </w:r>
        <w:r>
          <w:rPr>
            <w:webHidden/>
          </w:rPr>
          <w:tab/>
        </w:r>
        <w:r>
          <w:rPr>
            <w:webHidden/>
          </w:rPr>
          <w:fldChar w:fldCharType="begin"/>
        </w:r>
        <w:r>
          <w:rPr>
            <w:webHidden/>
          </w:rPr>
          <w:instrText xml:space="preserve"> PAGEREF _Toc412037577 \h </w:instrText>
        </w:r>
        <w:r>
          <w:rPr>
            <w:webHidden/>
          </w:rPr>
        </w:r>
        <w:r>
          <w:rPr>
            <w:webHidden/>
          </w:rPr>
          <w:fldChar w:fldCharType="separate"/>
        </w:r>
        <w:r>
          <w:rPr>
            <w:webHidden/>
          </w:rPr>
          <w:t>37</w:t>
        </w:r>
        <w:r>
          <w:rPr>
            <w:webHidden/>
          </w:rPr>
          <w:fldChar w:fldCharType="end"/>
        </w:r>
      </w:hyperlink>
    </w:p>
    <w:p w:rsidR="005F2F8A" w:rsidRDefault="005F2F8A">
      <w:pPr>
        <w:pStyle w:val="TableofFigures"/>
        <w:tabs>
          <w:tab w:val="right" w:leader="dot" w:pos="9863"/>
        </w:tabs>
      </w:pPr>
      <w:hyperlink w:anchor="_Toc412037578" w:history="1">
        <w:r w:rsidRPr="002B6B92">
          <w:rPr>
            <w:rStyle w:val="Hyperlink"/>
          </w:rPr>
          <w:t>Figure 8</w:t>
        </w:r>
        <w:r w:rsidRPr="002B6B92">
          <w:rPr>
            <w:rStyle w:val="Hyperlink"/>
          </w:rPr>
          <w:noBreakHyphen/>
          <w:t>19. Incorrect Nios II Peripheral Access in C</w:t>
        </w:r>
        <w:r>
          <w:rPr>
            <w:webHidden/>
          </w:rPr>
          <w:tab/>
        </w:r>
        <w:r>
          <w:rPr>
            <w:webHidden/>
          </w:rPr>
          <w:fldChar w:fldCharType="begin"/>
        </w:r>
        <w:r>
          <w:rPr>
            <w:webHidden/>
          </w:rPr>
          <w:instrText xml:space="preserve"> PAGEREF _Toc412037578 \h </w:instrText>
        </w:r>
        <w:r>
          <w:rPr>
            <w:webHidden/>
          </w:rPr>
        </w:r>
        <w:r>
          <w:rPr>
            <w:webHidden/>
          </w:rPr>
          <w:fldChar w:fldCharType="separate"/>
        </w:r>
        <w:r>
          <w:rPr>
            <w:webHidden/>
          </w:rPr>
          <w:t>38</w:t>
        </w:r>
        <w:r>
          <w:rPr>
            <w:webHidden/>
          </w:rPr>
          <w:fldChar w:fldCharType="end"/>
        </w:r>
      </w:hyperlink>
    </w:p>
    <w:p w:rsidR="005F2F8A" w:rsidRDefault="005F2F8A">
      <w:pPr>
        <w:pStyle w:val="TableofFigures"/>
        <w:tabs>
          <w:tab w:val="right" w:leader="dot" w:pos="9863"/>
        </w:tabs>
      </w:pPr>
      <w:hyperlink w:anchor="_Toc412037579" w:history="1">
        <w:r w:rsidRPr="002B6B92">
          <w:rPr>
            <w:rStyle w:val="Hyperlink"/>
          </w:rPr>
          <w:t>Figure 8</w:t>
        </w:r>
        <w:r w:rsidRPr="002B6B92">
          <w:rPr>
            <w:rStyle w:val="Hyperlink"/>
          </w:rPr>
          <w:noBreakHyphen/>
          <w:t>20. Correct Nios II Peripheral Access in C</w:t>
        </w:r>
        <w:r>
          <w:rPr>
            <w:webHidden/>
          </w:rPr>
          <w:tab/>
        </w:r>
        <w:r>
          <w:rPr>
            <w:webHidden/>
          </w:rPr>
          <w:fldChar w:fldCharType="begin"/>
        </w:r>
        <w:r>
          <w:rPr>
            <w:webHidden/>
          </w:rPr>
          <w:instrText xml:space="preserve"> PAGEREF _Toc412037579 \h </w:instrText>
        </w:r>
        <w:r>
          <w:rPr>
            <w:webHidden/>
          </w:rPr>
        </w:r>
        <w:r>
          <w:rPr>
            <w:webHidden/>
          </w:rPr>
          <w:fldChar w:fldCharType="separate"/>
        </w:r>
        <w:r>
          <w:rPr>
            <w:webHidden/>
          </w:rPr>
          <w:t>38</w:t>
        </w:r>
        <w:r>
          <w:rPr>
            <w:webHidden/>
          </w:rPr>
          <w:fldChar w:fldCharType="end"/>
        </w:r>
      </w:hyperlink>
    </w:p>
    <w:p w:rsidR="005F2F8A" w:rsidRDefault="005F2F8A">
      <w:pPr>
        <w:pStyle w:val="TableofFigures"/>
        <w:tabs>
          <w:tab w:val="right" w:leader="dot" w:pos="9863"/>
        </w:tabs>
      </w:pPr>
      <w:hyperlink w:anchor="_Toc412037580" w:history="1">
        <w:r w:rsidRPr="002B6B92">
          <w:rPr>
            <w:rStyle w:val="Hyperlink"/>
          </w:rPr>
          <w:t>Figure 8</w:t>
        </w:r>
        <w:r w:rsidRPr="002B6B92">
          <w:rPr>
            <w:rStyle w:val="Hyperlink"/>
          </w:rPr>
          <w:noBreakHyphen/>
          <w:t>21. nios.c</w:t>
        </w:r>
        <w:r>
          <w:rPr>
            <w:webHidden/>
          </w:rPr>
          <w:tab/>
        </w:r>
        <w:r>
          <w:rPr>
            <w:webHidden/>
          </w:rPr>
          <w:fldChar w:fldCharType="begin"/>
        </w:r>
        <w:r>
          <w:rPr>
            <w:webHidden/>
          </w:rPr>
          <w:instrText xml:space="preserve"> PAGEREF _Toc412037580 \h </w:instrText>
        </w:r>
        <w:r>
          <w:rPr>
            <w:webHidden/>
          </w:rPr>
        </w:r>
        <w:r>
          <w:rPr>
            <w:webHidden/>
          </w:rPr>
          <w:fldChar w:fldCharType="separate"/>
        </w:r>
        <w:r>
          <w:rPr>
            <w:webHidden/>
          </w:rPr>
          <w:t>39</w:t>
        </w:r>
        <w:r>
          <w:rPr>
            <w:webHidden/>
          </w:rPr>
          <w:fldChar w:fldCharType="end"/>
        </w:r>
      </w:hyperlink>
    </w:p>
    <w:p w:rsidR="005F2F8A" w:rsidRDefault="005F2F8A">
      <w:pPr>
        <w:pStyle w:val="TableofFigures"/>
        <w:tabs>
          <w:tab w:val="right" w:leader="dot" w:pos="9863"/>
        </w:tabs>
      </w:pPr>
      <w:hyperlink w:anchor="_Toc412037581" w:history="1">
        <w:r w:rsidRPr="002B6B92">
          <w:rPr>
            <w:rStyle w:val="Hyperlink"/>
          </w:rPr>
          <w:t>Figure 8</w:t>
        </w:r>
        <w:r w:rsidRPr="002B6B92">
          <w:rPr>
            <w:rStyle w:val="Hyperlink"/>
          </w:rPr>
          <w:noBreakHyphen/>
          <w:t>22. Nios II Target Connection Dialog</w:t>
        </w:r>
        <w:r>
          <w:rPr>
            <w:webHidden/>
          </w:rPr>
          <w:tab/>
        </w:r>
        <w:r>
          <w:rPr>
            <w:webHidden/>
          </w:rPr>
          <w:fldChar w:fldCharType="begin"/>
        </w:r>
        <w:r>
          <w:rPr>
            <w:webHidden/>
          </w:rPr>
          <w:instrText xml:space="preserve"> PAGEREF _Toc412037581 \h </w:instrText>
        </w:r>
        <w:r>
          <w:rPr>
            <w:webHidden/>
          </w:rPr>
        </w:r>
        <w:r>
          <w:rPr>
            <w:webHidden/>
          </w:rPr>
          <w:fldChar w:fldCharType="separate"/>
        </w:r>
        <w:r>
          <w:rPr>
            <w:webHidden/>
          </w:rPr>
          <w:t>40</w:t>
        </w:r>
        <w:r>
          <w:rPr>
            <w:webHidden/>
          </w:rPr>
          <w:fldChar w:fldCharType="end"/>
        </w:r>
      </w:hyperlink>
    </w:p>
    <w:p w:rsidR="005F2F8A" w:rsidRDefault="005F2F8A">
      <w:pPr>
        <w:pStyle w:val="TableofFigures"/>
        <w:tabs>
          <w:tab w:val="right" w:leader="dot" w:pos="9863"/>
        </w:tabs>
      </w:pPr>
      <w:hyperlink w:anchor="_Toc412037582" w:history="1">
        <w:r w:rsidRPr="002B6B92">
          <w:rPr>
            <w:rStyle w:val="Hyperlink"/>
          </w:rPr>
          <w:t>Figure 8</w:t>
        </w:r>
        <w:r w:rsidRPr="002B6B92">
          <w:rPr>
            <w:rStyle w:val="Hyperlink"/>
          </w:rPr>
          <w:noBreakHyphen/>
          <w:t>23. New BSP Dialog</w:t>
        </w:r>
        <w:r>
          <w:rPr>
            <w:webHidden/>
          </w:rPr>
          <w:tab/>
        </w:r>
        <w:r>
          <w:rPr>
            <w:webHidden/>
          </w:rPr>
          <w:fldChar w:fldCharType="begin"/>
        </w:r>
        <w:r>
          <w:rPr>
            <w:webHidden/>
          </w:rPr>
          <w:instrText xml:space="preserve"> PAGEREF _Toc412037582 \h </w:instrText>
        </w:r>
        <w:r>
          <w:rPr>
            <w:webHidden/>
          </w:rPr>
        </w:r>
        <w:r>
          <w:rPr>
            <w:webHidden/>
          </w:rPr>
          <w:fldChar w:fldCharType="separate"/>
        </w:r>
        <w:r>
          <w:rPr>
            <w:webHidden/>
          </w:rPr>
          <w:t>41</w:t>
        </w:r>
        <w:r>
          <w:rPr>
            <w:webHidden/>
          </w:rPr>
          <w:fldChar w:fldCharType="end"/>
        </w:r>
      </w:hyperlink>
    </w:p>
    <w:p w:rsidR="005F2F8A" w:rsidRDefault="005F2F8A">
      <w:pPr>
        <w:pStyle w:val="TableofFigures"/>
        <w:tabs>
          <w:tab w:val="right" w:leader="dot" w:pos="9863"/>
        </w:tabs>
      </w:pPr>
      <w:hyperlink w:anchor="_Toc412037583" w:history="1">
        <w:r w:rsidRPr="002B6B92">
          <w:rPr>
            <w:rStyle w:val="Hyperlink"/>
          </w:rPr>
          <w:t>Figure 8</w:t>
        </w:r>
        <w:r w:rsidRPr="002B6B92">
          <w:rPr>
            <w:rStyle w:val="Hyperlink"/>
          </w:rPr>
          <w:noBreakHyphen/>
          <w:t>24. Preloader Settings Dialog</w:t>
        </w:r>
        <w:r>
          <w:rPr>
            <w:webHidden/>
          </w:rPr>
          <w:tab/>
        </w:r>
        <w:r>
          <w:rPr>
            <w:webHidden/>
          </w:rPr>
          <w:fldChar w:fldCharType="begin"/>
        </w:r>
        <w:r>
          <w:rPr>
            <w:webHidden/>
          </w:rPr>
          <w:instrText xml:space="preserve"> PAGEREF _Toc412037583 \h </w:instrText>
        </w:r>
        <w:r>
          <w:rPr>
            <w:webHidden/>
          </w:rPr>
        </w:r>
        <w:r>
          <w:rPr>
            <w:webHidden/>
          </w:rPr>
          <w:fldChar w:fldCharType="separate"/>
        </w:r>
        <w:r>
          <w:rPr>
            <w:webHidden/>
          </w:rPr>
          <w:t>41</w:t>
        </w:r>
        <w:r>
          <w:rPr>
            <w:webHidden/>
          </w:rPr>
          <w:fldChar w:fldCharType="end"/>
        </w:r>
      </w:hyperlink>
    </w:p>
    <w:p w:rsidR="005F2F8A" w:rsidRDefault="005F2F8A">
      <w:pPr>
        <w:pStyle w:val="TableofFigures"/>
        <w:tabs>
          <w:tab w:val="right" w:leader="dot" w:pos="9863"/>
        </w:tabs>
      </w:pPr>
      <w:hyperlink w:anchor="_Toc412037584" w:history="1">
        <w:r w:rsidRPr="002B6B92">
          <w:rPr>
            <w:rStyle w:val="Hyperlink"/>
          </w:rPr>
          <w:t>Figure 8</w:t>
        </w:r>
        <w:r w:rsidRPr="002B6B92">
          <w:rPr>
            <w:rStyle w:val="Hyperlink"/>
          </w:rPr>
          <w:noBreakHyphen/>
          <w:t>25. generate_hps_qsys_header.sh</w:t>
        </w:r>
        <w:r>
          <w:rPr>
            <w:webHidden/>
          </w:rPr>
          <w:tab/>
        </w:r>
        <w:r>
          <w:rPr>
            <w:webHidden/>
          </w:rPr>
          <w:fldChar w:fldCharType="begin"/>
        </w:r>
        <w:r>
          <w:rPr>
            <w:webHidden/>
          </w:rPr>
          <w:instrText xml:space="preserve"> PAGEREF _Toc412037584 \h </w:instrText>
        </w:r>
        <w:r>
          <w:rPr>
            <w:webHidden/>
          </w:rPr>
        </w:r>
        <w:r>
          <w:rPr>
            <w:webHidden/>
          </w:rPr>
          <w:fldChar w:fldCharType="separate"/>
        </w:r>
        <w:r>
          <w:rPr>
            <w:webHidden/>
          </w:rPr>
          <w:t>42</w:t>
        </w:r>
        <w:r>
          <w:rPr>
            <w:webHidden/>
          </w:rPr>
          <w:fldChar w:fldCharType="end"/>
        </w:r>
      </w:hyperlink>
    </w:p>
    <w:p w:rsidR="005F2F8A" w:rsidRDefault="005F2F8A">
      <w:pPr>
        <w:pStyle w:val="TableofFigures"/>
        <w:tabs>
          <w:tab w:val="right" w:leader="dot" w:pos="9863"/>
        </w:tabs>
      </w:pPr>
      <w:hyperlink w:anchor="_Toc412037585" w:history="1">
        <w:r w:rsidRPr="002B6B92">
          <w:rPr>
            <w:rStyle w:val="Hyperlink"/>
          </w:rPr>
          <w:t>Figure 8</w:t>
        </w:r>
        <w:r w:rsidRPr="002B6B92">
          <w:rPr>
            <w:rStyle w:val="Hyperlink"/>
          </w:rPr>
          <w:noBreakHyphen/>
          <w:t>26. hps_soc_system.h</w:t>
        </w:r>
        <w:r>
          <w:rPr>
            <w:webHidden/>
          </w:rPr>
          <w:tab/>
        </w:r>
        <w:r>
          <w:rPr>
            <w:webHidden/>
          </w:rPr>
          <w:fldChar w:fldCharType="begin"/>
        </w:r>
        <w:r>
          <w:rPr>
            <w:webHidden/>
          </w:rPr>
          <w:instrText xml:space="preserve"> PAGEREF _Toc412037585 \h </w:instrText>
        </w:r>
        <w:r>
          <w:rPr>
            <w:webHidden/>
          </w:rPr>
        </w:r>
        <w:r>
          <w:rPr>
            <w:webHidden/>
          </w:rPr>
          <w:fldChar w:fldCharType="separate"/>
        </w:r>
        <w:r>
          <w:rPr>
            <w:webHidden/>
          </w:rPr>
          <w:t>43</w:t>
        </w:r>
        <w:r>
          <w:rPr>
            <w:webHidden/>
          </w:rPr>
          <w:fldChar w:fldCharType="end"/>
        </w:r>
      </w:hyperlink>
    </w:p>
    <w:p w:rsidR="005F2F8A" w:rsidRDefault="005F2F8A">
      <w:pPr>
        <w:pStyle w:val="TableofFigures"/>
        <w:tabs>
          <w:tab w:val="right" w:leader="dot" w:pos="9863"/>
        </w:tabs>
      </w:pPr>
      <w:hyperlink w:anchor="_Toc412037586" w:history="1">
        <w:r w:rsidRPr="002B6B92">
          <w:rPr>
            <w:rStyle w:val="Hyperlink"/>
          </w:rPr>
          <w:t>Figure 8</w:t>
        </w:r>
        <w:r w:rsidRPr="002B6B92">
          <w:rPr>
            <w:rStyle w:val="Hyperlink"/>
          </w:rPr>
          <w:noBreakHyphen/>
          <w:t>27. New C Project Dialog</w:t>
        </w:r>
        <w:r>
          <w:rPr>
            <w:webHidden/>
          </w:rPr>
          <w:tab/>
        </w:r>
        <w:r>
          <w:rPr>
            <w:webHidden/>
          </w:rPr>
          <w:fldChar w:fldCharType="begin"/>
        </w:r>
        <w:r>
          <w:rPr>
            <w:webHidden/>
          </w:rPr>
          <w:instrText xml:space="preserve"> PAGEREF _Toc412037586 \h </w:instrText>
        </w:r>
        <w:r>
          <w:rPr>
            <w:webHidden/>
          </w:rPr>
        </w:r>
        <w:r>
          <w:rPr>
            <w:webHidden/>
          </w:rPr>
          <w:fldChar w:fldCharType="separate"/>
        </w:r>
        <w:r>
          <w:rPr>
            <w:webHidden/>
          </w:rPr>
          <w:t>44</w:t>
        </w:r>
        <w:r>
          <w:rPr>
            <w:webHidden/>
          </w:rPr>
          <w:fldChar w:fldCharType="end"/>
        </w:r>
      </w:hyperlink>
    </w:p>
    <w:p w:rsidR="005F2F8A" w:rsidRDefault="005F2F8A">
      <w:pPr>
        <w:pStyle w:val="TableofFigures"/>
        <w:tabs>
          <w:tab w:val="right" w:leader="dot" w:pos="9863"/>
        </w:tabs>
      </w:pPr>
      <w:hyperlink w:anchor="_Toc412037587" w:history="1">
        <w:r w:rsidRPr="002B6B92">
          <w:rPr>
            <w:rStyle w:val="Hyperlink"/>
          </w:rPr>
          <w:t>Figure 8</w:t>
        </w:r>
        <w:r w:rsidRPr="002B6B92">
          <w:rPr>
            <w:rStyle w:val="Hyperlink"/>
          </w:rPr>
          <w:noBreakHyphen/>
          <w:t>28. debug_setup.ds</w:t>
        </w:r>
        <w:r>
          <w:rPr>
            <w:webHidden/>
          </w:rPr>
          <w:tab/>
        </w:r>
        <w:r>
          <w:rPr>
            <w:webHidden/>
          </w:rPr>
          <w:fldChar w:fldCharType="begin"/>
        </w:r>
        <w:r>
          <w:rPr>
            <w:webHidden/>
          </w:rPr>
          <w:instrText xml:space="preserve"> PAGEREF _Toc412037587 \h </w:instrText>
        </w:r>
        <w:r>
          <w:rPr>
            <w:webHidden/>
          </w:rPr>
        </w:r>
        <w:r>
          <w:rPr>
            <w:webHidden/>
          </w:rPr>
          <w:fldChar w:fldCharType="separate"/>
        </w:r>
        <w:r>
          <w:rPr>
            <w:webHidden/>
          </w:rPr>
          <w:t>45</w:t>
        </w:r>
        <w:r>
          <w:rPr>
            <w:webHidden/>
          </w:rPr>
          <w:fldChar w:fldCharType="end"/>
        </w:r>
      </w:hyperlink>
    </w:p>
    <w:p w:rsidR="005F2F8A" w:rsidRDefault="005F2F8A">
      <w:pPr>
        <w:pStyle w:val="TableofFigures"/>
        <w:tabs>
          <w:tab w:val="right" w:leader="dot" w:pos="9863"/>
        </w:tabs>
      </w:pPr>
      <w:hyperlink w:anchor="_Toc412037588" w:history="1">
        <w:r w:rsidRPr="002B6B92">
          <w:rPr>
            <w:rStyle w:val="Hyperlink"/>
          </w:rPr>
          <w:t>Figure 8</w:t>
        </w:r>
        <w:r w:rsidRPr="002B6B92">
          <w:rPr>
            <w:rStyle w:val="Hyperlink"/>
          </w:rPr>
          <w:noBreakHyphen/>
          <w:t>29. Debug Configuraton “Connection” Tab</w:t>
        </w:r>
        <w:r>
          <w:rPr>
            <w:webHidden/>
          </w:rPr>
          <w:tab/>
        </w:r>
        <w:r>
          <w:rPr>
            <w:webHidden/>
          </w:rPr>
          <w:fldChar w:fldCharType="begin"/>
        </w:r>
        <w:r>
          <w:rPr>
            <w:webHidden/>
          </w:rPr>
          <w:instrText xml:space="preserve"> PAGEREF _Toc412037588 \h </w:instrText>
        </w:r>
        <w:r>
          <w:rPr>
            <w:webHidden/>
          </w:rPr>
        </w:r>
        <w:r>
          <w:rPr>
            <w:webHidden/>
          </w:rPr>
          <w:fldChar w:fldCharType="separate"/>
        </w:r>
        <w:r>
          <w:rPr>
            <w:webHidden/>
          </w:rPr>
          <w:t>46</w:t>
        </w:r>
        <w:r>
          <w:rPr>
            <w:webHidden/>
          </w:rPr>
          <w:fldChar w:fldCharType="end"/>
        </w:r>
      </w:hyperlink>
    </w:p>
    <w:p w:rsidR="005F2F8A" w:rsidRDefault="005F2F8A">
      <w:pPr>
        <w:pStyle w:val="TableofFigures"/>
        <w:tabs>
          <w:tab w:val="right" w:leader="dot" w:pos="9863"/>
        </w:tabs>
      </w:pPr>
      <w:hyperlink w:anchor="_Toc412037589" w:history="1">
        <w:r w:rsidRPr="002B6B92">
          <w:rPr>
            <w:rStyle w:val="Hyperlink"/>
          </w:rPr>
          <w:t>Figure 8</w:t>
        </w:r>
        <w:r w:rsidRPr="002B6B92">
          <w:rPr>
            <w:rStyle w:val="Hyperlink"/>
          </w:rPr>
          <w:noBreakHyphen/>
          <w:t>30. Debug Configuration "Files" Tab</w:t>
        </w:r>
        <w:r>
          <w:rPr>
            <w:webHidden/>
          </w:rPr>
          <w:tab/>
        </w:r>
        <w:r>
          <w:rPr>
            <w:webHidden/>
          </w:rPr>
          <w:fldChar w:fldCharType="begin"/>
        </w:r>
        <w:r>
          <w:rPr>
            <w:webHidden/>
          </w:rPr>
          <w:instrText xml:space="preserve"> PAGEREF _Toc412037589 \h </w:instrText>
        </w:r>
        <w:r>
          <w:rPr>
            <w:webHidden/>
          </w:rPr>
        </w:r>
        <w:r>
          <w:rPr>
            <w:webHidden/>
          </w:rPr>
          <w:fldChar w:fldCharType="separate"/>
        </w:r>
        <w:r>
          <w:rPr>
            <w:webHidden/>
          </w:rPr>
          <w:t>46</w:t>
        </w:r>
        <w:r>
          <w:rPr>
            <w:webHidden/>
          </w:rPr>
          <w:fldChar w:fldCharType="end"/>
        </w:r>
      </w:hyperlink>
    </w:p>
    <w:p w:rsidR="005F2F8A" w:rsidRDefault="005F2F8A">
      <w:pPr>
        <w:pStyle w:val="TableofFigures"/>
        <w:tabs>
          <w:tab w:val="right" w:leader="dot" w:pos="9863"/>
        </w:tabs>
      </w:pPr>
      <w:hyperlink w:anchor="_Toc412037590" w:history="1">
        <w:r w:rsidRPr="002B6B92">
          <w:rPr>
            <w:rStyle w:val="Hyperlink"/>
          </w:rPr>
          <w:t>Figure 8</w:t>
        </w:r>
        <w:r w:rsidRPr="002B6B92">
          <w:rPr>
            <w:rStyle w:val="Hyperlink"/>
          </w:rPr>
          <w:noBreakHyphen/>
          <w:t>31. Debug Configuration "Debugger" Tab</w:t>
        </w:r>
        <w:r>
          <w:rPr>
            <w:webHidden/>
          </w:rPr>
          <w:tab/>
        </w:r>
        <w:r>
          <w:rPr>
            <w:webHidden/>
          </w:rPr>
          <w:fldChar w:fldCharType="begin"/>
        </w:r>
        <w:r>
          <w:rPr>
            <w:webHidden/>
          </w:rPr>
          <w:instrText xml:space="preserve"> PAGEREF _Toc412037590 \h </w:instrText>
        </w:r>
        <w:r>
          <w:rPr>
            <w:webHidden/>
          </w:rPr>
        </w:r>
        <w:r>
          <w:rPr>
            <w:webHidden/>
          </w:rPr>
          <w:fldChar w:fldCharType="separate"/>
        </w:r>
        <w:r>
          <w:rPr>
            <w:webHidden/>
          </w:rPr>
          <w:t>47</w:t>
        </w:r>
        <w:r>
          <w:rPr>
            <w:webHidden/>
          </w:rPr>
          <w:fldChar w:fldCharType="end"/>
        </w:r>
      </w:hyperlink>
    </w:p>
    <w:p w:rsidR="005F2F8A" w:rsidRDefault="005F2F8A">
      <w:pPr>
        <w:pStyle w:val="TableofFigures"/>
        <w:tabs>
          <w:tab w:val="right" w:leader="dot" w:pos="9863"/>
        </w:tabs>
      </w:pPr>
      <w:hyperlink w:anchor="_Toc412037591" w:history="1">
        <w:r w:rsidRPr="002B6B92">
          <w:rPr>
            <w:rStyle w:val="Hyperlink"/>
          </w:rPr>
          <w:t>Figure 8</w:t>
        </w:r>
        <w:r w:rsidRPr="002B6B92">
          <w:rPr>
            <w:rStyle w:val="Hyperlink"/>
          </w:rPr>
          <w:noBreakHyphen/>
          <w:t>32. hps_baremetal.c</w:t>
        </w:r>
        <w:r>
          <w:rPr>
            <w:webHidden/>
          </w:rPr>
          <w:tab/>
        </w:r>
        <w:r>
          <w:rPr>
            <w:webHidden/>
          </w:rPr>
          <w:fldChar w:fldCharType="begin"/>
        </w:r>
        <w:r>
          <w:rPr>
            <w:webHidden/>
          </w:rPr>
          <w:instrText xml:space="preserve"> PAGEREF _Toc412037591 \h </w:instrText>
        </w:r>
        <w:r>
          <w:rPr>
            <w:webHidden/>
          </w:rPr>
        </w:r>
        <w:r>
          <w:rPr>
            <w:webHidden/>
          </w:rPr>
          <w:fldChar w:fldCharType="separate"/>
        </w:r>
        <w:r>
          <w:rPr>
            <w:webHidden/>
          </w:rPr>
          <w:t>48</w:t>
        </w:r>
        <w:r>
          <w:rPr>
            <w:webHidden/>
          </w:rPr>
          <w:fldChar w:fldCharType="end"/>
        </w:r>
      </w:hyperlink>
    </w:p>
    <w:p w:rsidR="005F2F8A" w:rsidRDefault="005F2F8A">
      <w:pPr>
        <w:pStyle w:val="TableofFigures"/>
        <w:tabs>
          <w:tab w:val="right" w:leader="dot" w:pos="9863"/>
        </w:tabs>
      </w:pPr>
      <w:hyperlink w:anchor="_Toc412037592" w:history="1">
        <w:r w:rsidRPr="002B6B92">
          <w:rPr>
            <w:rStyle w:val="Hyperlink"/>
          </w:rPr>
          <w:t>Figure 8</w:t>
        </w:r>
        <w:r w:rsidRPr="002B6B92">
          <w:rPr>
            <w:rStyle w:val="Hyperlink"/>
          </w:rPr>
          <w:noBreakHyphen/>
          <w:t>33. Debug Control View</w:t>
        </w:r>
        <w:r>
          <w:rPr>
            <w:webHidden/>
          </w:rPr>
          <w:tab/>
        </w:r>
        <w:r>
          <w:rPr>
            <w:webHidden/>
          </w:rPr>
          <w:fldChar w:fldCharType="begin"/>
        </w:r>
        <w:r>
          <w:rPr>
            <w:webHidden/>
          </w:rPr>
          <w:instrText xml:space="preserve"> PAGEREF _Toc412037592 \h </w:instrText>
        </w:r>
        <w:r>
          <w:rPr>
            <w:webHidden/>
          </w:rPr>
        </w:r>
        <w:r>
          <w:rPr>
            <w:webHidden/>
          </w:rPr>
          <w:fldChar w:fldCharType="separate"/>
        </w:r>
        <w:r>
          <w:rPr>
            <w:webHidden/>
          </w:rPr>
          <w:t>48</w:t>
        </w:r>
        <w:r>
          <w:rPr>
            <w:webHidden/>
          </w:rPr>
          <w:fldChar w:fldCharType="end"/>
        </w:r>
      </w:hyperlink>
    </w:p>
    <w:p w:rsidR="005F2F8A" w:rsidRDefault="005F2F8A">
      <w:pPr>
        <w:pStyle w:val="TableofFigures"/>
        <w:tabs>
          <w:tab w:val="right" w:leader="dot" w:pos="9863"/>
        </w:tabs>
      </w:pPr>
      <w:hyperlink w:anchor="_Toc412037593" w:history="1">
        <w:r w:rsidRPr="002B6B92">
          <w:rPr>
            <w:rStyle w:val="Hyperlink"/>
            <w:kern w:val="2"/>
            <w14:ligatures w14:val="standard"/>
          </w:rPr>
          <w:t>Figure 10</w:t>
        </w:r>
        <w:r w:rsidRPr="002B6B92">
          <w:rPr>
            <w:rStyle w:val="Hyperlink"/>
            <w:kern w:val="2"/>
            <w14:ligatures w14:val="standard"/>
          </w:rPr>
          <w:noBreakHyphen/>
          <w:t>1. DE1-SoC Top-level VHDL Entity</w:t>
        </w:r>
        <w:r>
          <w:rPr>
            <w:webHidden/>
          </w:rPr>
          <w:tab/>
        </w:r>
        <w:r>
          <w:rPr>
            <w:webHidden/>
          </w:rPr>
          <w:fldChar w:fldCharType="begin"/>
        </w:r>
        <w:r>
          <w:rPr>
            <w:webHidden/>
          </w:rPr>
          <w:instrText xml:space="preserve"> PAGEREF _Toc412037593 \h </w:instrText>
        </w:r>
        <w:r>
          <w:rPr>
            <w:webHidden/>
          </w:rPr>
        </w:r>
        <w:r>
          <w:rPr>
            <w:webHidden/>
          </w:rPr>
          <w:fldChar w:fldCharType="separate"/>
        </w:r>
        <w:r>
          <w:rPr>
            <w:webHidden/>
          </w:rPr>
          <w:t>52</w:t>
        </w:r>
        <w:r>
          <w:rPr>
            <w:webHidden/>
          </w:rPr>
          <w:fldChar w:fldCharType="end"/>
        </w:r>
      </w:hyperlink>
    </w:p>
    <w:p w:rsidR="005F2F8A" w:rsidRDefault="005F2F8A">
      <w:pPr>
        <w:pStyle w:val="TableofFigures"/>
        <w:tabs>
          <w:tab w:val="right" w:leader="dot" w:pos="9863"/>
        </w:tabs>
      </w:pPr>
      <w:hyperlink w:anchor="_Toc412037594" w:history="1">
        <w:r w:rsidRPr="002B6B92">
          <w:rPr>
            <w:rStyle w:val="Hyperlink"/>
            <w:kern w:val="2"/>
            <w:lang w:val="fr-CH"/>
            <w14:ligatures w14:val="standard"/>
          </w:rPr>
          <w:t>Figure 10</w:t>
        </w:r>
        <w:r w:rsidRPr="002B6B92">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_Toc412037594 \h </w:instrText>
        </w:r>
        <w:r>
          <w:rPr>
            <w:webHidden/>
          </w:rPr>
        </w:r>
        <w:r>
          <w:rPr>
            <w:webHidden/>
          </w:rPr>
          <w:fldChar w:fldCharType="separate"/>
        </w:r>
        <w:r>
          <w:rPr>
            <w:webHidden/>
          </w:rPr>
          <w:t>66</w:t>
        </w:r>
        <w:r>
          <w:rPr>
            <w:webHidden/>
          </w:rPr>
          <w:fldChar w:fldCharType="end"/>
        </w:r>
      </w:hyperlink>
    </w:p>
    <w:p w:rsidR="005F2F8A" w:rsidRDefault="002A5561" w:rsidP="004415DB">
      <w:pPr>
        <w:pStyle w:val="Heading1"/>
      </w:pPr>
      <w:r w:rsidRPr="002F1540">
        <w:rPr>
          <w:kern w:val="2"/>
          <w14:ligatures w14:val="standard"/>
        </w:rPr>
        <w:fldChar w:fldCharType="end"/>
      </w:r>
      <w:bookmarkStart w:id="1" w:name="_Toc412037451"/>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F2F8A" w:rsidRDefault="005F2F8A">
      <w:pPr>
        <w:pStyle w:val="TableofFigures"/>
        <w:tabs>
          <w:tab w:val="right" w:leader="dot" w:pos="9863"/>
        </w:tabs>
      </w:pPr>
      <w:hyperlink w:anchor="_Toc412037595" w:history="1">
        <w:r w:rsidRPr="009D3BDA">
          <w:rPr>
            <w:rStyle w:val="Hyperlink"/>
            <w:kern w:val="2"/>
            <w14:ligatures w14:val="standard"/>
          </w:rPr>
          <w:t>Table 6</w:t>
        </w:r>
        <w:r w:rsidRPr="009D3BDA">
          <w:rPr>
            <w:rStyle w:val="Hyperlink"/>
            <w:kern w:val="2"/>
            <w14:ligatures w14:val="standard"/>
          </w:rPr>
          <w:noBreakHyphen/>
          <w:t>1. HPS Address Spaces [2, pp. 1-13]</w:t>
        </w:r>
        <w:r>
          <w:rPr>
            <w:webHidden/>
          </w:rPr>
          <w:tab/>
        </w:r>
        <w:r>
          <w:rPr>
            <w:webHidden/>
          </w:rPr>
          <w:fldChar w:fldCharType="begin"/>
        </w:r>
        <w:r>
          <w:rPr>
            <w:webHidden/>
          </w:rPr>
          <w:instrText xml:space="preserve"> PAGEREF _Toc412037595 \h </w:instrText>
        </w:r>
        <w:r>
          <w:rPr>
            <w:webHidden/>
          </w:rPr>
        </w:r>
        <w:r>
          <w:rPr>
            <w:webHidden/>
          </w:rPr>
          <w:fldChar w:fldCharType="separate"/>
        </w:r>
        <w:r>
          <w:rPr>
            <w:webHidden/>
          </w:rPr>
          <w:t>15</w:t>
        </w:r>
        <w:r>
          <w:rPr>
            <w:webHidden/>
          </w:rPr>
          <w:fldChar w:fldCharType="end"/>
        </w:r>
      </w:hyperlink>
    </w:p>
    <w:p w:rsidR="005F2F8A" w:rsidRDefault="005F2F8A">
      <w:pPr>
        <w:pStyle w:val="TableofFigures"/>
        <w:tabs>
          <w:tab w:val="right" w:leader="dot" w:pos="9863"/>
        </w:tabs>
      </w:pPr>
      <w:hyperlink w:anchor="_Toc412037596" w:history="1">
        <w:r w:rsidRPr="009D3BDA">
          <w:rPr>
            <w:rStyle w:val="Hyperlink"/>
            <w:kern w:val="2"/>
            <w14:ligatures w14:val="standard"/>
          </w:rPr>
          <w:t>Table 6</w:t>
        </w:r>
        <w:r w:rsidRPr="009D3BDA">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_Toc412037596 \h </w:instrText>
        </w:r>
        <w:r>
          <w:rPr>
            <w:webHidden/>
          </w:rPr>
        </w:r>
        <w:r>
          <w:rPr>
            <w:webHidden/>
          </w:rPr>
          <w:fldChar w:fldCharType="separate"/>
        </w:r>
        <w:r>
          <w:rPr>
            <w:webHidden/>
          </w:rPr>
          <w:t>15</w:t>
        </w:r>
        <w:r>
          <w:rPr>
            <w:webHidden/>
          </w:rPr>
          <w:fldChar w:fldCharType="end"/>
        </w:r>
      </w:hyperlink>
    </w:p>
    <w:p w:rsidR="005F2F8A" w:rsidRDefault="005F2F8A">
      <w:pPr>
        <w:pStyle w:val="TableofFigures"/>
        <w:tabs>
          <w:tab w:val="right" w:leader="dot" w:pos="9863"/>
        </w:tabs>
      </w:pPr>
      <w:hyperlink w:anchor="_Toc412037597" w:history="1">
        <w:r w:rsidRPr="009D3BDA">
          <w:rPr>
            <w:rStyle w:val="Hyperlink"/>
            <w:kern w:val="2"/>
            <w14:ligatures w14:val="standard"/>
          </w:rPr>
          <w:t>Table 6</w:t>
        </w:r>
        <w:r w:rsidRPr="009D3BDA">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_Toc412037597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037452"/>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03745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037548"/>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5</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1</w:t>
      </w:r>
      <w:r w:rsidR="004B74EB">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F2F8A" w:rsidRPr="005F2F8A">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037454"/>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037455"/>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037456"/>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037457"/>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037458"/>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037459"/>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037460"/>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037461"/>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037462"/>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037463"/>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037464"/>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037465"/>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037466"/>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037467"/>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037549"/>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5</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2</w:t>
      </w:r>
      <w:r w:rsidR="004B74EB">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F2F8A" w:rsidRPr="005F2F8A">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037468"/>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037550"/>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5</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3</w:t>
      </w:r>
      <w:r w:rsidR="004B74EB">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F2F8A">
            <w:rPr>
              <w:kern w:val="2"/>
              <w14:ligatures w14:val="standard"/>
            </w:rPr>
            <w:t xml:space="preserve"> </w:t>
          </w:r>
          <w:r w:rsidR="005F2F8A" w:rsidRPr="005F2F8A">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037551"/>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5</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4</w:t>
      </w:r>
      <w:r w:rsidR="004B74EB">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F2F8A" w:rsidRPr="005F2F8A">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037469"/>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F2F8A" w:rsidRPr="005F2F8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037470"/>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037552"/>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1</w:t>
      </w:r>
      <w:r w:rsidR="004B74EB">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F2F8A" w:rsidRPr="005F2F8A">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037471"/>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037553"/>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2</w:t>
      </w:r>
      <w:r w:rsidR="004B74EB">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F2F8A" w:rsidRPr="005F2F8A">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037472"/>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037473"/>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037474"/>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037475"/>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037476"/>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037477"/>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037478"/>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037479"/>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037480"/>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037481"/>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037482"/>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037483"/>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037484"/>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037485"/>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03759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F2F8A">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F2F8A">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F2F8A" w:rsidRPr="005F2F8A">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037554"/>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3</w:t>
      </w:r>
      <w:r w:rsidR="004B74EB">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F2F8A" w:rsidRPr="005F2F8A">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5</w:t>
            </w:r>
            <w:r w:rsidR="005F2F8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5</w:t>
            </w:r>
            <w:r w:rsidR="005F2F8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03759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F2F8A">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F2F8A">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F2F8A" w:rsidRPr="005F2F8A">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Toc41203748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2" w:name="_Ref398723403"/>
      <w:bookmarkStart w:id="83" w:name="_Toc41203759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F2F8A">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F2F8A">
        <w:rPr>
          <w:kern w:val="2"/>
          <w14:ligatures w14:val="standard"/>
        </w:rPr>
        <w:t>3</w:t>
      </w:r>
      <w:r w:rsidR="00C76F92" w:rsidRPr="002F1540">
        <w:rPr>
          <w:kern w:val="2"/>
          <w14:ligatures w14:val="standard"/>
        </w:rPr>
        <w:fldChar w:fldCharType="end"/>
      </w:r>
      <w:bookmarkEnd w:id="82"/>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F2F8A" w:rsidRPr="005F2F8A">
            <w:rPr>
              <w:kern w:val="2"/>
              <w14:ligatures w14:val="standard"/>
            </w:rPr>
            <w:t>[2, pp. 1-16]</w:t>
          </w:r>
          <w:r w:rsidR="003C0215" w:rsidRPr="002F1540">
            <w:rPr>
              <w:kern w:val="2"/>
              <w14:ligatures w14:val="standard"/>
            </w:rPr>
            <w:fldChar w:fldCharType="end"/>
          </w:r>
        </w:sdtContent>
      </w:sdt>
      <w:bookmarkEnd w:id="8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5F2F8A" w:rsidRPr="002F1540">
        <w:rPr>
          <w:kern w:val="2"/>
          <w14:ligatures w14:val="standard"/>
        </w:rPr>
        <w:t xml:space="preserve">Table </w:t>
      </w:r>
      <w:r w:rsidR="005F2F8A">
        <w:rPr>
          <w:kern w:val="2"/>
          <w14:ligatures w14:val="standard"/>
        </w:rPr>
        <w:t>6</w:t>
      </w:r>
      <w:r w:rsidR="005F2F8A" w:rsidRPr="002F1540">
        <w:rPr>
          <w:kern w:val="2"/>
          <w14:ligatures w14:val="standard"/>
        </w:rPr>
        <w:noBreakHyphen/>
      </w:r>
      <w:r w:rsidR="005F2F8A">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Table </w:t>
      </w:r>
      <w:r w:rsidR="005F2F8A">
        <w:rPr>
          <w:kern w:val="2"/>
          <w14:ligatures w14:val="standard"/>
        </w:rPr>
        <w:t>6</w:t>
      </w:r>
      <w:r w:rsidR="005F2F8A" w:rsidRPr="002F1540">
        <w:rPr>
          <w:kern w:val="2"/>
          <w14:ligatures w14:val="standard"/>
        </w:rPr>
        <w:noBreakHyphen/>
      </w:r>
      <w:r w:rsidR="005F2F8A">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Table </w:t>
      </w:r>
      <w:r w:rsidR="005F2F8A">
        <w:rPr>
          <w:kern w:val="2"/>
          <w14:ligatures w14:val="standard"/>
        </w:rPr>
        <w:t>6</w:t>
      </w:r>
      <w:r w:rsidR="005F2F8A" w:rsidRPr="002F1540">
        <w:rPr>
          <w:kern w:val="2"/>
          <w14:ligatures w14:val="standard"/>
        </w:rPr>
        <w:noBreakHyphen/>
      </w:r>
      <w:r w:rsidR="005F2F8A">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4" w:name="_Toc412037487"/>
      <w:r w:rsidRPr="002F1540">
        <w:rPr>
          <w:kern w:val="2"/>
          <w14:ligatures w14:val="standard"/>
        </w:rPr>
        <w:t>HPS Booting</w:t>
      </w:r>
      <w:r w:rsidR="00173E32" w:rsidRPr="002F1540">
        <w:rPr>
          <w:kern w:val="2"/>
          <w14:ligatures w14:val="standard"/>
        </w:rPr>
        <w:t xml:space="preserve"> and FPGA Configuration</w:t>
      </w:r>
      <w:bookmarkEnd w:id="8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5" w:name="_Toc412037488"/>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5"/>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247B5B44" wp14:editId="2B69003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6" w:name="_Ref398871452"/>
      <w:bookmarkStart w:id="87" w:name="_Ref398871433"/>
      <w:bookmarkStart w:id="88" w:name="_Toc412037555"/>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4</w:t>
      </w:r>
      <w:r w:rsidR="004B74EB">
        <w:rPr>
          <w:kern w:val="2"/>
          <w14:ligatures w14:val="standard"/>
        </w:rPr>
        <w:fldChar w:fldCharType="end"/>
      </w:r>
      <w:bookmarkEnd w:id="86"/>
      <w:r w:rsidRPr="002F1540">
        <w:rPr>
          <w:kern w:val="2"/>
          <w14:ligatures w14:val="standard"/>
        </w:rPr>
        <w:t>. Simplified HPS Boot Flow</w:t>
      </w:r>
      <w:bookmarkEnd w:id="87"/>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F2F8A">
            <w:rPr>
              <w:kern w:val="2"/>
              <w14:ligatures w14:val="standard"/>
            </w:rPr>
            <w:t xml:space="preserve"> </w:t>
          </w:r>
          <w:r w:rsidR="005F2F8A" w:rsidRPr="005F2F8A">
            <w:rPr>
              <w:kern w:val="2"/>
              <w14:ligatures w14:val="standard"/>
            </w:rPr>
            <w:t>[2, pp. A-3]</w:t>
          </w:r>
          <w:r w:rsidR="00B520F4" w:rsidRPr="002F1540">
            <w:rPr>
              <w:kern w:val="2"/>
              <w14:ligatures w14:val="standard"/>
            </w:rPr>
            <w:fldChar w:fldCharType="end"/>
          </w:r>
        </w:sdtContent>
      </w:sdt>
      <w:bookmarkEnd w:id="88"/>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F2F8A" w:rsidRPr="005F2F8A">
        <w:rPr>
          <w:rStyle w:val="Emphasis"/>
        </w:rPr>
        <w:t>Figure 5</w:t>
      </w:r>
      <w:r w:rsidR="005F2F8A" w:rsidRPr="005F2F8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763A26E1" wp14:editId="2FF26AF8">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9" w:name="_Ref398875900"/>
      <w:bookmarkStart w:id="90" w:name="_Toc412037556"/>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5</w:t>
      </w:r>
      <w:r w:rsidR="004B74EB">
        <w:rPr>
          <w:kern w:val="2"/>
          <w14:ligatures w14:val="standard"/>
        </w:rPr>
        <w:fldChar w:fldCharType="end"/>
      </w:r>
      <w:bookmarkEnd w:id="89"/>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F2F8A">
            <w:rPr>
              <w:kern w:val="2"/>
              <w14:ligatures w14:val="standard"/>
            </w:rPr>
            <w:t xml:space="preserve"> </w:t>
          </w:r>
          <w:r w:rsidR="005F2F8A" w:rsidRPr="005F2F8A">
            <w:rPr>
              <w:kern w:val="2"/>
              <w14:ligatures w14:val="standard"/>
            </w:rPr>
            <w:t>[2, pp. A-2]</w:t>
          </w:r>
          <w:r w:rsidR="005F0EA8" w:rsidRPr="002F1540">
            <w:rPr>
              <w:kern w:val="2"/>
              <w14:ligatures w14:val="standard"/>
            </w:rPr>
            <w:fldChar w:fldCharType="end"/>
          </w:r>
        </w:sdtContent>
      </w:sdt>
      <w:bookmarkEnd w:id="90"/>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1FE6EDC" wp14:editId="18EF9B5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1" w:name="_Ref398876129"/>
      <w:bookmarkStart w:id="92" w:name="_Toc412037557"/>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bookmarkEnd w:id="91"/>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F2F8A">
            <w:rPr>
              <w:kern w:val="2"/>
              <w14:ligatures w14:val="standard"/>
            </w:rPr>
            <w:t xml:space="preserve"> </w:t>
          </w:r>
          <w:r w:rsidR="005F2F8A" w:rsidRPr="005F2F8A">
            <w:rPr>
              <w:kern w:val="2"/>
              <w14:ligatures w14:val="standard"/>
            </w:rPr>
            <w:t>[2, pp. A-2]</w:t>
          </w:r>
          <w:r w:rsidR="00447060" w:rsidRPr="002F1540">
            <w:rPr>
              <w:kern w:val="2"/>
              <w14:ligatures w14:val="standard"/>
            </w:rPr>
            <w:fldChar w:fldCharType="end"/>
          </w:r>
        </w:sdtContent>
      </w:sdt>
      <w:bookmarkEnd w:id="92"/>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B26C234" wp14:editId="58F529D1">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3" w:name="_Ref398877765"/>
      <w:bookmarkStart w:id="94" w:name="_Toc412037558"/>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7</w:t>
      </w:r>
      <w:r w:rsidR="004B74EB">
        <w:rPr>
          <w:kern w:val="2"/>
          <w14:ligatures w14:val="standard"/>
        </w:rPr>
        <w:fldChar w:fldCharType="end"/>
      </w:r>
      <w:bookmarkEnd w:id="93"/>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F2F8A">
            <w:rPr>
              <w:kern w:val="2"/>
              <w14:ligatures w14:val="standard"/>
            </w:rPr>
            <w:t xml:space="preserve"> </w:t>
          </w:r>
          <w:r w:rsidR="005F2F8A" w:rsidRPr="005F2F8A">
            <w:rPr>
              <w:kern w:val="2"/>
              <w14:ligatures w14:val="standard"/>
            </w:rPr>
            <w:t>[2, pp. A-3]</w:t>
          </w:r>
          <w:r w:rsidR="00447060" w:rsidRPr="002F1540">
            <w:rPr>
              <w:kern w:val="2"/>
              <w14:ligatures w14:val="standard"/>
            </w:rPr>
            <w:fldChar w:fldCharType="end"/>
          </w:r>
        </w:sdtContent>
      </w:sdt>
      <w:bookmarkEnd w:id="94"/>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5" w:name="_Ref403380521"/>
      <w:bookmarkStart w:id="96" w:name="_Toc412037489"/>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5"/>
      <w:bookmarkEnd w:id="96"/>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0522A77" wp14:editId="7B33F483">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7" w:name="_Ref398831327"/>
      <w:bookmarkStart w:id="98" w:name="_Ref398831324"/>
      <w:bookmarkStart w:id="99" w:name="_Toc412037559"/>
      <w:r w:rsidRPr="002F1540">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6</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8</w:t>
      </w:r>
      <w:r w:rsidR="004B74EB">
        <w:rPr>
          <w:kern w:val="2"/>
          <w14:ligatures w14:val="standard"/>
        </w:rPr>
        <w:fldChar w:fldCharType="end"/>
      </w:r>
      <w:bookmarkEnd w:id="97"/>
      <w:r w:rsidR="009F612F" w:rsidRPr="002F1540">
        <w:rPr>
          <w:kern w:val="2"/>
          <w14:ligatures w14:val="standard"/>
        </w:rPr>
        <w:t xml:space="preserve">. HPS </w:t>
      </w:r>
      <w:r w:rsidRPr="002F1540">
        <w:rPr>
          <w:kern w:val="2"/>
          <w14:ligatures w14:val="standard"/>
        </w:rPr>
        <w:t>Boot Flow</w:t>
      </w:r>
      <w:bookmarkEnd w:id="98"/>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F2F8A">
            <w:rPr>
              <w:kern w:val="2"/>
              <w14:ligatures w14:val="standard"/>
            </w:rPr>
            <w:t xml:space="preserve"> </w:t>
          </w:r>
          <w:r w:rsidR="005F2F8A" w:rsidRPr="005F2F8A">
            <w:rPr>
              <w:kern w:val="2"/>
              <w14:ligatures w14:val="standard"/>
            </w:rPr>
            <w:t>[2, pp. A-3]</w:t>
          </w:r>
          <w:r w:rsidR="00145389" w:rsidRPr="002F1540">
            <w:rPr>
              <w:kern w:val="2"/>
              <w14:ligatures w14:val="standard"/>
            </w:rPr>
            <w:fldChar w:fldCharType="end"/>
          </w:r>
        </w:sdtContent>
      </w:sdt>
      <w:bookmarkEnd w:id="99"/>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0" w:name="_Ref402694194"/>
      <w:bookmarkStart w:id="101" w:name="_Toc412037490"/>
      <w:r w:rsidRPr="002F1540">
        <w:rPr>
          <w:kern w:val="2"/>
          <w14:ligatures w14:val="standard"/>
        </w:rPr>
        <w:t>Preloader</w:t>
      </w:r>
      <w:bookmarkEnd w:id="100"/>
      <w:bookmarkEnd w:id="101"/>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2" w:name="_Toc398672371"/>
      <w:bookmarkStart w:id="103" w:name="_Toc412037491"/>
      <w:r w:rsidRPr="002F1540">
        <w:rPr>
          <w:kern w:val="2"/>
          <w14:ligatures w14:val="standard"/>
        </w:rPr>
        <w:lastRenderedPageBreak/>
        <w:t xml:space="preserve">Using the </w:t>
      </w:r>
      <w:bookmarkEnd w:id="102"/>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3"/>
    </w:p>
    <w:p w:rsidR="00EB6822" w:rsidRPr="002F1540" w:rsidRDefault="00EB6822" w:rsidP="00EB6822">
      <w:pPr>
        <w:pStyle w:val="Heading2"/>
      </w:pPr>
      <w:bookmarkStart w:id="104" w:name="_Toc412037492"/>
      <w:r w:rsidRPr="002F1540">
        <w:t>Introduction</w:t>
      </w:r>
      <w:bookmarkEnd w:id="104"/>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5" w:name="_Toc412037493"/>
      <w:r w:rsidRPr="002F1540">
        <w:t>FPGA-only</w:t>
      </w:r>
      <w:bookmarkEnd w:id="105"/>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5F2F8A" w:rsidRPr="00CA3537">
        <w:rPr>
          <w:kern w:val="2"/>
          <w14:ligatures w14:val="standard"/>
        </w:rPr>
        <w:t xml:space="preserve">Figure </w:t>
      </w:r>
      <w:r w:rsidR="005F2F8A">
        <w:rPr>
          <w:kern w:val="2"/>
          <w14:ligatures w14:val="standard"/>
        </w:rPr>
        <w:t>10</w:t>
      </w:r>
      <w:r w:rsidR="005F2F8A">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5F2F8A" w:rsidRPr="00FB31E6">
        <w:rPr>
          <w:kern w:val="2"/>
          <w:lang w:val="fr-CH"/>
          <w14:ligatures w14:val="standard"/>
        </w:rPr>
        <w:t xml:space="preserve">Figure </w:t>
      </w:r>
      <w:r w:rsidR="005F2F8A">
        <w:rPr>
          <w:kern w:val="2"/>
          <w:lang w:val="fr-CH"/>
          <w14:ligatures w14:val="standard"/>
        </w:rPr>
        <w:t>10</w:t>
      </w:r>
      <w:r w:rsidR="005F2F8A">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6" w:name="_Toc412037494"/>
      <w:r w:rsidRPr="002F1540">
        <w:t>HPS &amp; FPGA</w:t>
      </w:r>
      <w:bookmarkEnd w:id="106"/>
    </w:p>
    <w:p w:rsidR="004519CA" w:rsidRPr="002F1540" w:rsidRDefault="006B3D4F" w:rsidP="00BE0592">
      <w:pPr>
        <w:pStyle w:val="Heading3"/>
      </w:pPr>
      <w:bookmarkStart w:id="107" w:name="_Toc412037495"/>
      <w:r w:rsidRPr="002F1540">
        <w:t xml:space="preserve">Choosing the </w:t>
      </w:r>
      <w:r w:rsidR="001E1BF9" w:rsidRPr="002F1540">
        <w:t xml:space="preserve">Type of </w:t>
      </w:r>
      <w:r w:rsidRPr="002F1540">
        <w:t>Application</w:t>
      </w:r>
      <w:bookmarkEnd w:id="107"/>
    </w:p>
    <w:p w:rsidR="004519CA" w:rsidRPr="002F1540" w:rsidRDefault="004519CA" w:rsidP="00E8607A">
      <w:pPr>
        <w:pStyle w:val="Heading4"/>
      </w:pPr>
      <w:bookmarkStart w:id="108" w:name="_Toc412037496"/>
      <w:r w:rsidRPr="002F1540">
        <w:t>Bare-metal Application</w:t>
      </w:r>
      <w:bookmarkEnd w:id="10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F2F8A">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09" w:name="_Toc412037497"/>
      <w:r w:rsidRPr="002F1540">
        <w:lastRenderedPageBreak/>
        <w:t>Application Over an Operating System (Linux)</w:t>
      </w:r>
      <w:bookmarkEnd w:id="109"/>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Pr="002F1540" w:rsidRDefault="0072379C" w:rsidP="004A593F">
      <w:pPr>
        <w:pStyle w:val="Heading1"/>
      </w:pPr>
      <w:bookmarkStart w:id="110" w:name="_Toc412037498"/>
      <w:r>
        <w:lastRenderedPageBreak/>
        <w:t xml:space="preserve">Using the Cyclone V - </w:t>
      </w:r>
      <w:r w:rsidR="00CE3AE4" w:rsidRPr="002F1540">
        <w:t>Hands-On Development</w:t>
      </w:r>
      <w:r w:rsidR="00F965D9">
        <w:t xml:space="preserve"> Tutorial</w:t>
      </w:r>
      <w:bookmarkEnd w:id="110"/>
    </w:p>
    <w:p w:rsidR="00C31CC4" w:rsidRPr="002F1540" w:rsidRDefault="00C31CC4" w:rsidP="004E732C">
      <w:pPr>
        <w:pStyle w:val="Heading2"/>
      </w:pPr>
      <w:bookmarkStart w:id="111" w:name="_Ref405478973"/>
      <w:bookmarkStart w:id="112" w:name="_Toc412037499"/>
      <w:r w:rsidRPr="002F1540">
        <w:t>Goals</w:t>
      </w:r>
      <w:bookmarkEnd w:id="111"/>
      <w:bookmarkEnd w:id="112"/>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3"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3"/>
    </w:p>
    <w:p w:rsidR="004D73BE" w:rsidRDefault="004D73BE" w:rsidP="00F92896">
      <w:pPr>
        <w:pStyle w:val="ListParagraph"/>
        <w:numPr>
          <w:ilvl w:val="0"/>
          <w:numId w:val="42"/>
        </w:numPr>
      </w:pPr>
      <w:bookmarkStart w:id="114" w:name="_Ref405478961"/>
      <w:r>
        <w:t>The Nios II processor will use its SDRAM</w:t>
      </w:r>
      <w:r w:rsidR="00DC0D12">
        <w:t xml:space="preserve"> instead of any form of</w:t>
      </w:r>
      <w:r>
        <w:t xml:space="preserve"> on-chip memory.</w:t>
      </w:r>
      <w:bookmarkEnd w:id="114"/>
    </w:p>
    <w:p w:rsidR="002956A1" w:rsidRPr="002F1540" w:rsidRDefault="002956A1" w:rsidP="002956A1">
      <w:pPr>
        <w:pStyle w:val="ListParagraph"/>
        <w:numPr>
          <w:ilvl w:val="0"/>
          <w:numId w:val="42"/>
        </w:numPr>
      </w:pPr>
      <w:bookmarkStart w:id="11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5"/>
    </w:p>
    <w:p w:rsidR="002956A1" w:rsidRDefault="002956A1" w:rsidP="002956A1">
      <w:pPr>
        <w:pStyle w:val="ListParagraph"/>
        <w:numPr>
          <w:ilvl w:val="0"/>
          <w:numId w:val="42"/>
        </w:numPr>
      </w:pPr>
      <w:bookmarkStart w:id="116"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6"/>
      <w:r w:rsidR="00044188">
        <w:t>, and pushing the second button should reset the counter to 0.</w:t>
      </w:r>
    </w:p>
    <w:p w:rsidR="005756C5" w:rsidRPr="002F1540" w:rsidRDefault="005756C5" w:rsidP="004E732C">
      <w:pPr>
        <w:pStyle w:val="Heading2"/>
      </w:pPr>
      <w:bookmarkStart w:id="117" w:name="_Toc412037500"/>
      <w:r w:rsidRPr="002F1540">
        <w:t>Project Structure</w:t>
      </w:r>
      <w:bookmarkEnd w:id="117"/>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5F2F8A" w:rsidRPr="002F1540">
        <w:t xml:space="preserve">Figure </w:t>
      </w:r>
      <w:r w:rsidR="005F2F8A">
        <w:t>8</w:t>
      </w:r>
      <w:r w:rsidR="005F2F8A">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13384B44" wp14:editId="71AC24F9">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18" w:name="_Ref411504171"/>
      <w:bookmarkStart w:id="119" w:name="_Toc412037560"/>
      <w:r w:rsidRPr="002F1540">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w:t>
      </w:r>
      <w:r w:rsidR="004B74EB">
        <w:fldChar w:fldCharType="end"/>
      </w:r>
      <w:bookmarkEnd w:id="118"/>
      <w:r w:rsidR="00252B74" w:rsidRPr="002F1540">
        <w:t>.</w:t>
      </w:r>
      <w:r w:rsidRPr="002F1540">
        <w:t xml:space="preserve"> Project Folder Structure</w:t>
      </w:r>
      <w:bookmarkEnd w:id="119"/>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0" w:name="_Toc412037501"/>
      <w:r w:rsidRPr="002F1540">
        <w:t>Hardware</w:t>
      </w:r>
      <w:bookmarkEnd w:id="120"/>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1" w:name="_Toc412037502"/>
      <w:r>
        <w:t>General Quartus II Setup</w:t>
      </w:r>
      <w:bookmarkEnd w:id="121"/>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3"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4"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2" w:name="_Ref411606381"/>
      <w:bookmarkStart w:id="123" w:name="_Toc412037503"/>
      <w:r>
        <w:t>System Design w</w:t>
      </w:r>
      <w:r w:rsidR="007B0D34">
        <w:t>ith</w:t>
      </w:r>
      <w:r w:rsidR="00BB0419">
        <w:t xml:space="preserve"> </w:t>
      </w:r>
      <w:r w:rsidR="00481FFA">
        <w:t>Qsys</w:t>
      </w:r>
      <w:r w:rsidR="00836CD6">
        <w:t xml:space="preserve"> – Nios II</w:t>
      </w:r>
      <w:bookmarkEnd w:id="122"/>
      <w:bookmarkEnd w:id="123"/>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5"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lastRenderedPageBreak/>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F2F8A">
        <w:t>Figure 8</w:t>
      </w:r>
      <w:r w:rsidR="005F2F8A">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4A464364" wp14:editId="0494412D">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6">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4" w:name="_Ref405508693"/>
      <w:bookmarkStart w:id="125" w:name="_Toc412037561"/>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w:t>
      </w:r>
      <w:r w:rsidR="004B74EB">
        <w:fldChar w:fldCharType="end"/>
      </w:r>
      <w:bookmarkEnd w:id="124"/>
      <w:r>
        <w:t>. Basic Nios II System with SDRAM and JTAG UART</w:t>
      </w:r>
      <w:bookmarkEnd w:id="125"/>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F2F8A">
        <w:t>Figure 8</w:t>
      </w:r>
      <w:r w:rsidR="005F2F8A">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469519C3" wp14:editId="610A3371">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7">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26" w:name="_Ref405510884"/>
      <w:bookmarkStart w:id="127" w:name="_Ref405510883"/>
      <w:bookmarkStart w:id="128" w:name="_Toc412037562"/>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3</w:t>
      </w:r>
      <w:r w:rsidR="004B74EB">
        <w:fldChar w:fldCharType="end"/>
      </w:r>
      <w:bookmarkEnd w:id="126"/>
      <w:r>
        <w:t xml:space="preserve">. </w:t>
      </w:r>
      <w:r w:rsidRPr="00AF1BAA">
        <w:t xml:space="preserve">Adding LEDs and Switches to </w:t>
      </w:r>
      <w:r w:rsidR="004F76D9">
        <w:t xml:space="preserve">the </w:t>
      </w:r>
      <w:r w:rsidRPr="00AF1BAA">
        <w:t>System</w:t>
      </w:r>
      <w:bookmarkEnd w:id="127"/>
      <w:bookmarkEnd w:id="12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F2F8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F2F8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F2F8A">
        <w:t>8.1</w:t>
      </w:r>
      <w:r w:rsidR="004E7C82">
        <w:fldChar w:fldCharType="end"/>
      </w:r>
      <w:r w:rsidR="00B04D9E">
        <w:t>.</w:t>
      </w:r>
    </w:p>
    <w:p w:rsidR="00404C90" w:rsidRDefault="009D710F" w:rsidP="00A3180C">
      <w:pPr>
        <w:pStyle w:val="Heading3"/>
      </w:pPr>
      <w:bookmarkStart w:id="129" w:name="_Toc412037504"/>
      <w:r>
        <w:t>System Design w</w:t>
      </w:r>
      <w:r w:rsidR="00404C90">
        <w:t>ith Qsys – HPS</w:t>
      </w:r>
      <w:bookmarkEnd w:id="12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0" w:name="_Toc412037505"/>
      <w:r>
        <w:t>Instantiating the HPS C</w:t>
      </w:r>
      <w:r w:rsidR="00F35B96">
        <w:t>omponent</w:t>
      </w:r>
      <w:bookmarkEnd w:id="130"/>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F2F8A">
        <w:t>Figure 8</w:t>
      </w:r>
      <w:r w:rsidR="005F2F8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F645B94" wp14:editId="281A1B54">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1" w:name="_Ref405508758"/>
      <w:bookmarkStart w:id="132" w:name="_Toc412037563"/>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4</w:t>
      </w:r>
      <w:r w:rsidR="004B74EB">
        <w:fldChar w:fldCharType="end"/>
      </w:r>
      <w:bookmarkEnd w:id="131"/>
      <w:r>
        <w:t>. HPS Component Parameters</w:t>
      </w:r>
      <w:bookmarkEnd w:id="132"/>
    </w:p>
    <w:p w:rsidR="007E327E" w:rsidRDefault="007E327E" w:rsidP="00FE4521">
      <w:pPr>
        <w:pStyle w:val="Heading5"/>
      </w:pPr>
      <w:bookmarkStart w:id="133" w:name="_Toc412037506"/>
      <w:r>
        <w:t>FPGA Interfaces</w:t>
      </w:r>
      <w:r w:rsidR="00A461E5">
        <w:t xml:space="preserve"> Tab</w:t>
      </w:r>
      <w:bookmarkEnd w:id="133"/>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4" w:name="_Toc412037507"/>
      <w:r>
        <w:t>Peripheral Pins Tab</w:t>
      </w:r>
      <w:bookmarkEnd w:id="134"/>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29"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F2F8A">
        <w:t>Figure 8</w:t>
      </w:r>
      <w:r w:rsidR="005F2F8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0C9721D6" wp14:editId="1CF9CAB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5" w:name="_Ref405725789"/>
      <w:bookmarkStart w:id="136" w:name="_Toc412037564"/>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5</w:t>
      </w:r>
      <w:r w:rsidR="004B74EB">
        <w:fldChar w:fldCharType="end"/>
      </w:r>
      <w:bookmarkEnd w:id="135"/>
      <w:r>
        <w:t>. HPS_KEY &amp; HPS_LED on DE1-SoC Schematic</w:t>
      </w:r>
      <w:bookmarkEnd w:id="136"/>
    </w:p>
    <w:p w:rsidR="000D26CA" w:rsidRDefault="000D26CA" w:rsidP="00021AF3">
      <w:pPr>
        <w:pStyle w:val="ListParagraph"/>
        <w:keepNext/>
      </w:pPr>
      <w:r>
        <w:fldChar w:fldCharType="begin"/>
      </w:r>
      <w:r>
        <w:instrText xml:space="preserve"> REF _Ref405725789 \h </w:instrText>
      </w:r>
      <w:r>
        <w:fldChar w:fldCharType="separate"/>
      </w:r>
      <w:r w:rsidR="005F2F8A">
        <w:t>Figure 8</w:t>
      </w:r>
      <w:r w:rsidR="005F2F8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F2F8A">
        <w:t>Figure 8</w:t>
      </w:r>
      <w:r w:rsidR="005F2F8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F2F8A">
        <w:t>Figure 8</w:t>
      </w:r>
      <w:r w:rsidR="005F2F8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35E18167" wp14:editId="272E207D">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1">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37" w:name="_Ref405731266"/>
      <w:bookmarkStart w:id="138" w:name="_Toc412037565"/>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6</w:t>
      </w:r>
      <w:r w:rsidR="004B74EB">
        <w:fldChar w:fldCharType="end"/>
      </w:r>
      <w:bookmarkEnd w:id="137"/>
      <w:r>
        <w:t>. HPS_KEY &amp; HPS_LED on Qsys Peripheral Pins Tab</w:t>
      </w:r>
      <w:bookmarkEnd w:id="138"/>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F2F8A">
        <w:t>Figure 8</w:t>
      </w:r>
      <w:r w:rsidR="005F2F8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FA12D9C" wp14:editId="555F771D">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2">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39" w:name="_Ref405731938"/>
      <w:bookmarkStart w:id="140" w:name="_Toc412037566"/>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7</w:t>
      </w:r>
      <w:r w:rsidR="004B74EB">
        <w:fldChar w:fldCharType="end"/>
      </w:r>
      <w:bookmarkEnd w:id="139"/>
      <w:r>
        <w:t>. Using Pin G21 for SPI</w:t>
      </w:r>
      <w:bookmarkEnd w:id="140"/>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F2F8A">
        <w:t>Figure 8</w:t>
      </w:r>
      <w:r w:rsidR="005F2F8A">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5F2F8A">
        <w:t>Figure 8</w:t>
      </w:r>
      <w:r w:rsidR="005F2F8A">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5F2F8A">
        <w:t>Figure 8</w:t>
      </w:r>
      <w:r w:rsidR="005F2F8A">
        <w:noBreakHyphen/>
        <w:t>8</w:t>
      </w:r>
      <w:r w:rsidR="00377270">
        <w:fldChar w:fldCharType="end"/>
      </w:r>
      <w:r w:rsidR="005F6DB2">
        <w:t>.</w:t>
      </w:r>
    </w:p>
    <w:p w:rsidR="00800862" w:rsidRDefault="005F6DB2" w:rsidP="0069213D">
      <w:pPr>
        <w:keepNext/>
        <w:jc w:val="center"/>
      </w:pPr>
      <w:r>
        <w:drawing>
          <wp:inline distT="0" distB="0" distL="0" distR="0" wp14:anchorId="4A696B47" wp14:editId="494551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3">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1" w:name="_Ref405732803"/>
      <w:bookmarkStart w:id="142" w:name="_Toc412037567"/>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8</w:t>
      </w:r>
      <w:r w:rsidR="004B74EB">
        <w:fldChar w:fldCharType="end"/>
      </w:r>
      <w:bookmarkEnd w:id="141"/>
      <w:r>
        <w:t>. Using Pins G21 &amp; A24 as GPIO</w:t>
      </w:r>
      <w:bookmarkEnd w:id="142"/>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3" w:name="_Toc412037508"/>
      <w:r>
        <w:t>HPS Clocks Tab</w:t>
      </w:r>
      <w:bookmarkEnd w:id="143"/>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4" w:name="_Toc412037509"/>
      <w:r>
        <w:t>SDRAM Tab</w:t>
      </w:r>
      <w:bookmarkEnd w:id="144"/>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4"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5F2F8A">
        <w:t>Figure 8</w:t>
      </w:r>
      <w:r w:rsidR="005F2F8A">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347B850" wp14:editId="717698CC">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5">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5" w:name="_Ref405512083"/>
      <w:bookmarkStart w:id="146" w:name="_Toc412037568"/>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9</w:t>
      </w:r>
      <w:r w:rsidR="004B74EB">
        <w:fldChar w:fldCharType="end"/>
      </w:r>
      <w:bookmarkEnd w:id="145"/>
      <w:r>
        <w:t xml:space="preserve">. </w:t>
      </w:r>
      <w:r w:rsidRPr="00D20547">
        <w:t>Adding the "Standalone" HPS to the System</w:t>
      </w:r>
      <w:bookmarkEnd w:id="146"/>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5F2F8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5F2F8A">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5F2F8A">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5F2F8A">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47" w:name="_Ref412028425"/>
      <w:bookmarkStart w:id="148" w:name="_Toc412037510"/>
      <w:r>
        <w:t>Interfacing with FPGA Peripherals</w:t>
      </w:r>
      <w:bookmarkEnd w:id="147"/>
      <w:bookmarkEnd w:id="148"/>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49" w:name="_Ref405513700"/>
      <w:r>
        <w:t>Add a PIO component for one of the 7-segment displays. We will use a 7-bit PIO component.</w:t>
      </w:r>
      <w:bookmarkEnd w:id="149"/>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5F2F8A">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5F2F8A">
        <w:t>Figure 8</w:t>
      </w:r>
      <w:r w:rsidR="005F2F8A">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28FE0DEE" wp14:editId="356932F6">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0" w:name="_Ref405513521"/>
      <w:bookmarkStart w:id="151" w:name="_Toc412037569"/>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10</w:t>
      </w:r>
      <w:r w:rsidR="004B74EB">
        <w:fldChar w:fldCharType="end"/>
      </w:r>
      <w:bookmarkEnd w:id="150"/>
      <w:r>
        <w:t xml:space="preserve">. Adding Buttons </w:t>
      </w:r>
      <w:r w:rsidR="00185C72">
        <w:t>and 7-segment Displays to the Lightweight</w:t>
      </w:r>
      <w:r>
        <w:t xml:space="preserve"> HPS-to-FPGA Bridge</w:t>
      </w:r>
      <w:bookmarkEnd w:id="151"/>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5F2F8A">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5F2F8A">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5F2F8A">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5F2F8A">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5F2F8A">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2" w:name="_Toc412037511"/>
      <w:r>
        <w:t>Instantiating the Qsys System</w:t>
      </w:r>
      <w:bookmarkEnd w:id="152"/>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F2F8A">
        <w:t>Figure 8</w:t>
      </w:r>
      <w:r w:rsidR="005F2F8A">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3" w:name="_Ref405744047"/>
      <w:bookmarkStart w:id="154" w:name="_Toc412037570"/>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11</w:t>
      </w:r>
      <w:r w:rsidR="004B74EB">
        <w:fldChar w:fldCharType="end"/>
      </w:r>
      <w:bookmarkEnd w:id="153"/>
      <w:r>
        <w:t>. Qsys Component Instantiation</w:t>
      </w:r>
      <w:bookmarkEnd w:id="154"/>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F2F8A">
        <w:t>Figure 8</w:t>
      </w:r>
      <w:r w:rsidR="005F2F8A">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5" w:name="_Ref405955849"/>
      <w:bookmarkStart w:id="156" w:name="_Toc412037571"/>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12</w:t>
      </w:r>
      <w:r w:rsidR="004B74EB">
        <w:fldChar w:fldCharType="end"/>
      </w:r>
      <w:bookmarkEnd w:id="155"/>
      <w:r>
        <w:t>. Final Top-level Entity</w:t>
      </w:r>
      <w:bookmarkEnd w:id="156"/>
    </w:p>
    <w:p w:rsidR="003F21C4" w:rsidRDefault="003F21C4" w:rsidP="000B1FC3">
      <w:pPr>
        <w:pStyle w:val="Heading3"/>
      </w:pPr>
      <w:bookmarkStart w:id="157" w:name="_Toc412037512"/>
      <w:r>
        <w:t>HPS DDR3 Pin Assignments</w:t>
      </w:r>
      <w:bookmarkEnd w:id="15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5F2F8A">
        <w:t>Figure 8</w:t>
      </w:r>
      <w:r w:rsidR="005F2F8A">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F2F8A">
        <w:t>Figure 8</w:t>
      </w:r>
      <w:r w:rsidR="005F2F8A">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1FD4D67E" wp14:editId="4335726B">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7">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58" w:name="_Ref404874735"/>
      <w:bookmarkStart w:id="159" w:name="_Toc412037572"/>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13</w:t>
      </w:r>
      <w:r w:rsidR="004B74EB">
        <w:fldChar w:fldCharType="end"/>
      </w:r>
      <w:bookmarkEnd w:id="158"/>
      <w:r>
        <w:t xml:space="preserve">. </w:t>
      </w:r>
      <w:r w:rsidRPr="00765E45">
        <w:t>HPS DDR3 Pin</w:t>
      </w:r>
      <w:r w:rsidR="00B40590">
        <w:t xml:space="preserve"> Assignment TCL Script Selection Bug</w:t>
      </w:r>
      <w:bookmarkEnd w:id="159"/>
    </w:p>
    <w:p w:rsidR="007729F8" w:rsidRDefault="00736A04" w:rsidP="007729F8">
      <w:pPr>
        <w:keepNext/>
        <w:jc w:val="center"/>
      </w:pPr>
      <w:r>
        <w:drawing>
          <wp:inline distT="0" distB="0" distL="0" distR="0" wp14:anchorId="74735A1F" wp14:editId="08553CA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0" w:name="_Ref404875996"/>
      <w:bookmarkStart w:id="161" w:name="_Toc412037573"/>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14</w:t>
      </w:r>
      <w:r w:rsidR="004B74EB">
        <w:fldChar w:fldCharType="end"/>
      </w:r>
      <w:bookmarkEnd w:id="160"/>
      <w:r>
        <w:t>. Correct HPS DDR3 Pin Assignment TCL Script Selection</w:t>
      </w:r>
      <w:bookmarkEnd w:id="161"/>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2" w:name="_Toc412037513"/>
      <w:r>
        <w:t>Programming the FPGA</w:t>
      </w:r>
      <w:bookmarkEnd w:id="162"/>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49043047" wp14:editId="40BCDF52">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3" w:name="_Ref411443932"/>
      <w:bookmarkStart w:id="164" w:name="_Toc412037574"/>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15</w:t>
      </w:r>
      <w:r w:rsidR="004B74EB">
        <w:fldChar w:fldCharType="end"/>
      </w:r>
      <w:bookmarkEnd w:id="163"/>
      <w:r>
        <w:t>. Quartus II Programmer</w:t>
      </w:r>
      <w:bookmarkEnd w:id="164"/>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F2F8A">
        <w:t>Figure 8</w:t>
      </w:r>
      <w:r w:rsidR="005F2F8A">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F2F8A">
        <w:t>Figure 8</w:t>
      </w:r>
      <w:r w:rsidR="005F2F8A">
        <w:noBreakHyphen/>
        <w:t>16</w:t>
      </w:r>
      <w:r w:rsidR="007C6DDB">
        <w:fldChar w:fldCharType="end"/>
      </w:r>
      <w:r w:rsidR="00AB6AB6">
        <w:t>.</w:t>
      </w:r>
    </w:p>
    <w:p w:rsidR="00427D43" w:rsidRDefault="002F3B77" w:rsidP="00427D43">
      <w:pPr>
        <w:keepNext/>
        <w:jc w:val="center"/>
      </w:pPr>
      <w:r>
        <w:drawing>
          <wp:inline distT="0" distB="0" distL="0" distR="0" wp14:anchorId="28D02A3A" wp14:editId="54F0B9F4">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5" w:name="_Ref411444351"/>
      <w:bookmarkStart w:id="166" w:name="_Toc412037575"/>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16</w:t>
      </w:r>
      <w:r w:rsidR="004B74EB">
        <w:fldChar w:fldCharType="end"/>
      </w:r>
      <w:bookmarkEnd w:id="165"/>
      <w:r>
        <w:t>. FPGA Selection</w:t>
      </w:r>
      <w:bookmarkEnd w:id="16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F2F8A">
        <w:t>Figure 8</w:t>
      </w:r>
      <w:r w:rsidR="005F2F8A">
        <w:noBreakHyphen/>
        <w:t>17</w:t>
      </w:r>
      <w:r w:rsidR="00F716A1">
        <w:fldChar w:fldCharType="end"/>
      </w:r>
      <w:r w:rsidR="00F4343D">
        <w:t>.</w:t>
      </w:r>
    </w:p>
    <w:p w:rsidR="003E13A2" w:rsidRDefault="00010CD0" w:rsidP="003E13A2">
      <w:pPr>
        <w:keepNext/>
        <w:jc w:val="center"/>
      </w:pPr>
      <w:r>
        <w:drawing>
          <wp:inline distT="0" distB="0" distL="0" distR="0" wp14:anchorId="321A9909" wp14:editId="416DCE7A">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67" w:name="_Ref411503308"/>
      <w:bookmarkStart w:id="168" w:name="_Ref411503288"/>
      <w:bookmarkStart w:id="169" w:name="_Toc412037576"/>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17</w:t>
      </w:r>
      <w:r w:rsidR="004B74EB">
        <w:fldChar w:fldCharType="end"/>
      </w:r>
      <w:bookmarkEnd w:id="167"/>
      <w:r>
        <w:t>. JTAG Scan Chain</w:t>
      </w:r>
      <w:bookmarkEnd w:id="168"/>
      <w:bookmarkEnd w:id="169"/>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F2F8A">
        <w:t>Figure 8</w:t>
      </w:r>
      <w:r w:rsidR="005F2F8A">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F2F8A">
        <w:t>Figure 8</w:t>
      </w:r>
      <w:r w:rsidR="005F2F8A">
        <w:noBreakHyphen/>
        <w:t>18</w:t>
      </w:r>
      <w:r w:rsidR="00656DBB">
        <w:fldChar w:fldCharType="end"/>
      </w:r>
      <w:r w:rsidR="001778FA">
        <w:t>.</w:t>
      </w:r>
    </w:p>
    <w:p w:rsidR="00656DBB" w:rsidRDefault="001778FA" w:rsidP="00656DBB">
      <w:pPr>
        <w:keepNext/>
        <w:jc w:val="center"/>
      </w:pPr>
      <w:r>
        <w:drawing>
          <wp:inline distT="0" distB="0" distL="0" distR="0" wp14:anchorId="2C9700DA" wp14:editId="38087F91">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0" w:name="_Ref411503917"/>
      <w:bookmarkStart w:id="171" w:name="_Toc412037577"/>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18</w:t>
      </w:r>
      <w:r w:rsidR="004B74EB">
        <w:fldChar w:fldCharType="end"/>
      </w:r>
      <w:bookmarkEnd w:id="170"/>
      <w:r>
        <w:t>. Programming the FPGA</w:t>
      </w:r>
      <w:bookmarkEnd w:id="171"/>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2" w:name="_Toc412037514"/>
      <w:r w:rsidRPr="002F1540">
        <w:t>Software</w:t>
      </w:r>
      <w:bookmarkEnd w:id="172"/>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3" w:name="_Toc412037515"/>
      <w:r>
        <w:t>FPGA</w:t>
      </w:r>
      <w:r w:rsidR="007F4D2C">
        <w:t xml:space="preserve"> – Nios II</w:t>
      </w:r>
      <w:bookmarkEnd w:id="173"/>
    </w:p>
    <w:p w:rsidR="00021049" w:rsidRPr="00021049" w:rsidRDefault="00021049" w:rsidP="005C5154">
      <w:pPr>
        <w:pStyle w:val="Heading4"/>
      </w:pPr>
      <w:bookmarkStart w:id="174" w:name="_Toc412037516"/>
      <w:r>
        <w:t>Project Setup</w:t>
      </w:r>
      <w:bookmarkEnd w:id="174"/>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5F2F8A">
        <w:t>8.3.2</w:t>
      </w:r>
      <w:r w:rsidR="009C2831">
        <w:fldChar w:fldCharType="end"/>
      </w:r>
      <w:r w:rsidR="009C2831">
        <w:t>.</w:t>
      </w:r>
    </w:p>
    <w:p w:rsidR="00663FF7" w:rsidRDefault="00663FF7" w:rsidP="00663FF7">
      <w:pPr>
        <w:pStyle w:val="Heading4"/>
      </w:pPr>
      <w:bookmarkStart w:id="175" w:name="_Toc412037517"/>
      <w:r>
        <w:t>Nios II Programming Theory</w:t>
      </w:r>
      <w:r w:rsidR="00E55C23">
        <w:t xml:space="preserve"> – Accessing Peripherals</w:t>
      </w:r>
      <w:bookmarkEnd w:id="17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5F2F8A">
        <w:t>Figure 8</w:t>
      </w:r>
      <w:r w:rsidR="005F2F8A">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76" w:name="_Ref411928650"/>
      <w:bookmarkStart w:id="177" w:name="_Toc412037578"/>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19</w:t>
      </w:r>
      <w:r w:rsidR="004B74EB">
        <w:fldChar w:fldCharType="end"/>
      </w:r>
      <w:bookmarkEnd w:id="176"/>
      <w:r>
        <w:t>. Incorrect Nios II Peripheral Access in C</w:t>
      </w:r>
      <w:bookmarkEnd w:id="17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5F2F8A">
        <w:t>Figure 8</w:t>
      </w:r>
      <w:r w:rsidR="005F2F8A">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78" w:name="_Ref411931813"/>
      <w:bookmarkStart w:id="179" w:name="_Toc412037579"/>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20</w:t>
      </w:r>
      <w:r w:rsidR="004B74EB">
        <w:fldChar w:fldCharType="end"/>
      </w:r>
      <w:bookmarkEnd w:id="178"/>
      <w:r>
        <w:t>. Correct Nios II Peripheral Access in C</w:t>
      </w:r>
      <w:bookmarkEnd w:id="179"/>
    </w:p>
    <w:p w:rsidR="00B46A47" w:rsidRPr="00B46A47" w:rsidRDefault="00B46A47" w:rsidP="00E15254">
      <w:pPr>
        <w:pStyle w:val="Heading4"/>
      </w:pPr>
      <w:bookmarkStart w:id="180" w:name="_Toc412037518"/>
      <w:r>
        <w:lastRenderedPageBreak/>
        <w:t>Nios II Programming Practice</w:t>
      </w:r>
      <w:bookmarkEnd w:id="180"/>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5F2F8A">
        <w:t>Figure 8</w:t>
      </w:r>
      <w:r w:rsidR="005F2F8A">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5F2F8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5F2F8A">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1" w:name="_Ref411606857"/>
      <w:bookmarkStart w:id="182" w:name="_Toc412037580"/>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21</w:t>
      </w:r>
      <w:r w:rsidR="004B74EB">
        <w:fldChar w:fldCharType="end"/>
      </w:r>
      <w:bookmarkEnd w:id="181"/>
      <w:r>
        <w:t>. nios.c</w:t>
      </w:r>
      <w:bookmarkEnd w:id="182"/>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5F2F8A">
        <w:t>Figure 8</w:t>
      </w:r>
      <w:r w:rsidR="005F2F8A">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5F2F8A">
        <w:t>Figure 8</w:t>
      </w:r>
      <w:r w:rsidR="005F2F8A">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3912A562" wp14:editId="1B5F73ED">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3">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3" w:name="_Ref411956472"/>
      <w:bookmarkStart w:id="184" w:name="_Toc412037581"/>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22</w:t>
      </w:r>
      <w:r w:rsidR="004B74EB">
        <w:fldChar w:fldCharType="end"/>
      </w:r>
      <w:bookmarkEnd w:id="183"/>
      <w:r>
        <w:t xml:space="preserve">. Nios II Target </w:t>
      </w:r>
      <w:r w:rsidR="004409FC">
        <w:t xml:space="preserve">Connection </w:t>
      </w:r>
      <w:r w:rsidR="004A10F5">
        <w:t>Dialog</w:t>
      </w:r>
      <w:bookmarkEnd w:id="184"/>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5" w:name="_Toc412037519"/>
      <w:r>
        <w:t>HPS – ARM</w:t>
      </w:r>
      <w:bookmarkEnd w:id="185"/>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86" w:name="_Toc412037520"/>
      <w:r>
        <w:t>Bare-metal Applications</w:t>
      </w:r>
      <w:bookmarkEnd w:id="186"/>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87" w:name="_Toc412037521"/>
      <w:r>
        <w:t>Preloader Generation</w:t>
      </w:r>
      <w:bookmarkEnd w:id="187"/>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5F2F8A">
        <w:t>Figure 8</w:t>
      </w:r>
      <w:r w:rsidR="005F2F8A">
        <w:noBreakHyphen/>
        <w:t>23</w:t>
      </w:r>
      <w:r w:rsidR="00F95A0F">
        <w:fldChar w:fldCharType="end"/>
      </w:r>
      <w:r w:rsidR="000817CE">
        <w:t>.</w:t>
      </w:r>
    </w:p>
    <w:p w:rsidR="00304F3A" w:rsidRDefault="00663E9F" w:rsidP="00304F3A">
      <w:pPr>
        <w:keepNext/>
        <w:jc w:val="center"/>
      </w:pPr>
      <w:r>
        <w:drawing>
          <wp:inline distT="0" distB="0" distL="0" distR="0" wp14:anchorId="37EEFDFA" wp14:editId="6692201B">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88" w:name="_Ref411506925"/>
      <w:bookmarkStart w:id="189" w:name="_Toc412037582"/>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23</w:t>
      </w:r>
      <w:r w:rsidR="004B74EB">
        <w:fldChar w:fldCharType="end"/>
      </w:r>
      <w:bookmarkEnd w:id="188"/>
      <w:r>
        <w:t>. New BSP Dialog</w:t>
      </w:r>
      <w:bookmarkEnd w:id="189"/>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F2F8A">
        <w:t>Figure 8</w:t>
      </w:r>
      <w:r w:rsidR="005F2F8A">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0EE6A62B" wp14:editId="41818AD9">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0" w:name="_Ref411508318"/>
      <w:bookmarkStart w:id="191" w:name="_Toc412037583"/>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24</w:t>
      </w:r>
      <w:r w:rsidR="004B74EB">
        <w:fldChar w:fldCharType="end"/>
      </w:r>
      <w:bookmarkEnd w:id="190"/>
      <w:r>
        <w:t>. Preloader Settings Dialog</w:t>
      </w:r>
      <w:bookmarkEnd w:id="191"/>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5F2F8A">
        <w:t>Figure 8</w:t>
      </w:r>
      <w:r w:rsidR="005F2F8A">
        <w:noBreakHyphen/>
        <w:t>24</w:t>
      </w:r>
      <w:r w:rsidR="002D284C">
        <w:fldChar w:fldCharType="end"/>
      </w:r>
      <w:r>
        <w:t xml:space="preserve">, </w:t>
      </w:r>
      <w:r w:rsidR="00AC6875">
        <w:t xml:space="preserve">we will only need to modify </w:t>
      </w:r>
      <w:r w:rsidR="0056585D">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5F2F8A" w:rsidRPr="005F2F8A">
        <w:rPr>
          <w:rStyle w:val="IntenseEmphasis"/>
        </w:rPr>
        <w:t>Figure 8</w:t>
      </w:r>
      <w:r w:rsidR="005F2F8A" w:rsidRPr="005F2F8A">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2" w:name="_Toc412037522"/>
      <w:r>
        <w:t xml:space="preserve">Generating a </w:t>
      </w:r>
      <w:r w:rsidR="00662EAC">
        <w:t>Header File for HPS Peripherals</w:t>
      </w:r>
      <w:bookmarkEnd w:id="192"/>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5F2F8A">
        <w:t>Figure 8</w:t>
      </w:r>
      <w:r w:rsidR="005F2F8A">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3" w:name="_Ref411519209"/>
      <w:bookmarkStart w:id="194" w:name="_Toc412037584"/>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25</w:t>
      </w:r>
      <w:r w:rsidR="004B74EB">
        <w:fldChar w:fldCharType="end"/>
      </w:r>
      <w:bookmarkEnd w:id="193"/>
      <w:r>
        <w:t>. generate_hps_qsys_header.sh</w:t>
      </w:r>
      <w:bookmarkEnd w:id="194"/>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5F2F8A">
        <w:t>Figure 8</w:t>
      </w:r>
      <w:r w:rsidR="005F2F8A">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lastRenderedPageBreak/>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5" w:name="_Ref411519984"/>
      <w:bookmarkStart w:id="196" w:name="_Toc412037585"/>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26</w:t>
      </w:r>
      <w:r w:rsidR="004B74EB">
        <w:fldChar w:fldCharType="end"/>
      </w:r>
      <w:bookmarkEnd w:id="195"/>
      <w:r>
        <w:t>. hps_soc_system.h</w:t>
      </w:r>
      <w:bookmarkEnd w:id="196"/>
    </w:p>
    <w:p w:rsidR="00090461" w:rsidRDefault="00090461" w:rsidP="00B256B9">
      <w:pPr>
        <w:pStyle w:val="Heading5"/>
      </w:pPr>
      <w:bookmarkStart w:id="197" w:name="_Toc412037523"/>
      <w:r>
        <w:t>ARM DS-5</w:t>
      </w:r>
      <w:bookmarkEnd w:id="197"/>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198" w:name="_Toc412037524"/>
      <w:r>
        <w:t>Setting Up a New C Project</w:t>
      </w:r>
      <w:bookmarkEnd w:id="198"/>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5F2F8A">
        <w:t>Figure 8</w:t>
      </w:r>
      <w:r w:rsidR="005F2F8A">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the following paths to the </w:t>
      </w:r>
      <w:r w:rsidRPr="00F03704">
        <w:rPr>
          <w:rStyle w:val="MonospaceChar"/>
        </w:rPr>
        <w:t>“Include paths (-I)”</w:t>
      </w:r>
      <w:r w:rsidRPr="005C2A2E">
        <w:t xml:space="preserve"> list:</w:t>
      </w:r>
    </w:p>
    <w:p w:rsidR="00E01A45" w:rsidRDefault="00E01A45" w:rsidP="00E01A45">
      <w:pPr>
        <w:pStyle w:val="ListParagraph"/>
        <w:numPr>
          <w:ilvl w:val="2"/>
          <w:numId w:val="44"/>
        </w:numPr>
      </w:pP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p>
    <w:p w:rsidR="00E01A45" w:rsidRDefault="00E01A45" w:rsidP="00E01A45">
      <w:pPr>
        <w:pStyle w:val="ListParagraph"/>
        <w:numPr>
          <w:ilvl w:val="2"/>
          <w:numId w:val="44"/>
        </w:numPr>
      </w:pPr>
      <w:r>
        <w:rPr>
          <w:rStyle w:val="MonospaceChar"/>
        </w:rPr>
        <w:t>“&lt;altera_install_directory&gt;</w:t>
      </w:r>
      <w:r w:rsidRPr="004B1C4B">
        <w:rPr>
          <w:rStyle w:val="MonospaceChar"/>
        </w:rPr>
        <w:t>/&lt;version&gt;</w:t>
      </w:r>
      <w:r w:rsidRPr="00B606B5">
        <w:t>/embedded/ip/altera/hps/altera_hps/hwlib/include</w:t>
      </w:r>
      <w:r>
        <w:t>/socal</w:t>
      </w:r>
      <w:r w:rsidRPr="00BA7C4E">
        <w:rPr>
          <w:rStyle w:val="MonospaceChar"/>
        </w:rPr>
        <w: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21B88EC2" wp14:editId="40497FD8">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6">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199" w:name="_Ref411516672"/>
      <w:bookmarkStart w:id="200" w:name="_Toc412037586"/>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27</w:t>
      </w:r>
      <w:r w:rsidR="004B74EB">
        <w:fldChar w:fldCharType="end"/>
      </w:r>
      <w:bookmarkEnd w:id="199"/>
      <w:r>
        <w:t>. New C Project Dialog</w:t>
      </w:r>
      <w:bookmarkEnd w:id="200"/>
    </w:p>
    <w:p w:rsidR="00DA7476" w:rsidRDefault="00DA7476" w:rsidP="00F9319A">
      <w:pPr>
        <w:pStyle w:val="Heading6"/>
      </w:pPr>
      <w:bookmarkStart w:id="201" w:name="_Ref412021579"/>
      <w:bookmarkStart w:id="202" w:name="_Toc412037525"/>
      <w:r>
        <w:t>Writing a DS-5 Debug Script</w:t>
      </w:r>
      <w:bookmarkEnd w:id="201"/>
      <w:bookmarkEnd w:id="202"/>
    </w:p>
    <w:p w:rsidR="00DA7476" w:rsidRDefault="00007BBE" w:rsidP="00DA7476">
      <w:r>
        <w:t xml:space="preserve">In </w:t>
      </w:r>
      <w:r>
        <w:fldChar w:fldCharType="begin"/>
      </w:r>
      <w:r>
        <w:instrText xml:space="preserve"> REF _Ref398831327 \h </w:instrText>
      </w:r>
      <w:r>
        <w:fldChar w:fldCharType="separate"/>
      </w:r>
      <w:r w:rsidR="005F2F8A" w:rsidRPr="002F1540">
        <w:rPr>
          <w:kern w:val="2"/>
          <w14:ligatures w14:val="standard"/>
        </w:rPr>
        <w:t xml:space="preserve">Figure </w:t>
      </w:r>
      <w:r w:rsidR="005F2F8A">
        <w:rPr>
          <w:kern w:val="2"/>
          <w14:ligatures w14:val="standard"/>
        </w:rPr>
        <w:t>6</w:t>
      </w:r>
      <w:r w:rsidR="005F2F8A">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DS-5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DS-5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5F2F8A">
        <w:t>Figure 8</w:t>
      </w:r>
      <w:r w:rsidR="005F2F8A">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5F2F8A">
        <w:t>Figure 8</w:t>
      </w:r>
      <w:r w:rsidR="005F2F8A">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3" w:name="_Ref412027435"/>
      <w:bookmarkStart w:id="204" w:name="_Toc412037587"/>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28</w:t>
      </w:r>
      <w:r w:rsidR="004B74EB">
        <w:fldChar w:fldCharType="end"/>
      </w:r>
      <w:bookmarkEnd w:id="203"/>
      <w:r>
        <w:t>. debug_setup.ds</w:t>
      </w:r>
      <w:bookmarkEnd w:id="204"/>
    </w:p>
    <w:p w:rsidR="00D61BBE" w:rsidRPr="00D61BBE" w:rsidRDefault="00D61BBE" w:rsidP="00D61BBE">
      <w:pPr>
        <w:pStyle w:val="ListParagraph"/>
      </w:pPr>
      <w:r>
        <w:t xml:space="preserve">For a comprehensive list of commands supported by the DS-5 debugger, please refer to </w:t>
      </w:r>
      <w:sdt>
        <w:sdtPr>
          <w:id w:val="-94098545"/>
          <w:citation/>
        </w:sdtPr>
        <w:sdtContent>
          <w:r>
            <w:fldChar w:fldCharType="begin"/>
          </w:r>
          <w:r>
            <w:instrText xml:space="preserve"> CITATION ARM \l 1033 </w:instrText>
          </w:r>
          <w:r>
            <w:fldChar w:fldCharType="separate"/>
          </w:r>
          <w:r w:rsidR="005F2F8A" w:rsidRPr="005F2F8A">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05" w:name="_Toc412037526"/>
      <w:r>
        <w:t>Setting Up the Debug Configuration</w:t>
      </w:r>
      <w:bookmarkEnd w:id="205"/>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5F2F8A">
        <w:t>Figure 8</w:t>
      </w:r>
      <w:r w:rsidR="005F2F8A">
        <w:noBreakHyphen/>
        <w:t>29</w:t>
      </w:r>
      <w:r>
        <w:fldChar w:fldCharType="end"/>
      </w:r>
      <w:r>
        <w:t>.</w:t>
      </w:r>
    </w:p>
    <w:p w:rsidR="00922299" w:rsidRDefault="00922299" w:rsidP="00922299">
      <w:pPr>
        <w:jc w:val="center"/>
      </w:pPr>
      <w:r>
        <w:lastRenderedPageBreak/>
        <w:drawing>
          <wp:inline distT="0" distB="0" distL="0" distR="0" wp14:anchorId="5EBA535D" wp14:editId="2D1D0515">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06" w:name="_Ref412020190"/>
      <w:bookmarkStart w:id="207" w:name="_Toc412037588"/>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29</w:t>
      </w:r>
      <w:r w:rsidR="004B74EB">
        <w:fldChar w:fldCharType="end"/>
      </w:r>
      <w:bookmarkEnd w:id="206"/>
      <w:r>
        <w:t xml:space="preserve">. Debug Configuraton </w:t>
      </w:r>
      <w:r w:rsidR="00FD1DE1">
        <w:t>“</w:t>
      </w:r>
      <w:r>
        <w:t>Connection</w:t>
      </w:r>
      <w:r w:rsidR="00FD1DE1">
        <w:t>”</w:t>
      </w:r>
      <w:r>
        <w:t xml:space="preserve"> Tab</w:t>
      </w:r>
      <w:bookmarkEnd w:id="207"/>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5F2F8A">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5F2F8A">
        <w:t>Figure 8</w:t>
      </w:r>
      <w:r w:rsidR="005F2F8A">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3AC60B9D" wp14:editId="5AB86C7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8">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08" w:name="_Ref412021014"/>
      <w:bookmarkStart w:id="209" w:name="_Toc412037589"/>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30</w:t>
      </w:r>
      <w:r w:rsidR="004B74EB">
        <w:fldChar w:fldCharType="end"/>
      </w:r>
      <w:bookmarkEnd w:id="208"/>
      <w:r>
        <w:t>. Debug Configuration "Files" Tab</w:t>
      </w:r>
      <w:bookmarkEnd w:id="209"/>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5F2F8A">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5F2F8A">
        <w:t>Figure 8</w:t>
      </w:r>
      <w:r w:rsidR="005F2F8A">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0E5F902E" wp14:editId="032AE5A5">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0" w:name="_Ref412029132"/>
      <w:bookmarkStart w:id="211" w:name="_Toc412037590"/>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31</w:t>
      </w:r>
      <w:r w:rsidR="004B74EB">
        <w:fldChar w:fldCharType="end"/>
      </w:r>
      <w:bookmarkEnd w:id="210"/>
      <w:r>
        <w:t>. Debug Configuration "Debugger" Tab</w:t>
      </w:r>
      <w:bookmarkEnd w:id="211"/>
    </w:p>
    <w:p w:rsidR="00D61BBE" w:rsidRDefault="00D61BBE" w:rsidP="00D61BBE">
      <w:pPr>
        <w:pStyle w:val="Heading6"/>
      </w:pPr>
      <w:bookmarkStart w:id="212" w:name="_Toc412037527"/>
      <w:r>
        <w:t>HPS Programming</w:t>
      </w:r>
      <w:bookmarkEnd w:id="212"/>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3E1EDF" w:rsidRDefault="003E1EDF" w:rsidP="003E1EDF">
      <w:pPr>
        <w:pStyle w:val="Heading7"/>
      </w:pPr>
      <w:bookmarkStart w:id="213" w:name="_Toc412037528"/>
      <w:r>
        <w:t>Theory</w:t>
      </w:r>
      <w:bookmarkEnd w:id="213"/>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023B26">
      <w:pPr>
        <w:pStyle w:val="Monospace"/>
        <w:numPr>
          <w:ilvl w:val="0"/>
          <w:numId w:val="60"/>
        </w:numPr>
      </w:pPr>
      <w:r>
        <w:t>alt_write_byte(dest, src)</w:t>
      </w:r>
    </w:p>
    <w:p w:rsidR="00023B26" w:rsidRDefault="00023B26" w:rsidP="00023B26">
      <w:pPr>
        <w:pStyle w:val="Monospace"/>
        <w:numPr>
          <w:ilvl w:val="0"/>
          <w:numId w:val="60"/>
        </w:numPr>
      </w:pPr>
      <w:r>
        <w:t>alt_read_</w:t>
      </w:r>
      <w:r w:rsidR="005B438B">
        <w:t>byte</w:t>
      </w:r>
      <w:r>
        <w:t>(src)</w:t>
      </w:r>
    </w:p>
    <w:p w:rsidR="00227AC8" w:rsidRDefault="00227AC8" w:rsidP="00023B26">
      <w:pPr>
        <w:pStyle w:val="Monospace"/>
        <w:numPr>
          <w:ilvl w:val="0"/>
          <w:numId w:val="60"/>
        </w:numPr>
      </w:pPr>
      <w:r>
        <w:t>alt_setbits_byte(dest, bits)</w:t>
      </w:r>
    </w:p>
    <w:p w:rsidR="00227AC8" w:rsidRDefault="00227AC8" w:rsidP="00023B26">
      <w:pPr>
        <w:pStyle w:val="Monospace"/>
        <w:numPr>
          <w:ilvl w:val="0"/>
          <w:numId w:val="60"/>
        </w:numPr>
      </w:pPr>
      <w:r>
        <w:t>alt_clrbits_byte(dest, bits)</w:t>
      </w:r>
    </w:p>
    <w:p w:rsidR="00227AC8" w:rsidRDefault="00227AC8" w:rsidP="00023B26">
      <w:pPr>
        <w:pStyle w:val="Monospace"/>
        <w:numPr>
          <w:ilvl w:val="0"/>
          <w:numId w:val="60"/>
        </w:numPr>
      </w:pPr>
      <w:r>
        <w:t>alt_xorbits_byte(dest, bits)</w:t>
      </w:r>
    </w:p>
    <w:p w:rsidR="00227AC8" w:rsidRPr="008935F6" w:rsidRDefault="00227AC8" w:rsidP="00227AC8">
      <w:pPr>
        <w:pStyle w:val="Monospace"/>
        <w:numPr>
          <w:ilvl w:val="0"/>
          <w:numId w:val="60"/>
        </w:numPr>
      </w:pPr>
      <w:r w:rsidRPr="00227AC8">
        <w:t>alt_replbits_byte(dest, msk, src)</w:t>
      </w:r>
    </w:p>
    <w:p w:rsidR="003E1EDF" w:rsidRDefault="003E1EDF" w:rsidP="003E1EDF">
      <w:pPr>
        <w:pStyle w:val="Heading7"/>
      </w:pPr>
      <w:bookmarkStart w:id="214" w:name="_Toc412037529"/>
      <w:r>
        <w:t>Practice</w:t>
      </w:r>
      <w:bookmarkEnd w:id="214"/>
    </w:p>
    <w:p w:rsidR="00DD19F4" w:rsidRPr="00DD19F4" w:rsidRDefault="00DD19F4" w:rsidP="00077D33">
      <w:pPr>
        <w:pStyle w:val="ListParagraph"/>
        <w:numPr>
          <w:ilvl w:val="0"/>
          <w:numId w:val="44"/>
        </w:numPr>
      </w:pPr>
      <w:r>
        <w:t xml:space="preserve">Populate the </w:t>
      </w:r>
      <w:r w:rsidRPr="001933DA">
        <w:rPr>
          <w:rStyle w:val="MonospaceChar"/>
        </w:rPr>
        <w:t>“hps_baremetal.c”</w:t>
      </w:r>
      <w:r>
        <w:t xml:space="preserve"> file with the code shown in </w:t>
      </w:r>
      <w:r>
        <w:fldChar w:fldCharType="begin"/>
      </w:r>
      <w:r>
        <w:instrText xml:space="preserve"> REF _Ref412034660 \h </w:instrText>
      </w:r>
      <w:r>
        <w:fldChar w:fldCharType="separate"/>
      </w:r>
      <w:r w:rsidR="005F2F8A">
        <w:t>Figure 8</w:t>
      </w:r>
      <w:r w:rsidR="005F2F8A">
        <w:noBreakHyphen/>
        <w:t>32</w:t>
      </w:r>
      <w:r>
        <w:fldChar w:fldCharType="end"/>
      </w:r>
      <w:r w:rsidR="001933DA">
        <w:t>.</w:t>
      </w:r>
    </w:p>
    <w:p w:rsidR="00E04C53" w:rsidRDefault="00E04C53" w:rsidP="00E04C53">
      <w:pPr>
        <w:pStyle w:val="Code"/>
      </w:pPr>
      <w:r>
        <w:t>// |=============|==========|==============|==========|</w:t>
      </w:r>
    </w:p>
    <w:p w:rsidR="00E04C53" w:rsidRDefault="00E04C53" w:rsidP="00E04C53">
      <w:pPr>
        <w:pStyle w:val="Code"/>
      </w:pPr>
      <w:r>
        <w:t>// | Signal Name | HPS GPIO | Register/bit | Function |</w:t>
      </w:r>
    </w:p>
    <w:p w:rsidR="00E04C53" w:rsidRDefault="00E04C53" w:rsidP="00E04C53">
      <w:pPr>
        <w:pStyle w:val="Code"/>
      </w:pPr>
      <w:r>
        <w:t>// |=============|==========|==============|==========|</w:t>
      </w:r>
    </w:p>
    <w:p w:rsidR="00E04C53" w:rsidRDefault="00E04C53" w:rsidP="00E04C53">
      <w:pPr>
        <w:pStyle w:val="Code"/>
      </w:pPr>
      <w:r>
        <w:t>// |   HPS_LED   |  GPIO53  |   GPIO1[24]  |    I/O   |</w:t>
      </w:r>
    </w:p>
    <w:p w:rsidR="00E04C53" w:rsidRDefault="00E04C53" w:rsidP="00E04C53">
      <w:pPr>
        <w:pStyle w:val="Code"/>
      </w:pPr>
      <w:r>
        <w:t>// |   HPS_KEY   |  GPIO54  |   GPIO1[25]  |    I/O   |</w:t>
      </w:r>
    </w:p>
    <w:p w:rsidR="00E04C53" w:rsidRDefault="00E04C53" w:rsidP="00E04C53">
      <w:pPr>
        <w:pStyle w:val="Code"/>
      </w:pPr>
      <w:r>
        <w:t>// |=============|==========|==============|==========|</w:t>
      </w:r>
    </w:p>
    <w:p w:rsidR="00E04C53" w:rsidRDefault="00E04C53" w:rsidP="00E04C53">
      <w:pPr>
        <w:pStyle w:val="Code"/>
      </w:pPr>
      <w:r>
        <w:t>#define HPS_LED_BIT  (24)</w:t>
      </w:r>
    </w:p>
    <w:p w:rsidR="00E04C53" w:rsidRDefault="00E04C53" w:rsidP="00E04C53">
      <w:pPr>
        <w:pStyle w:val="Code"/>
      </w:pPr>
      <w:r>
        <w:t>#define HPS_KEY_BIT  (25)</w:t>
      </w:r>
    </w:p>
    <w:p w:rsidR="00E04C53" w:rsidRDefault="00E04C53" w:rsidP="00E04C53">
      <w:pPr>
        <w:pStyle w:val="Code"/>
      </w:pPr>
      <w:r>
        <w:t>#define HPS_LED_MASK (1 &lt;&lt; HPS_LED_BIT)</w:t>
      </w:r>
    </w:p>
    <w:p w:rsidR="00E04C53" w:rsidRDefault="00E04C53" w:rsidP="00E04C53">
      <w:pPr>
        <w:pStyle w:val="Code"/>
      </w:pPr>
      <w:r>
        <w:t>#define HPS_KEY_MASK (1 &lt;&lt; HPS_KEY_BIT)</w:t>
      </w:r>
    </w:p>
    <w:p w:rsidR="00E04C53" w:rsidRDefault="00E04C53" w:rsidP="00E04C53">
      <w:pPr>
        <w:pStyle w:val="Code"/>
      </w:pPr>
    </w:p>
    <w:p w:rsidR="00E04C53" w:rsidRDefault="00E04C53" w:rsidP="00E04C53">
      <w:pPr>
        <w:pStyle w:val="Code"/>
      </w:pPr>
      <w:r>
        <w:lastRenderedPageBreak/>
        <w:t>// The 7-segment display is active low</w:t>
      </w:r>
    </w:p>
    <w:p w:rsidR="00E04C53" w:rsidRDefault="00E04C53" w:rsidP="00E04C53">
      <w:pPr>
        <w:pStyle w:val="Code"/>
      </w:pPr>
      <w:r>
        <w:t>#define HEX_DISPLAY_CLEAR (0x7F)</w:t>
      </w:r>
    </w:p>
    <w:p w:rsidR="00E04C53" w:rsidRDefault="00E04C53" w:rsidP="00E04C53">
      <w:pPr>
        <w:pStyle w:val="Code"/>
      </w:pPr>
      <w:r>
        <w:t>#define HEX_DISPLAY_ZERO  (0x40)</w:t>
      </w:r>
    </w:p>
    <w:p w:rsidR="00E04C53" w:rsidRDefault="00E04C53" w:rsidP="00E04C53">
      <w:pPr>
        <w:pStyle w:val="Code"/>
      </w:pPr>
      <w:r>
        <w:t>#define HEX_DISPLAY_ONE   (0x79)</w:t>
      </w:r>
    </w:p>
    <w:p w:rsidR="00E04C53" w:rsidRDefault="00E04C53" w:rsidP="00E04C53">
      <w:pPr>
        <w:pStyle w:val="Code"/>
      </w:pPr>
      <w:r>
        <w:t>#define HEX_DISPLAY_TWO   (0x24)</w:t>
      </w:r>
    </w:p>
    <w:p w:rsidR="00E04C53" w:rsidRDefault="00E04C53" w:rsidP="00E04C53">
      <w:pPr>
        <w:pStyle w:val="Code"/>
      </w:pPr>
      <w:r>
        <w:t>#define HEX_DISPLAY_THREE (0x30)</w:t>
      </w:r>
    </w:p>
    <w:p w:rsidR="00E04C53" w:rsidRDefault="00E04C53" w:rsidP="00E04C53">
      <w:pPr>
        <w:pStyle w:val="Code"/>
      </w:pPr>
      <w:r>
        <w:t>#define HEX_DISPLAY_FOUR  (0x19)</w:t>
      </w:r>
    </w:p>
    <w:p w:rsidR="00E04C53" w:rsidRDefault="00E04C53" w:rsidP="00E04C53">
      <w:pPr>
        <w:pStyle w:val="Code"/>
      </w:pPr>
      <w:r>
        <w:t>#define HEX_DISPLAY_FIVE  (0x12)</w:t>
      </w:r>
    </w:p>
    <w:p w:rsidR="00E04C53" w:rsidRDefault="00E04C53" w:rsidP="00E04C53">
      <w:pPr>
        <w:pStyle w:val="Code"/>
      </w:pPr>
      <w:r>
        <w:t>#define HEX_DISPLAY_SIX   (0x02)</w:t>
      </w:r>
    </w:p>
    <w:p w:rsidR="00E04C53" w:rsidRDefault="00E04C53" w:rsidP="00E04C53">
      <w:pPr>
        <w:pStyle w:val="Code"/>
      </w:pPr>
      <w:r>
        <w:t>#define HEX_DISPLAY_SEVEN (0x78)</w:t>
      </w:r>
    </w:p>
    <w:p w:rsidR="00E04C53" w:rsidRDefault="00E04C53" w:rsidP="00E04C53">
      <w:pPr>
        <w:pStyle w:val="Code"/>
      </w:pPr>
      <w:r>
        <w:t>#define HEX_DISPLAY_EIGHT (0x00)</w:t>
      </w:r>
    </w:p>
    <w:p w:rsidR="00E04C53" w:rsidRDefault="00E04C53" w:rsidP="00E04C53">
      <w:pPr>
        <w:pStyle w:val="Code"/>
      </w:pPr>
      <w:r>
        <w:t>#define HEX_DISPLAY_NINE  (0x18)</w:t>
      </w:r>
    </w:p>
    <w:p w:rsidR="00E04C53" w:rsidRDefault="00E04C53" w:rsidP="00E04C53">
      <w:pPr>
        <w:pStyle w:val="Code"/>
      </w:pPr>
      <w:r>
        <w:t>#define HEX_DISPLAY_A     (0x08)</w:t>
      </w:r>
    </w:p>
    <w:p w:rsidR="00E04C53" w:rsidRDefault="00E04C53" w:rsidP="00E04C53">
      <w:pPr>
        <w:pStyle w:val="Code"/>
      </w:pPr>
      <w:r>
        <w:t>#define HEX_DISPLAY_B     (0x03)</w:t>
      </w:r>
    </w:p>
    <w:p w:rsidR="00E04C53" w:rsidRDefault="00E04C53" w:rsidP="00E04C53">
      <w:pPr>
        <w:pStyle w:val="Code"/>
      </w:pPr>
      <w:r>
        <w:t>#define HEX_DISPLAY_C     (0x46)</w:t>
      </w:r>
    </w:p>
    <w:p w:rsidR="00E04C53" w:rsidRDefault="00E04C53" w:rsidP="00E04C53">
      <w:pPr>
        <w:pStyle w:val="Code"/>
      </w:pPr>
      <w:r>
        <w:t>#define HEX_DISPLAY_D     (0x21)</w:t>
      </w:r>
    </w:p>
    <w:p w:rsidR="00E04C53" w:rsidRDefault="00E04C53" w:rsidP="00E04C53">
      <w:pPr>
        <w:pStyle w:val="Code"/>
      </w:pPr>
      <w:r>
        <w:t>#define HEX_DISPLAY_E     (0x06)</w:t>
      </w:r>
    </w:p>
    <w:p w:rsidR="00E04C53" w:rsidRDefault="00E04C53" w:rsidP="00E04C53">
      <w:pPr>
        <w:pStyle w:val="Code"/>
      </w:pPr>
      <w:r>
        <w:t>#define HEX_DISPLAY_F     (0x0E)</w:t>
      </w:r>
    </w:p>
    <w:p w:rsidR="00E04C53" w:rsidRDefault="00E04C53" w:rsidP="00E04C53">
      <w:pPr>
        <w:pStyle w:val="Code"/>
      </w:pPr>
    </w:p>
    <w:p w:rsidR="00E04C53" w:rsidRDefault="00E04C53" w:rsidP="00E04C53">
      <w:pPr>
        <w:pStyle w:val="Code"/>
      </w:pPr>
      <w:r>
        <w:t>// The HPS will only use HEX_DISPLAY_COUNT of the 6 7-segment displays</w:t>
      </w:r>
    </w:p>
    <w:p w:rsidR="00E04C53" w:rsidRDefault="00E04C53" w:rsidP="00E04C53">
      <w:pPr>
        <w:pStyle w:val="Code"/>
      </w:pPr>
      <w:r>
        <w:t>#define HEX_DISPLAY_COUNT (6)</w:t>
      </w:r>
      <w:r>
        <w:br/>
      </w:r>
      <w:r w:rsidRPr="00E04C53">
        <w:t>#define HEX_COUNTER_MASK  ((1 &lt;&lt; (4 * HEX_DISPLAY_COUNT)) - 1)</w:t>
      </w:r>
    </w:p>
    <w:p w:rsidR="00DD19F4" w:rsidRDefault="00DD19F4" w:rsidP="00DD19F4">
      <w:pPr>
        <w:pStyle w:val="Caption"/>
        <w:jc w:val="center"/>
      </w:pPr>
      <w:bookmarkStart w:id="215" w:name="_Ref412034660"/>
      <w:bookmarkStart w:id="216" w:name="_Toc412037591"/>
      <w:r>
        <w:t xml:space="preserve">Figure </w:t>
      </w:r>
      <w:r w:rsidR="004B74EB">
        <w:fldChar w:fldCharType="begin"/>
      </w:r>
      <w:r w:rsidR="004B74EB">
        <w:instrText xml:space="preserve"> STYLEREF 1 \s </w:instrText>
      </w:r>
      <w:r w:rsidR="004B74EB">
        <w:fldChar w:fldCharType="separate"/>
      </w:r>
      <w:r w:rsidR="005F2F8A">
        <w:t>8</w:t>
      </w:r>
      <w:r w:rsidR="004B74EB">
        <w:fldChar w:fldCharType="end"/>
      </w:r>
      <w:r w:rsidR="004B74EB">
        <w:noBreakHyphen/>
      </w:r>
      <w:r w:rsidR="004B74EB">
        <w:fldChar w:fldCharType="begin"/>
      </w:r>
      <w:r w:rsidR="004B74EB">
        <w:instrText xml:space="preserve"> SEQ Figure \* ARABIC \s 1 </w:instrText>
      </w:r>
      <w:r w:rsidR="004B74EB">
        <w:fldChar w:fldCharType="separate"/>
      </w:r>
      <w:r w:rsidR="005F2F8A">
        <w:t>32</w:t>
      </w:r>
      <w:r w:rsidR="004B74EB">
        <w:fldChar w:fldCharType="end"/>
      </w:r>
      <w:bookmarkEnd w:id="215"/>
      <w:r>
        <w:t>. hps_baremetal.c</w:t>
      </w:r>
      <w:bookmarkEnd w:id="216"/>
    </w:p>
    <w:p w:rsidR="00077D33" w:rsidRDefault="00077D33" w:rsidP="00077D33">
      <w:pPr>
        <w:pStyle w:val="ListParagraph"/>
        <w:numPr>
          <w:ilvl w:val="0"/>
          <w:numId w:val="44"/>
        </w:numPr>
      </w:pPr>
      <w:r>
        <w:t xml:space="preserve">Switch to the </w:t>
      </w:r>
      <w:r w:rsidR="000C7D89" w:rsidRPr="000C7D89">
        <w:rPr>
          <w:rStyle w:val="Emphasis"/>
        </w:rPr>
        <w:t>DS-5 Debug</w:t>
      </w:r>
      <w:r w:rsidR="000C7D89">
        <w:t xml:space="preserve"> perspective.</w:t>
      </w:r>
    </w:p>
    <w:p w:rsidR="00267118" w:rsidRPr="00DD19F4" w:rsidRDefault="00267118" w:rsidP="00077D33">
      <w:pPr>
        <w:pStyle w:val="ListParagraph"/>
        <w:numPr>
          <w:ilvl w:val="0"/>
          <w:numId w:val="44"/>
        </w:numPr>
      </w:pPr>
      <w:r>
        <w:t xml:space="preserve">In the </w:t>
      </w:r>
      <w:r w:rsidRPr="00EC1DA7">
        <w:rPr>
          <w:rStyle w:val="MonospaceChar"/>
        </w:rPr>
        <w:t>“Debug Control”</w:t>
      </w:r>
      <w:r>
        <w:t xml:space="preserve"> view, click on </w:t>
      </w:r>
      <w:r w:rsidRPr="00EC1DA7">
        <w:rPr>
          <w:rStyle w:val="MonospaceChar"/>
        </w:rPr>
        <w:t>“DE1_SoC_demo_hps_baremetal”</w:t>
      </w:r>
      <w:r>
        <w:t xml:space="preserve"> entry, then click on the </w:t>
      </w:r>
      <w:r w:rsidRPr="00EC1DA7">
        <w:rPr>
          <w:rStyle w:val="MonospaceChar"/>
        </w:rPr>
        <w:t>“Connect to Target”</w:t>
      </w:r>
      <w:r>
        <w:t xml:space="preserve"> button,</w:t>
      </w:r>
      <w:bookmarkStart w:id="217" w:name="_GoBack"/>
      <w:bookmarkEnd w:id="217"/>
      <w:r>
        <w:t xml:space="preserve"> as shown on </w:t>
      </w:r>
      <w:r w:rsidR="004B74EB">
        <w:fldChar w:fldCharType="begin"/>
      </w:r>
      <w:r w:rsidR="004B74EB">
        <w:instrText xml:space="preserve"> REF _Ref412037416 \h </w:instrText>
      </w:r>
      <w:r w:rsidR="004B74EB">
        <w:fldChar w:fldCharType="separate"/>
      </w:r>
      <w:r w:rsidR="005F2F8A">
        <w:t>Figure 8</w:t>
      </w:r>
      <w:r w:rsidR="005F2F8A">
        <w:noBreakHyphen/>
        <w:t>33</w:t>
      </w:r>
      <w:r w:rsidR="004B74EB">
        <w:fldChar w:fldCharType="end"/>
      </w:r>
      <w:r>
        <w:t>.</w:t>
      </w:r>
    </w:p>
    <w:p w:rsidR="00077D33" w:rsidRDefault="004B74EB" w:rsidP="00735567">
      <w:pPr>
        <w:jc w:val="center"/>
      </w:pPr>
      <w:r>
        <w:drawing>
          <wp:inline distT="0" distB="0" distL="0" distR="0" wp14:anchorId="283EB381" wp14:editId="08791EB4">
            <wp:extent cx="3050931" cy="242959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a:blip r:embed="rId50">
                      <a:extLst>
                        <a:ext uri="{28A0092B-C50C-407E-A947-70E740481C1C}">
                          <a14:useLocalDpi xmlns:a14="http://schemas.microsoft.com/office/drawing/2010/main" val="0"/>
                        </a:ext>
                      </a:extLst>
                    </a:blip>
                    <a:stretch>
                      <a:fillRect/>
                    </a:stretch>
                  </pic:blipFill>
                  <pic:spPr>
                    <a:xfrm>
                      <a:off x="0" y="0"/>
                      <a:ext cx="3060743" cy="2437407"/>
                    </a:xfrm>
                    <a:prstGeom prst="rect">
                      <a:avLst/>
                    </a:prstGeom>
                  </pic:spPr>
                </pic:pic>
              </a:graphicData>
            </a:graphic>
          </wp:inline>
        </w:drawing>
      </w:r>
    </w:p>
    <w:p w:rsidR="004B74EB" w:rsidRPr="00077D33" w:rsidRDefault="004B74EB" w:rsidP="004B74EB">
      <w:pPr>
        <w:pStyle w:val="Caption"/>
        <w:jc w:val="center"/>
      </w:pPr>
      <w:bookmarkStart w:id="218" w:name="_Ref412037416"/>
      <w:bookmarkStart w:id="219" w:name="_Toc412037592"/>
      <w:r>
        <w:t xml:space="preserve">Figure </w:t>
      </w:r>
      <w:r>
        <w:fldChar w:fldCharType="begin"/>
      </w:r>
      <w:r>
        <w:instrText xml:space="preserve"> STYLEREF 1 \s </w:instrText>
      </w:r>
      <w:r>
        <w:fldChar w:fldCharType="separate"/>
      </w:r>
      <w:r w:rsidR="005F2F8A">
        <w:t>8</w:t>
      </w:r>
      <w:r>
        <w:fldChar w:fldCharType="end"/>
      </w:r>
      <w:r>
        <w:noBreakHyphen/>
      </w:r>
      <w:r>
        <w:fldChar w:fldCharType="begin"/>
      </w:r>
      <w:r>
        <w:instrText xml:space="preserve"> SEQ Figure \* ARABIC \s 1 </w:instrText>
      </w:r>
      <w:r>
        <w:fldChar w:fldCharType="separate"/>
      </w:r>
      <w:r w:rsidR="005F2F8A">
        <w:t>33</w:t>
      </w:r>
      <w:r>
        <w:fldChar w:fldCharType="end"/>
      </w:r>
      <w:bookmarkEnd w:id="218"/>
      <w:r>
        <w:t>. Debug Control View</w:t>
      </w:r>
      <w:bookmarkEnd w:id="219"/>
    </w:p>
    <w:p w:rsidR="00B6299E" w:rsidRPr="002F1540" w:rsidRDefault="00B6299E" w:rsidP="006E13C1">
      <w:pPr>
        <w:pStyle w:val="Heading4"/>
      </w:pPr>
      <w:bookmarkStart w:id="220" w:name="_Toc412037530"/>
      <w:r>
        <w:t>Linux Applications</w:t>
      </w:r>
      <w:bookmarkEnd w:id="220"/>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21" w:name="_Toc412037531"/>
      <w:r>
        <w:rPr>
          <w:kern w:val="2"/>
          <w14:ligatures w14:val="standard"/>
        </w:rPr>
        <w:lastRenderedPageBreak/>
        <w:t>T</w:t>
      </w:r>
      <w:r w:rsidR="005A319F" w:rsidRPr="002F1540">
        <w:rPr>
          <w:kern w:val="2"/>
          <w14:ligatures w14:val="standard"/>
        </w:rPr>
        <w:t>odo</w:t>
      </w:r>
      <w:bookmarkEnd w:id="221"/>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6010D0" w:rsidRDefault="00A4773C" w:rsidP="001435E0">
      <w:pPr>
        <w:pStyle w:val="ListParagraph"/>
        <w:numPr>
          <w:ilvl w:val="0"/>
          <w:numId w:val="43"/>
        </w:numPr>
        <w:rPr>
          <w:kern w:val="2"/>
          <w14:ligatures w14:val="standard"/>
        </w:rPr>
      </w:pPr>
      <w:r>
        <w:t>Talk about what the JTAG to Avalon masters are.</w:t>
      </w:r>
    </w:p>
    <w:p w:rsidR="006010D0" w:rsidRPr="00A4773C" w:rsidRDefault="006010D0" w:rsidP="001435E0">
      <w:pPr>
        <w:pStyle w:val="ListParagraph"/>
        <w:numPr>
          <w:ilvl w:val="0"/>
          <w:numId w:val="43"/>
        </w:numPr>
        <w:rPr>
          <w:kern w:val="2"/>
          <w14:ligatures w14:val="standard"/>
        </w:rPr>
      </w:pPr>
      <w:r>
        <w:t>Printing is done in the “App Console” in DS-5.</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22" w:name="_Toc412037532"/>
      <w:r w:rsidRPr="002F1540">
        <w:lastRenderedPageBreak/>
        <w:t>Appendix</w:t>
      </w:r>
      <w:bookmarkEnd w:id="222"/>
    </w:p>
    <w:p w:rsidR="00467467" w:rsidRPr="002F1540" w:rsidRDefault="00467467" w:rsidP="005A2C28">
      <w:pPr>
        <w:pStyle w:val="Heading2"/>
      </w:pPr>
      <w:bookmarkStart w:id="223" w:name="_Toc412037533"/>
      <w:r w:rsidRPr="002F1540">
        <w:t>DE1-SoC Top-level VHDL Entity</w:t>
      </w:r>
      <w:bookmarkEnd w:id="223"/>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023B26">
        <w:rPr>
          <w:kern w:val="2"/>
          <w14:ligatures w14:val="standard"/>
        </w:rPr>
        <w:t>can be found at</w:t>
      </w:r>
      <w:r w:rsidR="00ED483B">
        <w:rPr>
          <w:kern w:val="2"/>
          <w14:ligatures w14:val="standard"/>
        </w:rPr>
        <w:t xml:space="preserve"> </w:t>
      </w:r>
      <w:hyperlink r:id="rId51"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24" w:name="_Ref402627796"/>
      <w:bookmarkStart w:id="225" w:name="_Toc412037593"/>
      <w:r w:rsidRPr="00CA3537">
        <w:rPr>
          <w:kern w:val="2"/>
          <w14:ligatures w14:val="standard"/>
        </w:rPr>
        <w:t xml:space="preserve">Figure </w:t>
      </w:r>
      <w:r w:rsidR="004B74EB">
        <w:rPr>
          <w:kern w:val="2"/>
          <w14:ligatures w14:val="standard"/>
        </w:rPr>
        <w:fldChar w:fldCharType="begin"/>
      </w:r>
      <w:r w:rsidR="004B74EB">
        <w:rPr>
          <w:kern w:val="2"/>
          <w14:ligatures w14:val="standard"/>
        </w:rPr>
        <w:instrText xml:space="preserve"> STYLEREF 1 \s </w:instrText>
      </w:r>
      <w:r w:rsidR="004B74EB">
        <w:rPr>
          <w:kern w:val="2"/>
          <w14:ligatures w14:val="standard"/>
        </w:rPr>
        <w:fldChar w:fldCharType="separate"/>
      </w:r>
      <w:r w:rsidR="005F2F8A">
        <w:rPr>
          <w:kern w:val="2"/>
          <w14:ligatures w14:val="standard"/>
        </w:rPr>
        <w:t>10</w:t>
      </w:r>
      <w:r w:rsidR="004B74EB">
        <w:rPr>
          <w:kern w:val="2"/>
          <w14:ligatures w14:val="standard"/>
        </w:rPr>
        <w:fldChar w:fldCharType="end"/>
      </w:r>
      <w:r w:rsidR="004B74EB">
        <w:rPr>
          <w:kern w:val="2"/>
          <w14:ligatures w14:val="standard"/>
        </w:rPr>
        <w:noBreakHyphen/>
      </w:r>
      <w:r w:rsidR="004B74EB">
        <w:rPr>
          <w:kern w:val="2"/>
          <w14:ligatures w14:val="standard"/>
        </w:rPr>
        <w:fldChar w:fldCharType="begin"/>
      </w:r>
      <w:r w:rsidR="004B74EB">
        <w:rPr>
          <w:kern w:val="2"/>
          <w14:ligatures w14:val="standard"/>
        </w:rPr>
        <w:instrText xml:space="preserve"> SEQ Figure \* ARABIC \s 1 </w:instrText>
      </w:r>
      <w:r w:rsidR="004B74EB">
        <w:rPr>
          <w:kern w:val="2"/>
          <w14:ligatures w14:val="standard"/>
        </w:rPr>
        <w:fldChar w:fldCharType="separate"/>
      </w:r>
      <w:r w:rsidR="005F2F8A">
        <w:rPr>
          <w:kern w:val="2"/>
          <w14:ligatures w14:val="standard"/>
        </w:rPr>
        <w:t>1</w:t>
      </w:r>
      <w:r w:rsidR="004B74EB">
        <w:rPr>
          <w:kern w:val="2"/>
          <w14:ligatures w14:val="standard"/>
        </w:rPr>
        <w:fldChar w:fldCharType="end"/>
      </w:r>
      <w:bookmarkEnd w:id="224"/>
      <w:r w:rsidRPr="00CA3537">
        <w:rPr>
          <w:kern w:val="2"/>
          <w14:ligatures w14:val="standard"/>
        </w:rPr>
        <w:t>. DE1-SoC Top-level VHDL Entity</w:t>
      </w:r>
      <w:bookmarkEnd w:id="225"/>
    </w:p>
    <w:p w:rsidR="005F460A" w:rsidRPr="00CA3537" w:rsidRDefault="005F460A">
      <w:r w:rsidRPr="00CA3537">
        <w:lastRenderedPageBreak/>
        <w:br w:type="page"/>
      </w:r>
    </w:p>
    <w:p w:rsidR="002E7E45" w:rsidRPr="002F1540" w:rsidRDefault="002E7E45" w:rsidP="00D453B4">
      <w:pPr>
        <w:pStyle w:val="Heading2"/>
      </w:pPr>
      <w:bookmarkStart w:id="226" w:name="_Toc412037534"/>
      <w:r w:rsidRPr="002F1540">
        <w:lastRenderedPageBreak/>
        <w:t>DE1-SoC Pin Assignment TCL script</w:t>
      </w:r>
      <w:bookmarkEnd w:id="226"/>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2"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27" w:name="_Ref402629544"/>
      <w:bookmarkStart w:id="228" w:name="_Toc412037594"/>
      <w:r w:rsidRPr="00FB31E6">
        <w:rPr>
          <w:kern w:val="2"/>
          <w:lang w:val="fr-CH"/>
          <w14:ligatures w14:val="standard"/>
        </w:rPr>
        <w:t xml:space="preserve">Figure </w:t>
      </w:r>
      <w:r w:rsidR="004B74EB">
        <w:rPr>
          <w:kern w:val="2"/>
          <w:lang w:val="fr-CH"/>
          <w14:ligatures w14:val="standard"/>
        </w:rPr>
        <w:fldChar w:fldCharType="begin"/>
      </w:r>
      <w:r w:rsidR="004B74EB">
        <w:rPr>
          <w:kern w:val="2"/>
          <w:lang w:val="fr-CH"/>
          <w14:ligatures w14:val="standard"/>
        </w:rPr>
        <w:instrText xml:space="preserve"> STYLEREF 1 \s </w:instrText>
      </w:r>
      <w:r w:rsidR="004B74EB">
        <w:rPr>
          <w:kern w:val="2"/>
          <w:lang w:val="fr-CH"/>
          <w14:ligatures w14:val="standard"/>
        </w:rPr>
        <w:fldChar w:fldCharType="separate"/>
      </w:r>
      <w:r w:rsidR="005F2F8A">
        <w:rPr>
          <w:kern w:val="2"/>
          <w:lang w:val="fr-CH"/>
          <w14:ligatures w14:val="standard"/>
        </w:rPr>
        <w:t>10</w:t>
      </w:r>
      <w:r w:rsidR="004B74EB">
        <w:rPr>
          <w:kern w:val="2"/>
          <w:lang w:val="fr-CH"/>
          <w14:ligatures w14:val="standard"/>
        </w:rPr>
        <w:fldChar w:fldCharType="end"/>
      </w:r>
      <w:r w:rsidR="004B74EB">
        <w:rPr>
          <w:kern w:val="2"/>
          <w:lang w:val="fr-CH"/>
          <w14:ligatures w14:val="standard"/>
        </w:rPr>
        <w:noBreakHyphen/>
      </w:r>
      <w:r w:rsidR="004B74EB">
        <w:rPr>
          <w:kern w:val="2"/>
          <w:lang w:val="fr-CH"/>
          <w14:ligatures w14:val="standard"/>
        </w:rPr>
        <w:fldChar w:fldCharType="begin"/>
      </w:r>
      <w:r w:rsidR="004B74EB">
        <w:rPr>
          <w:kern w:val="2"/>
          <w:lang w:val="fr-CH"/>
          <w14:ligatures w14:val="standard"/>
        </w:rPr>
        <w:instrText xml:space="preserve"> SEQ Figure \* ARABIC \s 1 </w:instrText>
      </w:r>
      <w:r w:rsidR="004B74EB">
        <w:rPr>
          <w:kern w:val="2"/>
          <w:lang w:val="fr-CH"/>
          <w14:ligatures w14:val="standard"/>
        </w:rPr>
        <w:fldChar w:fldCharType="separate"/>
      </w:r>
      <w:r w:rsidR="005F2F8A">
        <w:rPr>
          <w:kern w:val="2"/>
          <w:lang w:val="fr-CH"/>
          <w14:ligatures w14:val="standard"/>
        </w:rPr>
        <w:t>2</w:t>
      </w:r>
      <w:r w:rsidR="004B74EB">
        <w:rPr>
          <w:kern w:val="2"/>
          <w:lang w:val="fr-CH"/>
          <w14:ligatures w14:val="standard"/>
        </w:rPr>
        <w:fldChar w:fldCharType="end"/>
      </w:r>
      <w:bookmarkEnd w:id="227"/>
      <w:r w:rsidRPr="00FB31E6">
        <w:rPr>
          <w:kern w:val="2"/>
          <w:lang w:val="fr-CH"/>
          <w14:ligatures w14:val="standard"/>
        </w:rPr>
        <w:t>. DE1-SoC Pin Assignment TCL Script</w:t>
      </w:r>
      <w:bookmarkEnd w:id="228"/>
    </w:p>
    <w:p w:rsidR="007D4547" w:rsidRPr="00FB31E6" w:rsidRDefault="00685F8C" w:rsidP="007D4547">
      <w:pPr>
        <w:pStyle w:val="Heading1"/>
        <w:numPr>
          <w:ilvl w:val="0"/>
          <w:numId w:val="0"/>
        </w:numPr>
        <w:rPr>
          <w:lang w:val="fr-CH"/>
        </w:rPr>
      </w:pPr>
      <w:r w:rsidRPr="00FB31E6">
        <w:rPr>
          <w:lang w:val="fr-CH"/>
        </w:rPr>
        <w:br w:type="page"/>
      </w:r>
    </w:p>
    <w:bookmarkStart w:id="229" w:name="_Toc41203753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29"/>
        </w:p>
        <w:sdt>
          <w:sdtPr>
            <w:rPr>
              <w:kern w:val="2"/>
              <w14:ligatures w14:val="standard"/>
            </w:rPr>
            <w:id w:val="-573587230"/>
            <w:bibliography/>
          </w:sdtPr>
          <w:sdtContent>
            <w:p w:rsidR="005F2F8A"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5F2F8A">
                <w:trPr>
                  <w:divId w:val="1879396006"/>
                  <w:tblCellSpacing w:w="15" w:type="dxa"/>
                </w:trPr>
                <w:tc>
                  <w:tcPr>
                    <w:tcW w:w="50" w:type="pct"/>
                    <w:hideMark/>
                  </w:tcPr>
                  <w:p w:rsidR="005F2F8A" w:rsidRDefault="005F2F8A">
                    <w:pPr>
                      <w:pStyle w:val="Bibliography"/>
                      <w:rPr>
                        <w:sz w:val="24"/>
                        <w:szCs w:val="24"/>
                      </w:rPr>
                    </w:pPr>
                    <w:r>
                      <w:t xml:space="preserve">[1] </w:t>
                    </w:r>
                  </w:p>
                </w:tc>
                <w:tc>
                  <w:tcPr>
                    <w:tcW w:w="0" w:type="auto"/>
                    <w:hideMark/>
                  </w:tcPr>
                  <w:p w:rsidR="005F2F8A" w:rsidRDefault="005F2F8A">
                    <w:pPr>
                      <w:pStyle w:val="Bibliography"/>
                    </w:pPr>
                    <w:r>
                      <w:t>Terasic Technologies, "Terasic - DE Main Boards - Cyclone - DE1-SoC Board," [Online]. Available: http://de1-soc.terasic.com.</w:t>
                    </w:r>
                  </w:p>
                </w:tc>
              </w:tr>
              <w:tr w:rsidR="005F2F8A">
                <w:trPr>
                  <w:divId w:val="1879396006"/>
                  <w:tblCellSpacing w:w="15" w:type="dxa"/>
                </w:trPr>
                <w:tc>
                  <w:tcPr>
                    <w:tcW w:w="50" w:type="pct"/>
                    <w:hideMark/>
                  </w:tcPr>
                  <w:p w:rsidR="005F2F8A" w:rsidRDefault="005F2F8A">
                    <w:pPr>
                      <w:pStyle w:val="Bibliography"/>
                    </w:pPr>
                    <w:r>
                      <w:t xml:space="preserve">[2] </w:t>
                    </w:r>
                  </w:p>
                </w:tc>
                <w:tc>
                  <w:tcPr>
                    <w:tcW w:w="0" w:type="auto"/>
                    <w:hideMark/>
                  </w:tcPr>
                  <w:p w:rsidR="005F2F8A" w:rsidRDefault="005F2F8A">
                    <w:pPr>
                      <w:pStyle w:val="Bibliography"/>
                    </w:pPr>
                    <w:r>
                      <w:t>Altera Corporation, "Cyclone V Device Handbook, Volume 3: Hard Processor System Technical Reference Manual," 31 July 2014. [Online]. Available: http://www.altera.com/literature/hb/cyclone-v/cv_5v4.pdf.</w:t>
                    </w:r>
                  </w:p>
                </w:tc>
              </w:tr>
              <w:tr w:rsidR="005F2F8A">
                <w:trPr>
                  <w:divId w:val="1879396006"/>
                  <w:tblCellSpacing w:w="15" w:type="dxa"/>
                </w:trPr>
                <w:tc>
                  <w:tcPr>
                    <w:tcW w:w="50" w:type="pct"/>
                    <w:hideMark/>
                  </w:tcPr>
                  <w:p w:rsidR="005F2F8A" w:rsidRDefault="005F2F8A">
                    <w:pPr>
                      <w:pStyle w:val="Bibliography"/>
                    </w:pPr>
                    <w:r>
                      <w:t xml:space="preserve">[3] </w:t>
                    </w:r>
                  </w:p>
                </w:tc>
                <w:tc>
                  <w:tcPr>
                    <w:tcW w:w="0" w:type="auto"/>
                    <w:hideMark/>
                  </w:tcPr>
                  <w:p w:rsidR="005F2F8A" w:rsidRDefault="005F2F8A">
                    <w:pPr>
                      <w:pStyle w:val="Bibliography"/>
                    </w:pPr>
                    <w:r>
                      <w:t>ARM, "DS-5 Debugger Commands," [Online]. Available: http://infocenter.arm.com/help/index.jsp?topic=/com.arm.doc.dui0452c/CIHJIBIH.html.</w:t>
                    </w:r>
                  </w:p>
                </w:tc>
              </w:tr>
              <w:tr w:rsidR="005F2F8A">
                <w:trPr>
                  <w:divId w:val="1879396006"/>
                  <w:tblCellSpacing w:w="15" w:type="dxa"/>
                </w:trPr>
                <w:tc>
                  <w:tcPr>
                    <w:tcW w:w="50" w:type="pct"/>
                    <w:hideMark/>
                  </w:tcPr>
                  <w:p w:rsidR="005F2F8A" w:rsidRDefault="005F2F8A">
                    <w:pPr>
                      <w:pStyle w:val="Bibliography"/>
                    </w:pPr>
                    <w:r>
                      <w:t xml:space="preserve">[4] </w:t>
                    </w:r>
                  </w:p>
                </w:tc>
                <w:tc>
                  <w:tcPr>
                    <w:tcW w:w="0" w:type="auto"/>
                    <w:hideMark/>
                  </w:tcPr>
                  <w:p w:rsidR="005F2F8A" w:rsidRDefault="005F2F8A">
                    <w:pPr>
                      <w:pStyle w:val="Bibliography"/>
                    </w:pPr>
                    <w:r>
                      <w:t>Altera Corporation, "Cyclone V Device Handbook, Volume 1: Device Interfaces and Integration," 22 July 2014. [Online]. Available: http://www.altera.com/literature/hb/cyclone-v/cv_5v2.pdf.</w:t>
                    </w:r>
                  </w:p>
                </w:tc>
              </w:tr>
              <w:tr w:rsidR="005F2F8A">
                <w:trPr>
                  <w:divId w:val="1879396006"/>
                  <w:tblCellSpacing w:w="15" w:type="dxa"/>
                </w:trPr>
                <w:tc>
                  <w:tcPr>
                    <w:tcW w:w="50" w:type="pct"/>
                    <w:hideMark/>
                  </w:tcPr>
                  <w:p w:rsidR="005F2F8A" w:rsidRDefault="005F2F8A">
                    <w:pPr>
                      <w:pStyle w:val="Bibliography"/>
                    </w:pPr>
                    <w:r>
                      <w:t xml:space="preserve">[5] </w:t>
                    </w:r>
                  </w:p>
                </w:tc>
                <w:tc>
                  <w:tcPr>
                    <w:tcW w:w="0" w:type="auto"/>
                    <w:hideMark/>
                  </w:tcPr>
                  <w:p w:rsidR="005F2F8A" w:rsidRDefault="005F2F8A">
                    <w:pPr>
                      <w:pStyle w:val="Bibliography"/>
                    </w:pPr>
                    <w:r>
                      <w:t>Altera Corporation, "Documentation: Cyclone V Devices," [Online]. Available: http://www.altera.com/literature/lit-cyclone-v.jsp?ln=devices_fpga&amp;l3=Low-Cost%20FPGAs-Cyclone%20V%20%28E,%20GX,%20GT,%20SE,%20SX,%20ST%29&amp;l4=Documentation.</w:t>
                    </w:r>
                  </w:p>
                </w:tc>
              </w:tr>
              <w:tr w:rsidR="005F2F8A">
                <w:trPr>
                  <w:divId w:val="1879396006"/>
                  <w:tblCellSpacing w:w="15" w:type="dxa"/>
                </w:trPr>
                <w:tc>
                  <w:tcPr>
                    <w:tcW w:w="50" w:type="pct"/>
                    <w:hideMark/>
                  </w:tcPr>
                  <w:p w:rsidR="005F2F8A" w:rsidRDefault="005F2F8A">
                    <w:pPr>
                      <w:pStyle w:val="Bibliography"/>
                    </w:pPr>
                    <w:r>
                      <w:t xml:space="preserve">[6] </w:t>
                    </w:r>
                  </w:p>
                </w:tc>
                <w:tc>
                  <w:tcPr>
                    <w:tcW w:w="0" w:type="auto"/>
                    <w:hideMark/>
                  </w:tcPr>
                  <w:p w:rsidR="005F2F8A" w:rsidRDefault="005F2F8A">
                    <w:pPr>
                      <w:pStyle w:val="Bibliography"/>
                    </w:pPr>
                    <w:r>
                      <w:t>Altera Corporation, "Address Map for HPS," [Online]. Available: http://www.altera.com/literature/hb/cyclone-v/hps.html.</w:t>
                    </w:r>
                  </w:p>
                </w:tc>
              </w:tr>
              <w:tr w:rsidR="005F2F8A">
                <w:trPr>
                  <w:divId w:val="1879396006"/>
                  <w:tblCellSpacing w:w="15" w:type="dxa"/>
                </w:trPr>
                <w:tc>
                  <w:tcPr>
                    <w:tcW w:w="50" w:type="pct"/>
                    <w:hideMark/>
                  </w:tcPr>
                  <w:p w:rsidR="005F2F8A" w:rsidRDefault="005F2F8A">
                    <w:pPr>
                      <w:pStyle w:val="Bibliography"/>
                    </w:pPr>
                    <w:r>
                      <w:t xml:space="preserve">[7] </w:t>
                    </w:r>
                  </w:p>
                </w:tc>
                <w:tc>
                  <w:tcPr>
                    <w:tcW w:w="0" w:type="auto"/>
                    <w:hideMark/>
                  </w:tcPr>
                  <w:p w:rsidR="005F2F8A" w:rsidRDefault="005F2F8A">
                    <w:pPr>
                      <w:pStyle w:val="Bibliography"/>
                    </w:pPr>
                    <w:r>
                      <w:t>Altera Corporation, "A Look Inside: SoC FPGAs Embedded Development Tools (Part 5 of 5)," 25 November 2013. [Online]. Available: http://www.youtube.com/watch?v=NxZznvf5EKc.</w:t>
                    </w:r>
                  </w:p>
                </w:tc>
              </w:tr>
              <w:tr w:rsidR="005F2F8A">
                <w:trPr>
                  <w:divId w:val="1879396006"/>
                  <w:tblCellSpacing w:w="15" w:type="dxa"/>
                </w:trPr>
                <w:tc>
                  <w:tcPr>
                    <w:tcW w:w="50" w:type="pct"/>
                    <w:hideMark/>
                  </w:tcPr>
                  <w:p w:rsidR="005F2F8A" w:rsidRDefault="005F2F8A">
                    <w:pPr>
                      <w:pStyle w:val="Bibliography"/>
                    </w:pPr>
                    <w:r>
                      <w:t xml:space="preserve">[8] </w:t>
                    </w:r>
                  </w:p>
                </w:tc>
                <w:tc>
                  <w:tcPr>
                    <w:tcW w:w="0" w:type="auto"/>
                    <w:hideMark/>
                  </w:tcPr>
                  <w:p w:rsidR="005F2F8A" w:rsidRDefault="005F2F8A">
                    <w:pPr>
                      <w:pStyle w:val="Bibliography"/>
                    </w:pPr>
                    <w:r>
                      <w:t>Altera Corporation, "A Look Inside: SoC FPGAs Introduction (Part 1 of 5)," 25 November 2013. [Online]. Available: http://www.youtube.com/watch?v=RVM-ESUMOMU.</w:t>
                    </w:r>
                  </w:p>
                </w:tc>
              </w:tr>
              <w:tr w:rsidR="005F2F8A">
                <w:trPr>
                  <w:divId w:val="1879396006"/>
                  <w:tblCellSpacing w:w="15" w:type="dxa"/>
                </w:trPr>
                <w:tc>
                  <w:tcPr>
                    <w:tcW w:w="50" w:type="pct"/>
                    <w:hideMark/>
                  </w:tcPr>
                  <w:p w:rsidR="005F2F8A" w:rsidRDefault="005F2F8A">
                    <w:pPr>
                      <w:pStyle w:val="Bibliography"/>
                    </w:pPr>
                    <w:r>
                      <w:t xml:space="preserve">[9] </w:t>
                    </w:r>
                  </w:p>
                </w:tc>
                <w:tc>
                  <w:tcPr>
                    <w:tcW w:w="0" w:type="auto"/>
                    <w:hideMark/>
                  </w:tcPr>
                  <w:p w:rsidR="005F2F8A" w:rsidRDefault="005F2F8A">
                    <w:pPr>
                      <w:pStyle w:val="Bibliography"/>
                    </w:pPr>
                    <w:r>
                      <w:t>Altera Corporation, "A Look Inside: SoC FPGAs Reliability and Flexibility (Part 3 of 5)," 25 November 2013. [Online]. Available: http://www.youtube.com/watch?v=cWIaqt2RU84.</w:t>
                    </w:r>
                  </w:p>
                </w:tc>
              </w:tr>
              <w:tr w:rsidR="005F2F8A">
                <w:trPr>
                  <w:divId w:val="1879396006"/>
                  <w:tblCellSpacing w:w="15" w:type="dxa"/>
                </w:trPr>
                <w:tc>
                  <w:tcPr>
                    <w:tcW w:w="50" w:type="pct"/>
                    <w:hideMark/>
                  </w:tcPr>
                  <w:p w:rsidR="005F2F8A" w:rsidRDefault="005F2F8A">
                    <w:pPr>
                      <w:pStyle w:val="Bibliography"/>
                    </w:pPr>
                    <w:r>
                      <w:t xml:space="preserve">[10] </w:t>
                    </w:r>
                  </w:p>
                </w:tc>
                <w:tc>
                  <w:tcPr>
                    <w:tcW w:w="0" w:type="auto"/>
                    <w:hideMark/>
                  </w:tcPr>
                  <w:p w:rsidR="005F2F8A" w:rsidRDefault="005F2F8A">
                    <w:pPr>
                      <w:pStyle w:val="Bibliography"/>
                    </w:pPr>
                    <w:r>
                      <w:t>Altera Corporation, "A Look Inside: SoC FPGAs System Cost and Power (Part 4 of 5)," 25 November 2013. [Online]. Available: http://www.youtube.com/watch?v=gUE669XKhUY.</w:t>
                    </w:r>
                  </w:p>
                </w:tc>
              </w:tr>
              <w:tr w:rsidR="005F2F8A">
                <w:trPr>
                  <w:divId w:val="1879396006"/>
                  <w:tblCellSpacing w:w="15" w:type="dxa"/>
                </w:trPr>
                <w:tc>
                  <w:tcPr>
                    <w:tcW w:w="50" w:type="pct"/>
                    <w:hideMark/>
                  </w:tcPr>
                  <w:p w:rsidR="005F2F8A" w:rsidRDefault="005F2F8A">
                    <w:pPr>
                      <w:pStyle w:val="Bibliography"/>
                    </w:pPr>
                    <w:r>
                      <w:t xml:space="preserve">[11] </w:t>
                    </w:r>
                  </w:p>
                </w:tc>
                <w:tc>
                  <w:tcPr>
                    <w:tcW w:w="0" w:type="auto"/>
                    <w:hideMark/>
                  </w:tcPr>
                  <w:p w:rsidR="005F2F8A" w:rsidRDefault="005F2F8A">
                    <w:pPr>
                      <w:pStyle w:val="Bibliography"/>
                    </w:pPr>
                    <w:r>
                      <w:t>Altera Corporation, "A Look Inside: SoC FPGAs System Performance (Part 2 of 5)," 25 November 2013. [Online]. Available: http://www.youtube.com/watch?v=Ssxf8ggmQk4.</w:t>
                    </w:r>
                  </w:p>
                </w:tc>
              </w:tr>
              <w:tr w:rsidR="005F2F8A">
                <w:trPr>
                  <w:divId w:val="1879396006"/>
                  <w:tblCellSpacing w:w="15" w:type="dxa"/>
                </w:trPr>
                <w:tc>
                  <w:tcPr>
                    <w:tcW w:w="50" w:type="pct"/>
                    <w:hideMark/>
                  </w:tcPr>
                  <w:p w:rsidR="005F2F8A" w:rsidRDefault="005F2F8A">
                    <w:pPr>
                      <w:pStyle w:val="Bibliography"/>
                    </w:pPr>
                    <w:r>
                      <w:t xml:space="preserve">[12] </w:t>
                    </w:r>
                  </w:p>
                </w:tc>
                <w:tc>
                  <w:tcPr>
                    <w:tcW w:w="0" w:type="auto"/>
                    <w:hideMark/>
                  </w:tcPr>
                  <w:p w:rsidR="005F2F8A" w:rsidRDefault="005F2F8A">
                    <w:pPr>
                      <w:pStyle w:val="Bibliography"/>
                    </w:pPr>
                    <w:r>
                      <w:t>Altera Corporation, "Cyclone V Device Datasheet," July 2014. [Online]. Available: http://www.altera.com/literature/hb/cyclone-v/cv_51002.pdf.</w:t>
                    </w:r>
                  </w:p>
                </w:tc>
              </w:tr>
              <w:tr w:rsidR="005F2F8A">
                <w:trPr>
                  <w:divId w:val="1879396006"/>
                  <w:tblCellSpacing w:w="15" w:type="dxa"/>
                </w:trPr>
                <w:tc>
                  <w:tcPr>
                    <w:tcW w:w="50" w:type="pct"/>
                    <w:hideMark/>
                  </w:tcPr>
                  <w:p w:rsidR="005F2F8A" w:rsidRDefault="005F2F8A">
                    <w:pPr>
                      <w:pStyle w:val="Bibliography"/>
                    </w:pPr>
                    <w:r>
                      <w:t xml:space="preserve">[13] </w:t>
                    </w:r>
                  </w:p>
                </w:tc>
                <w:tc>
                  <w:tcPr>
                    <w:tcW w:w="0" w:type="auto"/>
                    <w:hideMark/>
                  </w:tcPr>
                  <w:p w:rsidR="005F2F8A" w:rsidRDefault="005F2F8A">
                    <w:pPr>
                      <w:pStyle w:val="Bibliography"/>
                    </w:pPr>
                    <w:r>
                      <w:t>ARM, "DS-5 Altera Edition: Bare-metal Debug and Trace," 21 October 2013. [Online]. Available: http://www.youtube.com/watch?v=u_xKybPhcHI.</w:t>
                    </w:r>
                  </w:p>
                </w:tc>
              </w:tr>
              <w:tr w:rsidR="005F2F8A">
                <w:trPr>
                  <w:divId w:val="1879396006"/>
                  <w:tblCellSpacing w:w="15" w:type="dxa"/>
                </w:trPr>
                <w:tc>
                  <w:tcPr>
                    <w:tcW w:w="50" w:type="pct"/>
                    <w:hideMark/>
                  </w:tcPr>
                  <w:p w:rsidR="005F2F8A" w:rsidRDefault="005F2F8A">
                    <w:pPr>
                      <w:pStyle w:val="Bibliography"/>
                    </w:pPr>
                    <w:r>
                      <w:t xml:space="preserve">[14] </w:t>
                    </w:r>
                  </w:p>
                </w:tc>
                <w:tc>
                  <w:tcPr>
                    <w:tcW w:w="0" w:type="auto"/>
                    <w:hideMark/>
                  </w:tcPr>
                  <w:p w:rsidR="005F2F8A" w:rsidRDefault="005F2F8A">
                    <w:pPr>
                      <w:pStyle w:val="Bibliography"/>
                    </w:pPr>
                    <w:r>
                      <w:t>ARM, "FPGA-adaptive debug on the Altera SoC using ARM DS-5," 16 December 2013. [Online]. Available: http://www.youtube.com/watch?v=2NBcUv2TxbI.</w:t>
                    </w:r>
                  </w:p>
                </w:tc>
              </w:tr>
              <w:tr w:rsidR="005F2F8A">
                <w:trPr>
                  <w:divId w:val="1879396006"/>
                  <w:tblCellSpacing w:w="15" w:type="dxa"/>
                </w:trPr>
                <w:tc>
                  <w:tcPr>
                    <w:tcW w:w="50" w:type="pct"/>
                    <w:hideMark/>
                  </w:tcPr>
                  <w:p w:rsidR="005F2F8A" w:rsidRDefault="005F2F8A">
                    <w:pPr>
                      <w:pStyle w:val="Bibliography"/>
                    </w:pPr>
                    <w:r>
                      <w:t xml:space="preserve">[15] </w:t>
                    </w:r>
                  </w:p>
                </w:tc>
                <w:tc>
                  <w:tcPr>
                    <w:tcW w:w="0" w:type="auto"/>
                    <w:hideMark/>
                  </w:tcPr>
                  <w:p w:rsidR="005F2F8A" w:rsidRDefault="005F2F8A">
                    <w:pPr>
                      <w:pStyle w:val="Bibliography"/>
                    </w:pPr>
                    <w:r>
                      <w:t>EE Journal, "OpenCL on FPGAs Accelerating Performance and Design Productivity -- Altera," 28 November 2013. [Online]. Available: http://www.youtube.com/watch?v=M6vpq6s1h_A.</w:t>
                    </w:r>
                  </w:p>
                </w:tc>
              </w:tr>
              <w:tr w:rsidR="005F2F8A">
                <w:trPr>
                  <w:divId w:val="1879396006"/>
                  <w:tblCellSpacing w:w="15" w:type="dxa"/>
                </w:trPr>
                <w:tc>
                  <w:tcPr>
                    <w:tcW w:w="50" w:type="pct"/>
                    <w:hideMark/>
                  </w:tcPr>
                  <w:p w:rsidR="005F2F8A" w:rsidRDefault="005F2F8A">
                    <w:pPr>
                      <w:pStyle w:val="Bibliography"/>
                    </w:pPr>
                    <w:r>
                      <w:t xml:space="preserve">[16] </w:t>
                    </w:r>
                  </w:p>
                </w:tc>
                <w:tc>
                  <w:tcPr>
                    <w:tcW w:w="0" w:type="auto"/>
                    <w:hideMark/>
                  </w:tcPr>
                  <w:p w:rsidR="005F2F8A" w:rsidRDefault="005F2F8A">
                    <w:pPr>
                      <w:pStyle w:val="Bibliography"/>
                    </w:pPr>
                    <w:r>
                      <w:t>Altera Corporation, "Bare-Metal Debugging using ARM DS-5 Altera Edition," 3 December 2013. [Online]. Available: http://www.youtube.com/watch?v=CJ0EHJ9oQ7Y.</w:t>
                    </w:r>
                  </w:p>
                </w:tc>
              </w:tr>
              <w:tr w:rsidR="005F2F8A">
                <w:trPr>
                  <w:divId w:val="1879396006"/>
                  <w:tblCellSpacing w:w="15" w:type="dxa"/>
                </w:trPr>
                <w:tc>
                  <w:tcPr>
                    <w:tcW w:w="50" w:type="pct"/>
                    <w:hideMark/>
                  </w:tcPr>
                  <w:p w:rsidR="005F2F8A" w:rsidRDefault="005F2F8A">
                    <w:pPr>
                      <w:pStyle w:val="Bibliography"/>
                    </w:pPr>
                    <w:r>
                      <w:lastRenderedPageBreak/>
                      <w:t xml:space="preserve">[17] </w:t>
                    </w:r>
                  </w:p>
                </w:tc>
                <w:tc>
                  <w:tcPr>
                    <w:tcW w:w="0" w:type="auto"/>
                    <w:hideMark/>
                  </w:tcPr>
                  <w:p w:rsidR="005F2F8A" w:rsidRDefault="005F2F8A">
                    <w:pPr>
                      <w:pStyle w:val="Bibliography"/>
                    </w:pPr>
                    <w:r>
                      <w:t>Altera Corporation, "Cyclone V Device Overview," 7 July 2014. [Online]. Available: http://www.altera.com/literature/hb/cyclone-v/cv_51001.pdf.</w:t>
                    </w:r>
                  </w:p>
                </w:tc>
              </w:tr>
              <w:tr w:rsidR="005F2F8A">
                <w:trPr>
                  <w:divId w:val="1879396006"/>
                  <w:tblCellSpacing w:w="15" w:type="dxa"/>
                </w:trPr>
                <w:tc>
                  <w:tcPr>
                    <w:tcW w:w="50" w:type="pct"/>
                    <w:hideMark/>
                  </w:tcPr>
                  <w:p w:rsidR="005F2F8A" w:rsidRDefault="005F2F8A">
                    <w:pPr>
                      <w:pStyle w:val="Bibliography"/>
                    </w:pPr>
                    <w:r>
                      <w:t xml:space="preserve">[18] </w:t>
                    </w:r>
                  </w:p>
                </w:tc>
                <w:tc>
                  <w:tcPr>
                    <w:tcW w:w="0" w:type="auto"/>
                    <w:hideMark/>
                  </w:tcPr>
                  <w:p w:rsidR="005F2F8A" w:rsidRDefault="005F2F8A">
                    <w:pPr>
                      <w:pStyle w:val="Bibliography"/>
                    </w:pPr>
                    <w:r>
                      <w:t>Altera Corporation, "Linux Kernel Debug using ARM DS-5 Altera Edition," 3 December 2013. [Online]. Available: http://www.youtube.com/watch?v=QcA39O6ofGw.</w:t>
                    </w:r>
                  </w:p>
                </w:tc>
              </w:tr>
              <w:tr w:rsidR="005F2F8A">
                <w:trPr>
                  <w:divId w:val="1879396006"/>
                  <w:tblCellSpacing w:w="15" w:type="dxa"/>
                </w:trPr>
                <w:tc>
                  <w:tcPr>
                    <w:tcW w:w="50" w:type="pct"/>
                    <w:hideMark/>
                  </w:tcPr>
                  <w:p w:rsidR="005F2F8A" w:rsidRDefault="005F2F8A">
                    <w:pPr>
                      <w:pStyle w:val="Bibliography"/>
                    </w:pPr>
                    <w:r>
                      <w:t xml:space="preserve">[19] </w:t>
                    </w:r>
                  </w:p>
                </w:tc>
                <w:tc>
                  <w:tcPr>
                    <w:tcW w:w="0" w:type="auto"/>
                    <w:hideMark/>
                  </w:tcPr>
                  <w:p w:rsidR="005F2F8A" w:rsidRDefault="005F2F8A">
                    <w:pPr>
                      <w:pStyle w:val="Bibliography"/>
                    </w:pPr>
                    <w:r>
                      <w:t>Altera Corporation, "Architecting FPGAs beyond 1M LEs," Altera Corporation, 3 September 2014. [Online]. Available: http://www.fpl2014.org/fileadmin/w00bpo/www/hutton.pdf.</w:t>
                    </w:r>
                  </w:p>
                </w:tc>
              </w:tr>
            </w:tbl>
            <w:p w:rsidR="005F2F8A" w:rsidRDefault="005F2F8A">
              <w:pPr>
                <w:divId w:val="1879396006"/>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30" w:name="_Toc398672375"/>
      <w:bookmarkStart w:id="231" w:name="_Toc412037536"/>
      <w:r w:rsidRPr="002F1540">
        <w:rPr>
          <w:kern w:val="2"/>
          <w14:ligatures w14:val="standard"/>
        </w:rPr>
        <w:lastRenderedPageBreak/>
        <w:t>So</w:t>
      </w:r>
      <w:r w:rsidR="00440495" w:rsidRPr="002F1540">
        <w:rPr>
          <w:kern w:val="2"/>
          <w14:ligatures w14:val="standard"/>
        </w:rPr>
        <w:t>C part test</w:t>
      </w:r>
      <w:bookmarkEnd w:id="230"/>
      <w:bookmarkEnd w:id="231"/>
    </w:p>
    <w:p w:rsidR="000D13C0" w:rsidRPr="002F1540" w:rsidRDefault="000D13C0" w:rsidP="000D13C0">
      <w:pPr>
        <w:pStyle w:val="Heading2"/>
        <w:rPr>
          <w:kern w:val="2"/>
          <w14:ligatures w14:val="standard"/>
        </w:rPr>
      </w:pPr>
      <w:bookmarkStart w:id="232" w:name="_Toc398672376"/>
      <w:bookmarkStart w:id="233" w:name="_Toc412037537"/>
      <w:r w:rsidRPr="002F1540">
        <w:rPr>
          <w:kern w:val="2"/>
          <w14:ligatures w14:val="standard"/>
        </w:rPr>
        <w:t>HPS Architecture</w:t>
      </w:r>
      <w:bookmarkEnd w:id="232"/>
      <w:bookmarkEnd w:id="233"/>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34" w:name="_Toc398672377"/>
      <w:bookmarkStart w:id="235" w:name="_Toc412037538"/>
      <w:r w:rsidRPr="002F1540">
        <w:rPr>
          <w:kern w:val="2"/>
          <w14:ligatures w14:val="standard"/>
        </w:rPr>
        <w:t>Hardware development</w:t>
      </w:r>
      <w:bookmarkEnd w:id="234"/>
      <w:bookmarkEnd w:id="235"/>
    </w:p>
    <w:p w:rsidR="007954EF" w:rsidRPr="002F1540" w:rsidRDefault="007954EF" w:rsidP="007954EF">
      <w:pPr>
        <w:pStyle w:val="Heading3"/>
        <w:rPr>
          <w:kern w:val="2"/>
          <w14:ligatures w14:val="standard"/>
        </w:rPr>
      </w:pPr>
      <w:bookmarkStart w:id="236" w:name="_Toc398672378"/>
      <w:bookmarkStart w:id="237" w:name="_Toc412037539"/>
      <w:r w:rsidRPr="002F1540">
        <w:rPr>
          <w:kern w:val="2"/>
          <w14:ligatures w14:val="standard"/>
        </w:rPr>
        <w:t>Qsys integration</w:t>
      </w:r>
      <w:bookmarkEnd w:id="236"/>
      <w:bookmarkEnd w:id="237"/>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38" w:name="_Toc398672379"/>
      <w:bookmarkStart w:id="239" w:name="_Toc412037540"/>
      <w:r w:rsidRPr="002F1540">
        <w:rPr>
          <w:kern w:val="2"/>
          <w14:ligatures w14:val="standard"/>
        </w:rPr>
        <w:t>Software development</w:t>
      </w:r>
      <w:bookmarkEnd w:id="238"/>
      <w:bookmarkEnd w:id="239"/>
    </w:p>
    <w:p w:rsidR="009177C8" w:rsidRPr="002F1540" w:rsidRDefault="009177C8" w:rsidP="009177C8">
      <w:pPr>
        <w:pStyle w:val="Heading3"/>
        <w:rPr>
          <w:kern w:val="2"/>
          <w14:ligatures w14:val="standard"/>
        </w:rPr>
      </w:pPr>
      <w:bookmarkStart w:id="240" w:name="_Toc398672380"/>
      <w:bookmarkStart w:id="241" w:name="_Toc412037541"/>
      <w:r w:rsidRPr="002F1540">
        <w:rPr>
          <w:kern w:val="2"/>
          <w14:ligatures w14:val="standard"/>
        </w:rPr>
        <w:t>ARM DS-5 tools</w:t>
      </w:r>
      <w:bookmarkEnd w:id="240"/>
      <w:bookmarkEnd w:id="241"/>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42" w:name="_Toc398672381"/>
      <w:bookmarkStart w:id="243" w:name="_Toc412037542"/>
      <w:r w:rsidRPr="002F1540">
        <w:rPr>
          <w:kern w:val="2"/>
          <w14:ligatures w14:val="standard"/>
        </w:rPr>
        <w:t>Hello World on ARM HPS part</w:t>
      </w:r>
      <w:bookmarkEnd w:id="242"/>
      <w:bookmarkEnd w:id="243"/>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44" w:name="_Toc412037543"/>
      <w:r w:rsidRPr="002F1540">
        <w:rPr>
          <w:kern w:val="2"/>
          <w14:ligatures w14:val="standard"/>
        </w:rPr>
        <w:t>Scatter.scat</w:t>
      </w:r>
      <w:bookmarkEnd w:id="244"/>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45" w:name="_Toc412037544"/>
      <w:r w:rsidRPr="002F1540">
        <w:rPr>
          <w:kern w:val="2"/>
          <w14:ligatures w14:val="standard"/>
        </w:rPr>
        <w:t>Makefile</w:t>
      </w:r>
      <w:bookmarkEnd w:id="245"/>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46" w:name="_Toc398672382"/>
    <w:p w:rsidR="00AB03C6" w:rsidRPr="002F1540" w:rsidRDefault="00077D33"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47" w:name="_Toc412037545"/>
          <w:r w:rsidR="005F2F8A" w:rsidRPr="005F2F8A">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46"/>
      <w:bookmarkEnd w:id="247"/>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077D33" w:rsidP="0067623F">
      <w:pPr>
        <w:pStyle w:val="ListParagraph"/>
        <w:numPr>
          <w:ilvl w:val="0"/>
          <w:numId w:val="11"/>
        </w:numPr>
        <w:rPr>
          <w:kern w:val="2"/>
          <w14:ligatures w14:val="standard"/>
        </w:rPr>
      </w:pPr>
      <w:hyperlink r:id="rId56" w:history="1">
        <w:r w:rsidR="0045254C" w:rsidRPr="002F1540">
          <w:rPr>
            <w:rStyle w:val="Hyperlink"/>
            <w:kern w:val="2"/>
            <w14:ligatures w14:val="standard"/>
          </w:rPr>
          <w:t>http://www.altera.com/literature/hb/cyclone-v/cv_54022.pdf</w:t>
        </w:r>
      </w:hyperlink>
    </w:p>
    <w:p w:rsidR="0045254C" w:rsidRPr="002F1540" w:rsidRDefault="00077D33" w:rsidP="0067623F">
      <w:pPr>
        <w:pStyle w:val="ListParagraph"/>
        <w:numPr>
          <w:ilvl w:val="0"/>
          <w:numId w:val="11"/>
        </w:numPr>
        <w:rPr>
          <w:kern w:val="2"/>
          <w14:ligatures w14:val="standard"/>
        </w:rPr>
      </w:pPr>
      <w:hyperlink r:id="rId5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48" w:name="_Toc412037546"/>
      <w:r w:rsidRPr="002F1540">
        <w:rPr>
          <w:kern w:val="2"/>
          <w14:ligatures w14:val="standard"/>
        </w:rPr>
        <w:lastRenderedPageBreak/>
        <w:t>Library installation</w:t>
      </w:r>
      <w:bookmarkEnd w:id="248"/>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49" w:name="_Toc412037547"/>
      <w:r w:rsidRPr="002F1540">
        <w:rPr>
          <w:kern w:val="2"/>
          <w14:ligatures w14:val="standard"/>
        </w:rPr>
        <w:t>Reference files</w:t>
      </w:r>
      <w:bookmarkEnd w:id="249"/>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8"/>
      <w:footerReference w:type="default" r:id="rId5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7D4D" w:rsidRDefault="003A7D4D" w:rsidP="00DF0B80">
      <w:pPr>
        <w:spacing w:after="0" w:line="240" w:lineRule="auto"/>
      </w:pPr>
      <w:r>
        <w:separator/>
      </w:r>
    </w:p>
  </w:endnote>
  <w:endnote w:type="continuationSeparator" w:id="0">
    <w:p w:rsidR="003A7D4D" w:rsidRDefault="003A7D4D"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D2509D18-EE4D-478B-884F-271BDFBC06A0}"/>
  </w:font>
  <w:font w:name="Calibri">
    <w:panose1 w:val="020F0502020204030204"/>
    <w:charset w:val="00"/>
    <w:family w:val="swiss"/>
    <w:pitch w:val="variable"/>
    <w:sig w:usb0="E00002FF" w:usb1="4000ACFF" w:usb2="00000001" w:usb3="00000000" w:csb0="0000019F" w:csb1="00000000"/>
    <w:embedRegular r:id="rId2" w:fontKey="{D699EE69-E8B3-4275-9F71-D4C56732CC36}"/>
    <w:embedBold r:id="rId3" w:fontKey="{4D681601-660D-46D3-953C-B91897E51645}"/>
    <w:embedItalic r:id="rId4" w:fontKey="{51C2D66B-EA7B-4528-8649-849D191CD0D4}"/>
    <w:embedBoldItalic r:id="rId5" w:fontKey="{863CC889-EC7E-4F72-ABD3-B900946DE614}"/>
  </w:font>
  <w:font w:name="Cambria">
    <w:panose1 w:val="02040503050406030204"/>
    <w:charset w:val="00"/>
    <w:family w:val="roman"/>
    <w:pitch w:val="variable"/>
    <w:sig w:usb0="E00002FF" w:usb1="400004FF" w:usb2="00000000" w:usb3="00000000" w:csb0="0000019F" w:csb1="00000000"/>
    <w:embedRegular r:id="rId6" w:fontKey="{67C5963F-8865-4AA5-B914-5349C028A20C}"/>
    <w:embedBold r:id="rId7" w:fontKey="{AB73505A-01F6-40F6-86FF-3CD39A3D288D}"/>
    <w:embedBoldItalic r:id="rId8" w:fontKey="{552B5119-9EC5-4861-8EF5-1EC08E42A36D}"/>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EC01EE10-9F6F-4F50-8338-2DE4BDFE09F2}"/>
    <w:embedBold r:id="rId10" w:fontKey="{72AE7067-DA41-4204-BD7C-AB3E446FEF5B}"/>
    <w:embedItalic r:id="rId11" w:fontKey="{1F99FF0E-65A8-44EF-84CB-2F01E92FD9B9}"/>
  </w:font>
  <w:font w:name="Segoe UI">
    <w:panose1 w:val="020B0502040204020203"/>
    <w:charset w:val="00"/>
    <w:family w:val="swiss"/>
    <w:pitch w:val="variable"/>
    <w:sig w:usb0="E10022FF" w:usb1="C000E47F" w:usb2="00000029" w:usb3="00000000" w:csb0="000001DF" w:csb1="00000000"/>
    <w:embedRegular r:id="rId12" w:fontKey="{4D67CB5D-D2E1-432D-9103-0AFB5134974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7D33" w:rsidRPr="006964FA" w:rsidRDefault="00077D33"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18/02/2015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F2F8A" w:rsidRPr="005F2F8A">
      <w:rPr>
        <w:b/>
        <w:lang w:val="fr-FR"/>
      </w:rPr>
      <w:t>49</w:t>
    </w:r>
    <w:r w:rsidRPr="006964FA">
      <w:rPr>
        <w:lang w:val="fr-FR"/>
      </w:rPr>
      <w:fldChar w:fldCharType="end"/>
    </w:r>
    <w:r w:rsidRPr="006964FA">
      <w:rPr>
        <w:lang w:val="fr-FR"/>
      </w:rPr>
      <w:tab/>
    </w:r>
  </w:p>
  <w:p w:rsidR="00077D33" w:rsidRPr="006964FA" w:rsidRDefault="00077D33"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7D4D" w:rsidRDefault="003A7D4D" w:rsidP="00DF0B80">
      <w:pPr>
        <w:spacing w:after="0" w:line="240" w:lineRule="auto"/>
      </w:pPr>
      <w:r>
        <w:separator/>
      </w:r>
    </w:p>
  </w:footnote>
  <w:footnote w:type="continuationSeparator" w:id="0">
    <w:p w:rsidR="003A7D4D" w:rsidRDefault="003A7D4D"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7D33" w:rsidRDefault="00077D33">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077D33" w:rsidRPr="00285F7D" w:rsidRDefault="00077D33">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1D4B6F"/>
    <w:multiLevelType w:val="hybridMultilevel"/>
    <w:tmpl w:val="E1980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533DEA"/>
    <w:multiLevelType w:val="hybridMultilevel"/>
    <w:tmpl w:val="D4541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0D0266E"/>
    <w:multiLevelType w:val="hybridMultilevel"/>
    <w:tmpl w:val="04F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1"/>
  </w:num>
  <w:num w:numId="4">
    <w:abstractNumId w:val="38"/>
  </w:num>
  <w:num w:numId="5">
    <w:abstractNumId w:val="36"/>
  </w:num>
  <w:num w:numId="6">
    <w:abstractNumId w:val="34"/>
  </w:num>
  <w:num w:numId="7">
    <w:abstractNumId w:val="15"/>
  </w:num>
  <w:num w:numId="8">
    <w:abstractNumId w:val="27"/>
  </w:num>
  <w:num w:numId="9">
    <w:abstractNumId w:val="45"/>
  </w:num>
  <w:num w:numId="10">
    <w:abstractNumId w:val="39"/>
  </w:num>
  <w:num w:numId="11">
    <w:abstractNumId w:val="60"/>
  </w:num>
  <w:num w:numId="12">
    <w:abstractNumId w:val="57"/>
  </w:num>
  <w:num w:numId="13">
    <w:abstractNumId w:val="48"/>
  </w:num>
  <w:num w:numId="14">
    <w:abstractNumId w:val="37"/>
  </w:num>
  <w:num w:numId="15">
    <w:abstractNumId w:val="47"/>
  </w:num>
  <w:num w:numId="16">
    <w:abstractNumId w:val="29"/>
  </w:num>
  <w:num w:numId="17">
    <w:abstractNumId w:val="41"/>
  </w:num>
  <w:num w:numId="18">
    <w:abstractNumId w:val="21"/>
  </w:num>
  <w:num w:numId="19">
    <w:abstractNumId w:val="52"/>
  </w:num>
  <w:num w:numId="20">
    <w:abstractNumId w:val="11"/>
  </w:num>
  <w:num w:numId="21">
    <w:abstractNumId w:val="22"/>
  </w:num>
  <w:num w:numId="22">
    <w:abstractNumId w:val="58"/>
  </w:num>
  <w:num w:numId="23">
    <w:abstractNumId w:val="20"/>
  </w:num>
  <w:num w:numId="24">
    <w:abstractNumId w:val="42"/>
  </w:num>
  <w:num w:numId="25">
    <w:abstractNumId w:val="12"/>
  </w:num>
  <w:num w:numId="26">
    <w:abstractNumId w:val="28"/>
  </w:num>
  <w:num w:numId="27">
    <w:abstractNumId w:val="49"/>
  </w:num>
  <w:num w:numId="28">
    <w:abstractNumId w:val="18"/>
  </w:num>
  <w:num w:numId="29">
    <w:abstractNumId w:val="19"/>
  </w:num>
  <w:num w:numId="30">
    <w:abstractNumId w:val="44"/>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3"/>
  </w:num>
  <w:num w:numId="45">
    <w:abstractNumId w:val="10"/>
  </w:num>
  <w:num w:numId="46">
    <w:abstractNumId w:val="30"/>
  </w:num>
  <w:num w:numId="47">
    <w:abstractNumId w:val="46"/>
  </w:num>
  <w:num w:numId="48">
    <w:abstractNumId w:val="59"/>
  </w:num>
  <w:num w:numId="49">
    <w:abstractNumId w:val="53"/>
  </w:num>
  <w:num w:numId="50">
    <w:abstractNumId w:val="55"/>
  </w:num>
  <w:num w:numId="51">
    <w:abstractNumId w:val="40"/>
  </w:num>
  <w:num w:numId="52">
    <w:abstractNumId w:val="14"/>
  </w:num>
  <w:num w:numId="53">
    <w:abstractNumId w:val="54"/>
  </w:num>
  <w:num w:numId="54">
    <w:abstractNumId w:val="23"/>
  </w:num>
  <w:num w:numId="55">
    <w:abstractNumId w:val="35"/>
  </w:num>
  <w:num w:numId="56">
    <w:abstractNumId w:val="32"/>
  </w:num>
  <w:num w:numId="57">
    <w:abstractNumId w:val="50"/>
  </w:num>
  <w:num w:numId="58">
    <w:abstractNumId w:val="24"/>
  </w:num>
  <w:num w:numId="59">
    <w:abstractNumId w:val="56"/>
  </w:num>
  <w:num w:numId="60">
    <w:abstractNumId w:val="16"/>
  </w:num>
  <w:num w:numId="61">
    <w:abstractNumId w:val="2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38A"/>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55"/>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7425"/>
    <w:rsid w:val="001303D0"/>
    <w:rsid w:val="00130449"/>
    <w:rsid w:val="0013070B"/>
    <w:rsid w:val="001307BD"/>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17E"/>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279A"/>
    <w:rsid w:val="002029D1"/>
    <w:rsid w:val="00203581"/>
    <w:rsid w:val="0020496D"/>
    <w:rsid w:val="00204CAE"/>
    <w:rsid w:val="00204F7B"/>
    <w:rsid w:val="002050E7"/>
    <w:rsid w:val="00205492"/>
    <w:rsid w:val="00205E43"/>
    <w:rsid w:val="0020642C"/>
    <w:rsid w:val="00206455"/>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79A"/>
    <w:rsid w:val="002C1D18"/>
    <w:rsid w:val="002C234A"/>
    <w:rsid w:val="002C23F8"/>
    <w:rsid w:val="002C2626"/>
    <w:rsid w:val="002C2E86"/>
    <w:rsid w:val="002C2F9D"/>
    <w:rsid w:val="002C3C76"/>
    <w:rsid w:val="002C414B"/>
    <w:rsid w:val="002C43F3"/>
    <w:rsid w:val="002C4B0A"/>
    <w:rsid w:val="002C58A8"/>
    <w:rsid w:val="002C5C3C"/>
    <w:rsid w:val="002C5F65"/>
    <w:rsid w:val="002C6D70"/>
    <w:rsid w:val="002C6E3A"/>
    <w:rsid w:val="002C70B4"/>
    <w:rsid w:val="002C74EE"/>
    <w:rsid w:val="002C7509"/>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61D6"/>
    <w:rsid w:val="002F635C"/>
    <w:rsid w:val="002F6E55"/>
    <w:rsid w:val="003003A4"/>
    <w:rsid w:val="003003CA"/>
    <w:rsid w:val="003008EF"/>
    <w:rsid w:val="00300AAF"/>
    <w:rsid w:val="00300C15"/>
    <w:rsid w:val="00301ED2"/>
    <w:rsid w:val="0030349E"/>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627"/>
    <w:rsid w:val="00341C62"/>
    <w:rsid w:val="00341E42"/>
    <w:rsid w:val="003425F0"/>
    <w:rsid w:val="0034273B"/>
    <w:rsid w:val="00342EA0"/>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53F4"/>
    <w:rsid w:val="003F59BC"/>
    <w:rsid w:val="003F5F5E"/>
    <w:rsid w:val="003F601E"/>
    <w:rsid w:val="003F60D5"/>
    <w:rsid w:val="003F6305"/>
    <w:rsid w:val="003F65E5"/>
    <w:rsid w:val="003F6BC4"/>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5802"/>
    <w:rsid w:val="00425880"/>
    <w:rsid w:val="004268EF"/>
    <w:rsid w:val="00426DBF"/>
    <w:rsid w:val="00427D43"/>
    <w:rsid w:val="00430082"/>
    <w:rsid w:val="004303C7"/>
    <w:rsid w:val="00430B21"/>
    <w:rsid w:val="00430B60"/>
    <w:rsid w:val="00431100"/>
    <w:rsid w:val="00431426"/>
    <w:rsid w:val="004315C5"/>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64E8"/>
    <w:rsid w:val="0044676D"/>
    <w:rsid w:val="00447060"/>
    <w:rsid w:val="00447672"/>
    <w:rsid w:val="004477D5"/>
    <w:rsid w:val="00447D77"/>
    <w:rsid w:val="00447DE1"/>
    <w:rsid w:val="00447F44"/>
    <w:rsid w:val="004514A2"/>
    <w:rsid w:val="0045165C"/>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6EF8"/>
    <w:rsid w:val="00577520"/>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D75"/>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8D5"/>
    <w:rsid w:val="006D4BE1"/>
    <w:rsid w:val="006D50FE"/>
    <w:rsid w:val="006D5485"/>
    <w:rsid w:val="006D5923"/>
    <w:rsid w:val="006D5A7F"/>
    <w:rsid w:val="006D61AA"/>
    <w:rsid w:val="006D6203"/>
    <w:rsid w:val="006D6274"/>
    <w:rsid w:val="006D6808"/>
    <w:rsid w:val="006D68C9"/>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F72"/>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2EAF"/>
    <w:rsid w:val="00773A71"/>
    <w:rsid w:val="00774A79"/>
    <w:rsid w:val="00774D74"/>
    <w:rsid w:val="00774F46"/>
    <w:rsid w:val="00776545"/>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62"/>
    <w:rsid w:val="00795B92"/>
    <w:rsid w:val="00795D14"/>
    <w:rsid w:val="00796417"/>
    <w:rsid w:val="00796917"/>
    <w:rsid w:val="00796A5D"/>
    <w:rsid w:val="00797DFA"/>
    <w:rsid w:val="007A289F"/>
    <w:rsid w:val="007A2B5A"/>
    <w:rsid w:val="007A2B83"/>
    <w:rsid w:val="007A3521"/>
    <w:rsid w:val="007A4BF7"/>
    <w:rsid w:val="007A53E8"/>
    <w:rsid w:val="007A5E96"/>
    <w:rsid w:val="007A69CC"/>
    <w:rsid w:val="007A70C4"/>
    <w:rsid w:val="007A7927"/>
    <w:rsid w:val="007A7F9A"/>
    <w:rsid w:val="007B0040"/>
    <w:rsid w:val="007B07B0"/>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B99"/>
    <w:rsid w:val="007E5504"/>
    <w:rsid w:val="007E56BC"/>
    <w:rsid w:val="007E57F2"/>
    <w:rsid w:val="007E5CB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D9D"/>
    <w:rsid w:val="00885F44"/>
    <w:rsid w:val="008862B2"/>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AE7"/>
    <w:rsid w:val="008B2C1B"/>
    <w:rsid w:val="008B3A47"/>
    <w:rsid w:val="008B3B74"/>
    <w:rsid w:val="008B3D81"/>
    <w:rsid w:val="008B3EF2"/>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82"/>
    <w:rsid w:val="00913C27"/>
    <w:rsid w:val="00913CE2"/>
    <w:rsid w:val="0091417C"/>
    <w:rsid w:val="00914860"/>
    <w:rsid w:val="009148CE"/>
    <w:rsid w:val="00915ED7"/>
    <w:rsid w:val="0091612C"/>
    <w:rsid w:val="009161B3"/>
    <w:rsid w:val="00917107"/>
    <w:rsid w:val="009177C8"/>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6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5CF6"/>
    <w:rsid w:val="009E61F8"/>
    <w:rsid w:val="009E6219"/>
    <w:rsid w:val="009E6306"/>
    <w:rsid w:val="009E6CB6"/>
    <w:rsid w:val="009E6F4F"/>
    <w:rsid w:val="009E7245"/>
    <w:rsid w:val="009E73AB"/>
    <w:rsid w:val="009F0008"/>
    <w:rsid w:val="009F0257"/>
    <w:rsid w:val="009F0416"/>
    <w:rsid w:val="009F04E4"/>
    <w:rsid w:val="009F050A"/>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006"/>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4C8"/>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742"/>
    <w:rsid w:val="00A65ACF"/>
    <w:rsid w:val="00A65B11"/>
    <w:rsid w:val="00A65B22"/>
    <w:rsid w:val="00A65E1E"/>
    <w:rsid w:val="00A66108"/>
    <w:rsid w:val="00A66186"/>
    <w:rsid w:val="00A6792E"/>
    <w:rsid w:val="00A67CDF"/>
    <w:rsid w:val="00A7052A"/>
    <w:rsid w:val="00A708F2"/>
    <w:rsid w:val="00A71580"/>
    <w:rsid w:val="00A717AC"/>
    <w:rsid w:val="00A71F31"/>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4C4"/>
    <w:rsid w:val="00AB56DA"/>
    <w:rsid w:val="00AB5863"/>
    <w:rsid w:val="00AB597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54"/>
    <w:rsid w:val="00B13C4E"/>
    <w:rsid w:val="00B142A7"/>
    <w:rsid w:val="00B14564"/>
    <w:rsid w:val="00B14A2D"/>
    <w:rsid w:val="00B151C1"/>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C5"/>
    <w:rsid w:val="00BD0525"/>
    <w:rsid w:val="00BD07F8"/>
    <w:rsid w:val="00BD11F3"/>
    <w:rsid w:val="00BD2168"/>
    <w:rsid w:val="00BD21A6"/>
    <w:rsid w:val="00BD35D4"/>
    <w:rsid w:val="00BD389D"/>
    <w:rsid w:val="00BD3B2E"/>
    <w:rsid w:val="00BD3B6B"/>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B72"/>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27E13"/>
    <w:rsid w:val="00C301A0"/>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6F6"/>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801"/>
    <w:rsid w:val="00CE68C9"/>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24D"/>
    <w:rsid w:val="00DA72AC"/>
    <w:rsid w:val="00DA7317"/>
    <w:rsid w:val="00DA7476"/>
    <w:rsid w:val="00DA7673"/>
    <w:rsid w:val="00DB0287"/>
    <w:rsid w:val="00DB06ED"/>
    <w:rsid w:val="00DB0C80"/>
    <w:rsid w:val="00DB2371"/>
    <w:rsid w:val="00DB3274"/>
    <w:rsid w:val="00DB3F5D"/>
    <w:rsid w:val="00DB479A"/>
    <w:rsid w:val="00DB493F"/>
    <w:rsid w:val="00DB4FF2"/>
    <w:rsid w:val="00DB570A"/>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4AE4"/>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A83"/>
    <w:rsid w:val="00F23A97"/>
    <w:rsid w:val="00F23EC7"/>
    <w:rsid w:val="00F24684"/>
    <w:rsid w:val="00F2501E"/>
    <w:rsid w:val="00F257A0"/>
    <w:rsid w:val="00F25A82"/>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FE1"/>
    <w:rsid w:val="00F75054"/>
    <w:rsid w:val="00F750ED"/>
    <w:rsid w:val="00F75B5D"/>
    <w:rsid w:val="00F76375"/>
    <w:rsid w:val="00F7640D"/>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9F2"/>
    <w:rsid w:val="00FC1B21"/>
    <w:rsid w:val="00FC2A45"/>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FAC"/>
    <w:rsid w:val="00FD16C7"/>
    <w:rsid w:val="00FD1DC0"/>
    <w:rsid w:val="00FD1DE1"/>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2.emf"/><Relationship Id="rId34" Type="http://schemas.openxmlformats.org/officeDocument/2006/relationships/hyperlink" Target="file:///\\lapsrv1.epfl.ch\documentation\Altera\CycloneV\Documentation\terasIC\DE1-SoC%20(Revision%20B%20Board)%20System%20CD\Datasheet\DDR3%20SDRAM\43TR16256A-85120AL(ISSI).pdf"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hyperlink" Target="file:///\\lapsrv1.epfl.ch\documentation\Altera\CycloneV\Documentation\terasIC\DE1-SoC%20(Revision%20B%20Board)%20System%20CD\Schematic\DE1-SoC.pdf" TargetMode="External"/><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pin_assignment_DE1_SoC.tc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hyperlink" Target="file:///\\lapsrv1.epfl.ch\documentation\Altera\CycloneV\Distribution\DE1_SoC_top_level.vhd"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altera.com/literature/hb/cyclone-v/hps.html" TargetMode="External"/><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file:///\\lapsrv1.epfl.ch\documentation\Altera\CycloneV\Distribution\pin_assignment_DE1_SoC.tcl"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file:///\\lapsrv1.epfl.ch\documentation\Altera\CycloneV\Distribution\DE1_SoC_top_level.vhd"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ocumentation\Altera\CycloneV\Documentation\terasIC\DE1-SoC%20(Revision%20B%20Board)%20System%20CD\Datasheet\SDRAM\IS42R16320D.pdf"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A2EDB4-E83D-47DB-8EF6-D93FEEE99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395AF616.dotm</Template>
  <TotalTime>302</TotalTime>
  <Pages>75</Pages>
  <Words>22860</Words>
  <Characters>130304</Characters>
  <Application>Microsoft Office Word</Application>
  <DocSecurity>0</DocSecurity>
  <Lines>1085</Lines>
  <Paragraphs>305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152859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142</cp:revision>
  <cp:lastPrinted>2014-09-28T11:56:00Z</cp:lastPrinted>
  <dcterms:created xsi:type="dcterms:W3CDTF">2015-02-18T09:31:00Z</dcterms:created>
  <dcterms:modified xsi:type="dcterms:W3CDTF">2015-02-18T14:42:00Z</dcterms:modified>
</cp:coreProperties>
</file>