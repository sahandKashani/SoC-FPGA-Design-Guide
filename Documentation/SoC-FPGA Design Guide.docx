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91417C">
        <w:rPr>
          <w:kern w:val="2"/>
          <w14:ligatures w14:val="standard"/>
        </w:rPr>
        <w:t>49</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D61BBE"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2029775" w:history="1">
            <w:r w:rsidR="00D61BBE" w:rsidRPr="00001DC0">
              <w:rPr>
                <w:rStyle w:val="Hyperlink"/>
                <w:kern w:val="2"/>
                <w14:ligatures w14:val="standard"/>
              </w:rPr>
              <w:t>2</w:t>
            </w:r>
            <w:r w:rsidR="00D61BBE">
              <w:tab/>
            </w:r>
            <w:r w:rsidR="00D61BBE" w:rsidRPr="00001DC0">
              <w:rPr>
                <w:rStyle w:val="Hyperlink"/>
                <w:kern w:val="2"/>
                <w14:ligatures w14:val="standard"/>
              </w:rPr>
              <w:t>List of Figures</w:t>
            </w:r>
            <w:r w:rsidR="00D61BBE">
              <w:rPr>
                <w:webHidden/>
              </w:rPr>
              <w:tab/>
            </w:r>
            <w:r w:rsidR="00D61BBE">
              <w:rPr>
                <w:webHidden/>
              </w:rPr>
              <w:fldChar w:fldCharType="begin"/>
            </w:r>
            <w:r w:rsidR="00D61BBE">
              <w:rPr>
                <w:webHidden/>
              </w:rPr>
              <w:instrText xml:space="preserve"> PAGEREF _Toc412029775 \h </w:instrText>
            </w:r>
            <w:r w:rsidR="00D61BBE">
              <w:rPr>
                <w:webHidden/>
              </w:rPr>
            </w:r>
            <w:r w:rsidR="00D61BBE">
              <w:rPr>
                <w:webHidden/>
              </w:rPr>
              <w:fldChar w:fldCharType="separate"/>
            </w:r>
            <w:r w:rsidR="00D61BBE">
              <w:rPr>
                <w:webHidden/>
              </w:rPr>
              <w:t>3</w:t>
            </w:r>
            <w:r w:rsidR="00D61BBE">
              <w:rPr>
                <w:webHidden/>
              </w:rPr>
              <w:fldChar w:fldCharType="end"/>
            </w:r>
          </w:hyperlink>
        </w:p>
        <w:p w:rsidR="00D61BBE" w:rsidRDefault="00C87680">
          <w:pPr>
            <w:pStyle w:val="TOC1"/>
            <w:tabs>
              <w:tab w:val="left" w:pos="440"/>
            </w:tabs>
          </w:pPr>
          <w:hyperlink w:anchor="_Toc412029776" w:history="1">
            <w:r w:rsidR="00D61BBE" w:rsidRPr="00001DC0">
              <w:rPr>
                <w:rStyle w:val="Hyperlink"/>
              </w:rPr>
              <w:t>3</w:t>
            </w:r>
            <w:r w:rsidR="00D61BBE">
              <w:tab/>
            </w:r>
            <w:r w:rsidR="00D61BBE" w:rsidRPr="00001DC0">
              <w:rPr>
                <w:rStyle w:val="Hyperlink"/>
                <w:kern w:val="2"/>
                <w14:ligatures w14:val="standard"/>
              </w:rPr>
              <w:t>Table of Tables</w:t>
            </w:r>
            <w:r w:rsidR="00D61BBE">
              <w:rPr>
                <w:webHidden/>
              </w:rPr>
              <w:tab/>
            </w:r>
            <w:r w:rsidR="00D61BBE">
              <w:rPr>
                <w:webHidden/>
              </w:rPr>
              <w:fldChar w:fldCharType="begin"/>
            </w:r>
            <w:r w:rsidR="00D61BBE">
              <w:rPr>
                <w:webHidden/>
              </w:rPr>
              <w:instrText xml:space="preserve"> PAGEREF _Toc412029776 \h </w:instrText>
            </w:r>
            <w:r w:rsidR="00D61BBE">
              <w:rPr>
                <w:webHidden/>
              </w:rPr>
            </w:r>
            <w:r w:rsidR="00D61BBE">
              <w:rPr>
                <w:webHidden/>
              </w:rPr>
              <w:fldChar w:fldCharType="separate"/>
            </w:r>
            <w:r w:rsidR="00D61BBE">
              <w:rPr>
                <w:webHidden/>
              </w:rPr>
              <w:t>5</w:t>
            </w:r>
            <w:r w:rsidR="00D61BBE">
              <w:rPr>
                <w:webHidden/>
              </w:rPr>
              <w:fldChar w:fldCharType="end"/>
            </w:r>
          </w:hyperlink>
        </w:p>
        <w:p w:rsidR="00D61BBE" w:rsidRDefault="00C87680">
          <w:pPr>
            <w:pStyle w:val="TOC1"/>
            <w:tabs>
              <w:tab w:val="left" w:pos="440"/>
            </w:tabs>
          </w:pPr>
          <w:hyperlink w:anchor="_Toc412029777" w:history="1">
            <w:r w:rsidR="00D61BBE" w:rsidRPr="00001DC0">
              <w:rPr>
                <w:rStyle w:val="Hyperlink"/>
                <w:kern w:val="2"/>
                <w14:ligatures w14:val="standard"/>
              </w:rPr>
              <w:t>4</w:t>
            </w:r>
            <w:r w:rsidR="00D61BBE">
              <w:tab/>
            </w:r>
            <w:r w:rsidR="00D61BBE" w:rsidRPr="00001DC0">
              <w:rPr>
                <w:rStyle w:val="Hyperlink"/>
                <w:kern w:val="2"/>
                <w14:ligatures w14:val="standard"/>
              </w:rPr>
              <w:t>Introduction</w:t>
            </w:r>
            <w:r w:rsidR="00D61BBE">
              <w:rPr>
                <w:webHidden/>
              </w:rPr>
              <w:tab/>
            </w:r>
            <w:r w:rsidR="00D61BBE">
              <w:rPr>
                <w:webHidden/>
              </w:rPr>
              <w:fldChar w:fldCharType="begin"/>
            </w:r>
            <w:r w:rsidR="00D61BBE">
              <w:rPr>
                <w:webHidden/>
              </w:rPr>
              <w:instrText xml:space="preserve"> PAGEREF _Toc412029777 \h </w:instrText>
            </w:r>
            <w:r w:rsidR="00D61BBE">
              <w:rPr>
                <w:webHidden/>
              </w:rPr>
            </w:r>
            <w:r w:rsidR="00D61BBE">
              <w:rPr>
                <w:webHidden/>
              </w:rPr>
              <w:fldChar w:fldCharType="separate"/>
            </w:r>
            <w:r w:rsidR="00D61BBE">
              <w:rPr>
                <w:webHidden/>
              </w:rPr>
              <w:t>6</w:t>
            </w:r>
            <w:r w:rsidR="00D61BBE">
              <w:rPr>
                <w:webHidden/>
              </w:rPr>
              <w:fldChar w:fldCharType="end"/>
            </w:r>
          </w:hyperlink>
        </w:p>
        <w:p w:rsidR="00D61BBE" w:rsidRDefault="00C87680">
          <w:pPr>
            <w:pStyle w:val="TOC1"/>
            <w:tabs>
              <w:tab w:val="left" w:pos="440"/>
            </w:tabs>
          </w:pPr>
          <w:hyperlink w:anchor="_Toc412029778" w:history="1">
            <w:r w:rsidR="00D61BBE" w:rsidRPr="00001DC0">
              <w:rPr>
                <w:rStyle w:val="Hyperlink"/>
                <w:kern w:val="2"/>
                <w14:ligatures w14:val="standard"/>
              </w:rPr>
              <w:t>5</w:t>
            </w:r>
            <w:r w:rsidR="00D61BBE">
              <w:tab/>
            </w:r>
            <w:r w:rsidR="00D61BBE" w:rsidRPr="00001DC0">
              <w:rPr>
                <w:rStyle w:val="Hyperlink"/>
                <w:kern w:val="2"/>
                <w14:ligatures w14:val="standard"/>
              </w:rPr>
              <w:t>Terasic DE1-SoC Board</w:t>
            </w:r>
            <w:r w:rsidR="00D61BBE">
              <w:rPr>
                <w:webHidden/>
              </w:rPr>
              <w:tab/>
            </w:r>
            <w:r w:rsidR="00D61BBE">
              <w:rPr>
                <w:webHidden/>
              </w:rPr>
              <w:fldChar w:fldCharType="begin"/>
            </w:r>
            <w:r w:rsidR="00D61BBE">
              <w:rPr>
                <w:webHidden/>
              </w:rPr>
              <w:instrText xml:space="preserve"> PAGEREF _Toc412029778 \h </w:instrText>
            </w:r>
            <w:r w:rsidR="00D61BBE">
              <w:rPr>
                <w:webHidden/>
              </w:rPr>
            </w:r>
            <w:r w:rsidR="00D61BBE">
              <w:rPr>
                <w:webHidden/>
              </w:rPr>
              <w:fldChar w:fldCharType="separate"/>
            </w:r>
            <w:r w:rsidR="00D61BBE">
              <w:rPr>
                <w:webHidden/>
              </w:rPr>
              <w:t>7</w:t>
            </w:r>
            <w:r w:rsidR="00D61BBE">
              <w:rPr>
                <w:webHidden/>
              </w:rPr>
              <w:fldChar w:fldCharType="end"/>
            </w:r>
          </w:hyperlink>
        </w:p>
        <w:p w:rsidR="00D61BBE" w:rsidRDefault="00C87680">
          <w:pPr>
            <w:pStyle w:val="TOC2"/>
            <w:tabs>
              <w:tab w:val="left" w:pos="880"/>
              <w:tab w:val="right" w:leader="dot" w:pos="9863"/>
            </w:tabs>
          </w:pPr>
          <w:hyperlink w:anchor="_Toc412029779" w:history="1">
            <w:r w:rsidR="00D61BBE" w:rsidRPr="00001DC0">
              <w:rPr>
                <w:rStyle w:val="Hyperlink"/>
                <w:kern w:val="2"/>
                <w14:ligatures w14:val="standard"/>
              </w:rPr>
              <w:t>5.1</w:t>
            </w:r>
            <w:r w:rsidR="00D61BBE">
              <w:tab/>
            </w:r>
            <w:r w:rsidR="00D61BBE" w:rsidRPr="00001DC0">
              <w:rPr>
                <w:rStyle w:val="Hyperlink"/>
                <w:kern w:val="2"/>
                <w14:ligatures w14:val="standard"/>
              </w:rPr>
              <w:t>Specifications</w:t>
            </w:r>
            <w:r w:rsidR="00D61BBE">
              <w:rPr>
                <w:webHidden/>
              </w:rPr>
              <w:tab/>
            </w:r>
            <w:r w:rsidR="00D61BBE">
              <w:rPr>
                <w:webHidden/>
              </w:rPr>
              <w:fldChar w:fldCharType="begin"/>
            </w:r>
            <w:r w:rsidR="00D61BBE">
              <w:rPr>
                <w:webHidden/>
              </w:rPr>
              <w:instrText xml:space="preserve"> PAGEREF _Toc412029779 \h </w:instrText>
            </w:r>
            <w:r w:rsidR="00D61BBE">
              <w:rPr>
                <w:webHidden/>
              </w:rPr>
            </w:r>
            <w:r w:rsidR="00D61BBE">
              <w:rPr>
                <w:webHidden/>
              </w:rPr>
              <w:fldChar w:fldCharType="separate"/>
            </w:r>
            <w:r w:rsidR="00D61BBE">
              <w:rPr>
                <w:webHidden/>
              </w:rPr>
              <w:t>7</w:t>
            </w:r>
            <w:r w:rsidR="00D61BBE">
              <w:rPr>
                <w:webHidden/>
              </w:rPr>
              <w:fldChar w:fldCharType="end"/>
            </w:r>
          </w:hyperlink>
        </w:p>
        <w:p w:rsidR="00D61BBE" w:rsidRDefault="00C87680">
          <w:pPr>
            <w:pStyle w:val="TOC3"/>
            <w:tabs>
              <w:tab w:val="left" w:pos="1320"/>
              <w:tab w:val="right" w:leader="dot" w:pos="9863"/>
            </w:tabs>
          </w:pPr>
          <w:hyperlink w:anchor="_Toc412029780" w:history="1">
            <w:r w:rsidR="00D61BBE" w:rsidRPr="00001DC0">
              <w:rPr>
                <w:rStyle w:val="Hyperlink"/>
                <w:kern w:val="2"/>
                <w14:ligatures w14:val="standard"/>
              </w:rPr>
              <w:t>5.1.1</w:t>
            </w:r>
            <w:r w:rsidR="00D61BBE">
              <w:tab/>
            </w:r>
            <w:r w:rsidR="00D61BBE" w:rsidRPr="00001DC0">
              <w:rPr>
                <w:rStyle w:val="Hyperlink"/>
                <w:kern w:val="2"/>
                <w14:ligatures w14:val="standard"/>
              </w:rPr>
              <w:t>FPGA Device</w:t>
            </w:r>
            <w:r w:rsidR="00D61BBE">
              <w:rPr>
                <w:webHidden/>
              </w:rPr>
              <w:tab/>
            </w:r>
            <w:r w:rsidR="00D61BBE">
              <w:rPr>
                <w:webHidden/>
              </w:rPr>
              <w:fldChar w:fldCharType="begin"/>
            </w:r>
            <w:r w:rsidR="00D61BBE">
              <w:rPr>
                <w:webHidden/>
              </w:rPr>
              <w:instrText xml:space="preserve"> PAGEREF _Toc412029780 \h </w:instrText>
            </w:r>
            <w:r w:rsidR="00D61BBE">
              <w:rPr>
                <w:webHidden/>
              </w:rPr>
            </w:r>
            <w:r w:rsidR="00D61BBE">
              <w:rPr>
                <w:webHidden/>
              </w:rPr>
              <w:fldChar w:fldCharType="separate"/>
            </w:r>
            <w:r w:rsidR="00D61BBE">
              <w:rPr>
                <w:webHidden/>
              </w:rPr>
              <w:t>7</w:t>
            </w:r>
            <w:r w:rsidR="00D61BBE">
              <w:rPr>
                <w:webHidden/>
              </w:rPr>
              <w:fldChar w:fldCharType="end"/>
            </w:r>
          </w:hyperlink>
        </w:p>
        <w:p w:rsidR="00D61BBE" w:rsidRDefault="00C87680">
          <w:pPr>
            <w:pStyle w:val="TOC3"/>
            <w:tabs>
              <w:tab w:val="left" w:pos="1320"/>
              <w:tab w:val="right" w:leader="dot" w:pos="9863"/>
            </w:tabs>
          </w:pPr>
          <w:hyperlink w:anchor="_Toc412029781" w:history="1">
            <w:r w:rsidR="00D61BBE" w:rsidRPr="00001DC0">
              <w:rPr>
                <w:rStyle w:val="Hyperlink"/>
                <w:kern w:val="2"/>
                <w14:ligatures w14:val="standard"/>
              </w:rPr>
              <w:t>5.1.2</w:t>
            </w:r>
            <w:r w:rsidR="00D61BBE">
              <w:tab/>
            </w:r>
            <w:r w:rsidR="00D61BBE" w:rsidRPr="00001DC0">
              <w:rPr>
                <w:rStyle w:val="Hyperlink"/>
                <w:kern w:val="2"/>
                <w14:ligatures w14:val="standard"/>
              </w:rPr>
              <w:t>Configuration and Debug</w:t>
            </w:r>
            <w:r w:rsidR="00D61BBE">
              <w:rPr>
                <w:webHidden/>
              </w:rPr>
              <w:tab/>
            </w:r>
            <w:r w:rsidR="00D61BBE">
              <w:rPr>
                <w:webHidden/>
              </w:rPr>
              <w:fldChar w:fldCharType="begin"/>
            </w:r>
            <w:r w:rsidR="00D61BBE">
              <w:rPr>
                <w:webHidden/>
              </w:rPr>
              <w:instrText xml:space="preserve"> PAGEREF _Toc412029781 \h </w:instrText>
            </w:r>
            <w:r w:rsidR="00D61BBE">
              <w:rPr>
                <w:webHidden/>
              </w:rPr>
            </w:r>
            <w:r w:rsidR="00D61BBE">
              <w:rPr>
                <w:webHidden/>
              </w:rPr>
              <w:fldChar w:fldCharType="separate"/>
            </w:r>
            <w:r w:rsidR="00D61BBE">
              <w:rPr>
                <w:webHidden/>
              </w:rPr>
              <w:t>7</w:t>
            </w:r>
            <w:r w:rsidR="00D61BBE">
              <w:rPr>
                <w:webHidden/>
              </w:rPr>
              <w:fldChar w:fldCharType="end"/>
            </w:r>
          </w:hyperlink>
        </w:p>
        <w:p w:rsidR="00D61BBE" w:rsidRDefault="00C87680">
          <w:pPr>
            <w:pStyle w:val="TOC3"/>
            <w:tabs>
              <w:tab w:val="left" w:pos="1320"/>
              <w:tab w:val="right" w:leader="dot" w:pos="9863"/>
            </w:tabs>
          </w:pPr>
          <w:hyperlink w:anchor="_Toc412029782" w:history="1">
            <w:r w:rsidR="00D61BBE" w:rsidRPr="00001DC0">
              <w:rPr>
                <w:rStyle w:val="Hyperlink"/>
                <w:kern w:val="2"/>
                <w14:ligatures w14:val="standard"/>
              </w:rPr>
              <w:t>5.1.3</w:t>
            </w:r>
            <w:r w:rsidR="00D61BBE">
              <w:tab/>
            </w:r>
            <w:r w:rsidR="00D61BBE" w:rsidRPr="00001DC0">
              <w:rPr>
                <w:rStyle w:val="Hyperlink"/>
                <w:kern w:val="2"/>
                <w14:ligatures w14:val="standard"/>
              </w:rPr>
              <w:t>Memory Device</w:t>
            </w:r>
            <w:r w:rsidR="00D61BBE">
              <w:rPr>
                <w:webHidden/>
              </w:rPr>
              <w:tab/>
            </w:r>
            <w:r w:rsidR="00D61BBE">
              <w:rPr>
                <w:webHidden/>
              </w:rPr>
              <w:fldChar w:fldCharType="begin"/>
            </w:r>
            <w:r w:rsidR="00D61BBE">
              <w:rPr>
                <w:webHidden/>
              </w:rPr>
              <w:instrText xml:space="preserve"> PAGEREF _Toc412029782 \h </w:instrText>
            </w:r>
            <w:r w:rsidR="00D61BBE">
              <w:rPr>
                <w:webHidden/>
              </w:rPr>
            </w:r>
            <w:r w:rsidR="00D61BBE">
              <w:rPr>
                <w:webHidden/>
              </w:rPr>
              <w:fldChar w:fldCharType="separate"/>
            </w:r>
            <w:r w:rsidR="00D61BBE">
              <w:rPr>
                <w:webHidden/>
              </w:rPr>
              <w:t>7</w:t>
            </w:r>
            <w:r w:rsidR="00D61BBE">
              <w:rPr>
                <w:webHidden/>
              </w:rPr>
              <w:fldChar w:fldCharType="end"/>
            </w:r>
          </w:hyperlink>
        </w:p>
        <w:p w:rsidR="00D61BBE" w:rsidRDefault="00C87680">
          <w:pPr>
            <w:pStyle w:val="TOC3"/>
            <w:tabs>
              <w:tab w:val="left" w:pos="1320"/>
              <w:tab w:val="right" w:leader="dot" w:pos="9863"/>
            </w:tabs>
          </w:pPr>
          <w:hyperlink w:anchor="_Toc412029783" w:history="1">
            <w:r w:rsidR="00D61BBE" w:rsidRPr="00001DC0">
              <w:rPr>
                <w:rStyle w:val="Hyperlink"/>
                <w:kern w:val="2"/>
                <w14:ligatures w14:val="standard"/>
              </w:rPr>
              <w:t>5.1.4</w:t>
            </w:r>
            <w:r w:rsidR="00D61BBE">
              <w:tab/>
            </w:r>
            <w:r w:rsidR="00D61BBE" w:rsidRPr="00001DC0">
              <w:rPr>
                <w:rStyle w:val="Hyperlink"/>
                <w:kern w:val="2"/>
                <w14:ligatures w14:val="standard"/>
              </w:rPr>
              <w:t>Communication</w:t>
            </w:r>
            <w:r w:rsidR="00D61BBE">
              <w:rPr>
                <w:webHidden/>
              </w:rPr>
              <w:tab/>
            </w:r>
            <w:r w:rsidR="00D61BBE">
              <w:rPr>
                <w:webHidden/>
              </w:rPr>
              <w:fldChar w:fldCharType="begin"/>
            </w:r>
            <w:r w:rsidR="00D61BBE">
              <w:rPr>
                <w:webHidden/>
              </w:rPr>
              <w:instrText xml:space="preserve"> PAGEREF _Toc412029783 \h </w:instrText>
            </w:r>
            <w:r w:rsidR="00D61BBE">
              <w:rPr>
                <w:webHidden/>
              </w:rPr>
            </w:r>
            <w:r w:rsidR="00D61BBE">
              <w:rPr>
                <w:webHidden/>
              </w:rPr>
              <w:fldChar w:fldCharType="separate"/>
            </w:r>
            <w:r w:rsidR="00D61BBE">
              <w:rPr>
                <w:webHidden/>
              </w:rPr>
              <w:t>7</w:t>
            </w:r>
            <w:r w:rsidR="00D61BBE">
              <w:rPr>
                <w:webHidden/>
              </w:rPr>
              <w:fldChar w:fldCharType="end"/>
            </w:r>
          </w:hyperlink>
        </w:p>
        <w:p w:rsidR="00D61BBE" w:rsidRDefault="00C87680">
          <w:pPr>
            <w:pStyle w:val="TOC3"/>
            <w:tabs>
              <w:tab w:val="left" w:pos="1320"/>
              <w:tab w:val="right" w:leader="dot" w:pos="9863"/>
            </w:tabs>
          </w:pPr>
          <w:hyperlink w:anchor="_Toc412029784" w:history="1">
            <w:r w:rsidR="00D61BBE" w:rsidRPr="00001DC0">
              <w:rPr>
                <w:rStyle w:val="Hyperlink"/>
                <w:kern w:val="2"/>
                <w14:ligatures w14:val="standard"/>
              </w:rPr>
              <w:t>5.1.5</w:t>
            </w:r>
            <w:r w:rsidR="00D61BBE">
              <w:tab/>
            </w:r>
            <w:r w:rsidR="00D61BBE" w:rsidRPr="00001DC0">
              <w:rPr>
                <w:rStyle w:val="Hyperlink"/>
                <w:kern w:val="2"/>
                <w14:ligatures w14:val="standard"/>
              </w:rPr>
              <w:t>Connectors</w:t>
            </w:r>
            <w:r w:rsidR="00D61BBE">
              <w:rPr>
                <w:webHidden/>
              </w:rPr>
              <w:tab/>
            </w:r>
            <w:r w:rsidR="00D61BBE">
              <w:rPr>
                <w:webHidden/>
              </w:rPr>
              <w:fldChar w:fldCharType="begin"/>
            </w:r>
            <w:r w:rsidR="00D61BBE">
              <w:rPr>
                <w:webHidden/>
              </w:rPr>
              <w:instrText xml:space="preserve"> PAGEREF _Toc412029784 \h </w:instrText>
            </w:r>
            <w:r w:rsidR="00D61BBE">
              <w:rPr>
                <w:webHidden/>
              </w:rPr>
            </w:r>
            <w:r w:rsidR="00D61BBE">
              <w:rPr>
                <w:webHidden/>
              </w:rPr>
              <w:fldChar w:fldCharType="separate"/>
            </w:r>
            <w:r w:rsidR="00D61BBE">
              <w:rPr>
                <w:webHidden/>
              </w:rPr>
              <w:t>8</w:t>
            </w:r>
            <w:r w:rsidR="00D61BBE">
              <w:rPr>
                <w:webHidden/>
              </w:rPr>
              <w:fldChar w:fldCharType="end"/>
            </w:r>
          </w:hyperlink>
        </w:p>
        <w:p w:rsidR="00D61BBE" w:rsidRDefault="00C87680">
          <w:pPr>
            <w:pStyle w:val="TOC3"/>
            <w:tabs>
              <w:tab w:val="left" w:pos="1320"/>
              <w:tab w:val="right" w:leader="dot" w:pos="9863"/>
            </w:tabs>
          </w:pPr>
          <w:hyperlink w:anchor="_Toc412029785" w:history="1">
            <w:r w:rsidR="00D61BBE" w:rsidRPr="00001DC0">
              <w:rPr>
                <w:rStyle w:val="Hyperlink"/>
                <w:kern w:val="2"/>
                <w14:ligatures w14:val="standard"/>
              </w:rPr>
              <w:t>5.1.6</w:t>
            </w:r>
            <w:r w:rsidR="00D61BBE">
              <w:tab/>
            </w:r>
            <w:r w:rsidR="00D61BBE" w:rsidRPr="00001DC0">
              <w:rPr>
                <w:rStyle w:val="Hyperlink"/>
                <w:kern w:val="2"/>
                <w14:ligatures w14:val="standard"/>
              </w:rPr>
              <w:t>Display</w:t>
            </w:r>
            <w:r w:rsidR="00D61BBE">
              <w:rPr>
                <w:webHidden/>
              </w:rPr>
              <w:tab/>
            </w:r>
            <w:r w:rsidR="00D61BBE">
              <w:rPr>
                <w:webHidden/>
              </w:rPr>
              <w:fldChar w:fldCharType="begin"/>
            </w:r>
            <w:r w:rsidR="00D61BBE">
              <w:rPr>
                <w:webHidden/>
              </w:rPr>
              <w:instrText xml:space="preserve"> PAGEREF _Toc412029785 \h </w:instrText>
            </w:r>
            <w:r w:rsidR="00D61BBE">
              <w:rPr>
                <w:webHidden/>
              </w:rPr>
            </w:r>
            <w:r w:rsidR="00D61BBE">
              <w:rPr>
                <w:webHidden/>
              </w:rPr>
              <w:fldChar w:fldCharType="separate"/>
            </w:r>
            <w:r w:rsidR="00D61BBE">
              <w:rPr>
                <w:webHidden/>
              </w:rPr>
              <w:t>8</w:t>
            </w:r>
            <w:r w:rsidR="00D61BBE">
              <w:rPr>
                <w:webHidden/>
              </w:rPr>
              <w:fldChar w:fldCharType="end"/>
            </w:r>
          </w:hyperlink>
        </w:p>
        <w:p w:rsidR="00D61BBE" w:rsidRDefault="00C87680">
          <w:pPr>
            <w:pStyle w:val="TOC3"/>
            <w:tabs>
              <w:tab w:val="left" w:pos="1320"/>
              <w:tab w:val="right" w:leader="dot" w:pos="9863"/>
            </w:tabs>
          </w:pPr>
          <w:hyperlink w:anchor="_Toc412029786" w:history="1">
            <w:r w:rsidR="00D61BBE" w:rsidRPr="00001DC0">
              <w:rPr>
                <w:rStyle w:val="Hyperlink"/>
                <w:kern w:val="2"/>
                <w14:ligatures w14:val="standard"/>
              </w:rPr>
              <w:t>5.1.7</w:t>
            </w:r>
            <w:r w:rsidR="00D61BBE">
              <w:tab/>
            </w:r>
            <w:r w:rsidR="00D61BBE" w:rsidRPr="00001DC0">
              <w:rPr>
                <w:rStyle w:val="Hyperlink"/>
                <w:kern w:val="2"/>
                <w14:ligatures w14:val="standard"/>
              </w:rPr>
              <w:t>Audio</w:t>
            </w:r>
            <w:r w:rsidR="00D61BBE">
              <w:rPr>
                <w:webHidden/>
              </w:rPr>
              <w:tab/>
            </w:r>
            <w:r w:rsidR="00D61BBE">
              <w:rPr>
                <w:webHidden/>
              </w:rPr>
              <w:fldChar w:fldCharType="begin"/>
            </w:r>
            <w:r w:rsidR="00D61BBE">
              <w:rPr>
                <w:webHidden/>
              </w:rPr>
              <w:instrText xml:space="preserve"> PAGEREF _Toc412029786 \h </w:instrText>
            </w:r>
            <w:r w:rsidR="00D61BBE">
              <w:rPr>
                <w:webHidden/>
              </w:rPr>
            </w:r>
            <w:r w:rsidR="00D61BBE">
              <w:rPr>
                <w:webHidden/>
              </w:rPr>
              <w:fldChar w:fldCharType="separate"/>
            </w:r>
            <w:r w:rsidR="00D61BBE">
              <w:rPr>
                <w:webHidden/>
              </w:rPr>
              <w:t>8</w:t>
            </w:r>
            <w:r w:rsidR="00D61BBE">
              <w:rPr>
                <w:webHidden/>
              </w:rPr>
              <w:fldChar w:fldCharType="end"/>
            </w:r>
          </w:hyperlink>
        </w:p>
        <w:p w:rsidR="00D61BBE" w:rsidRDefault="00C87680">
          <w:pPr>
            <w:pStyle w:val="TOC3"/>
            <w:tabs>
              <w:tab w:val="left" w:pos="1320"/>
              <w:tab w:val="right" w:leader="dot" w:pos="9863"/>
            </w:tabs>
          </w:pPr>
          <w:hyperlink w:anchor="_Toc412029787" w:history="1">
            <w:r w:rsidR="00D61BBE" w:rsidRPr="00001DC0">
              <w:rPr>
                <w:rStyle w:val="Hyperlink"/>
                <w:kern w:val="2"/>
                <w14:ligatures w14:val="standard"/>
              </w:rPr>
              <w:t>5.1.8</w:t>
            </w:r>
            <w:r w:rsidR="00D61BBE">
              <w:tab/>
            </w:r>
            <w:r w:rsidR="00D61BBE" w:rsidRPr="00001DC0">
              <w:rPr>
                <w:rStyle w:val="Hyperlink"/>
                <w:kern w:val="2"/>
                <w14:ligatures w14:val="standard"/>
              </w:rPr>
              <w:t>Video Input</w:t>
            </w:r>
            <w:r w:rsidR="00D61BBE">
              <w:rPr>
                <w:webHidden/>
              </w:rPr>
              <w:tab/>
            </w:r>
            <w:r w:rsidR="00D61BBE">
              <w:rPr>
                <w:webHidden/>
              </w:rPr>
              <w:fldChar w:fldCharType="begin"/>
            </w:r>
            <w:r w:rsidR="00D61BBE">
              <w:rPr>
                <w:webHidden/>
              </w:rPr>
              <w:instrText xml:space="preserve"> PAGEREF _Toc412029787 \h </w:instrText>
            </w:r>
            <w:r w:rsidR="00D61BBE">
              <w:rPr>
                <w:webHidden/>
              </w:rPr>
            </w:r>
            <w:r w:rsidR="00D61BBE">
              <w:rPr>
                <w:webHidden/>
              </w:rPr>
              <w:fldChar w:fldCharType="separate"/>
            </w:r>
            <w:r w:rsidR="00D61BBE">
              <w:rPr>
                <w:webHidden/>
              </w:rPr>
              <w:t>8</w:t>
            </w:r>
            <w:r w:rsidR="00D61BBE">
              <w:rPr>
                <w:webHidden/>
              </w:rPr>
              <w:fldChar w:fldCharType="end"/>
            </w:r>
          </w:hyperlink>
        </w:p>
        <w:p w:rsidR="00D61BBE" w:rsidRDefault="00C87680">
          <w:pPr>
            <w:pStyle w:val="TOC3"/>
            <w:tabs>
              <w:tab w:val="left" w:pos="1320"/>
              <w:tab w:val="right" w:leader="dot" w:pos="9863"/>
            </w:tabs>
          </w:pPr>
          <w:hyperlink w:anchor="_Toc412029788" w:history="1">
            <w:r w:rsidR="00D61BBE" w:rsidRPr="00001DC0">
              <w:rPr>
                <w:rStyle w:val="Hyperlink"/>
                <w:kern w:val="2"/>
                <w14:ligatures w14:val="standard"/>
              </w:rPr>
              <w:t>5.1.9</w:t>
            </w:r>
            <w:r w:rsidR="00D61BBE">
              <w:tab/>
            </w:r>
            <w:r w:rsidR="00D61BBE" w:rsidRPr="00001DC0">
              <w:rPr>
                <w:rStyle w:val="Hyperlink"/>
                <w:kern w:val="2"/>
                <w14:ligatures w14:val="standard"/>
              </w:rPr>
              <w:t>ADC</w:t>
            </w:r>
            <w:r w:rsidR="00D61BBE">
              <w:rPr>
                <w:webHidden/>
              </w:rPr>
              <w:tab/>
            </w:r>
            <w:r w:rsidR="00D61BBE">
              <w:rPr>
                <w:webHidden/>
              </w:rPr>
              <w:fldChar w:fldCharType="begin"/>
            </w:r>
            <w:r w:rsidR="00D61BBE">
              <w:rPr>
                <w:webHidden/>
              </w:rPr>
              <w:instrText xml:space="preserve"> PAGEREF _Toc412029788 \h </w:instrText>
            </w:r>
            <w:r w:rsidR="00D61BBE">
              <w:rPr>
                <w:webHidden/>
              </w:rPr>
            </w:r>
            <w:r w:rsidR="00D61BBE">
              <w:rPr>
                <w:webHidden/>
              </w:rPr>
              <w:fldChar w:fldCharType="separate"/>
            </w:r>
            <w:r w:rsidR="00D61BBE">
              <w:rPr>
                <w:webHidden/>
              </w:rPr>
              <w:t>8</w:t>
            </w:r>
            <w:r w:rsidR="00D61BBE">
              <w:rPr>
                <w:webHidden/>
              </w:rPr>
              <w:fldChar w:fldCharType="end"/>
            </w:r>
          </w:hyperlink>
        </w:p>
        <w:p w:rsidR="00D61BBE" w:rsidRDefault="00C87680">
          <w:pPr>
            <w:pStyle w:val="TOC3"/>
            <w:tabs>
              <w:tab w:val="left" w:pos="1320"/>
              <w:tab w:val="right" w:leader="dot" w:pos="9863"/>
            </w:tabs>
          </w:pPr>
          <w:hyperlink w:anchor="_Toc412029789" w:history="1">
            <w:r w:rsidR="00D61BBE" w:rsidRPr="00001DC0">
              <w:rPr>
                <w:rStyle w:val="Hyperlink"/>
                <w:kern w:val="2"/>
                <w14:ligatures w14:val="standard"/>
              </w:rPr>
              <w:t>5.1.10</w:t>
            </w:r>
            <w:r w:rsidR="00D61BBE">
              <w:tab/>
            </w:r>
            <w:r w:rsidR="00D61BBE" w:rsidRPr="00001DC0">
              <w:rPr>
                <w:rStyle w:val="Hyperlink"/>
                <w:kern w:val="2"/>
                <w14:ligatures w14:val="standard"/>
              </w:rPr>
              <w:t>Switches, Buttons and Indicators</w:t>
            </w:r>
            <w:r w:rsidR="00D61BBE">
              <w:rPr>
                <w:webHidden/>
              </w:rPr>
              <w:tab/>
            </w:r>
            <w:r w:rsidR="00D61BBE">
              <w:rPr>
                <w:webHidden/>
              </w:rPr>
              <w:fldChar w:fldCharType="begin"/>
            </w:r>
            <w:r w:rsidR="00D61BBE">
              <w:rPr>
                <w:webHidden/>
              </w:rPr>
              <w:instrText xml:space="preserve"> PAGEREF _Toc412029789 \h </w:instrText>
            </w:r>
            <w:r w:rsidR="00D61BBE">
              <w:rPr>
                <w:webHidden/>
              </w:rPr>
            </w:r>
            <w:r w:rsidR="00D61BBE">
              <w:rPr>
                <w:webHidden/>
              </w:rPr>
              <w:fldChar w:fldCharType="separate"/>
            </w:r>
            <w:r w:rsidR="00D61BBE">
              <w:rPr>
                <w:webHidden/>
              </w:rPr>
              <w:t>8</w:t>
            </w:r>
            <w:r w:rsidR="00D61BBE">
              <w:rPr>
                <w:webHidden/>
              </w:rPr>
              <w:fldChar w:fldCharType="end"/>
            </w:r>
          </w:hyperlink>
        </w:p>
        <w:p w:rsidR="00D61BBE" w:rsidRDefault="00C87680">
          <w:pPr>
            <w:pStyle w:val="TOC3"/>
            <w:tabs>
              <w:tab w:val="left" w:pos="1320"/>
              <w:tab w:val="right" w:leader="dot" w:pos="9863"/>
            </w:tabs>
          </w:pPr>
          <w:hyperlink w:anchor="_Toc412029790" w:history="1">
            <w:r w:rsidR="00D61BBE" w:rsidRPr="00001DC0">
              <w:rPr>
                <w:rStyle w:val="Hyperlink"/>
                <w:kern w:val="2"/>
                <w14:ligatures w14:val="standard"/>
              </w:rPr>
              <w:t>5.1.11</w:t>
            </w:r>
            <w:r w:rsidR="00D61BBE">
              <w:tab/>
            </w:r>
            <w:r w:rsidR="00D61BBE" w:rsidRPr="00001DC0">
              <w:rPr>
                <w:rStyle w:val="Hyperlink"/>
                <w:kern w:val="2"/>
                <w14:ligatures w14:val="standard"/>
              </w:rPr>
              <w:t>Sensors</w:t>
            </w:r>
            <w:r w:rsidR="00D61BBE">
              <w:rPr>
                <w:webHidden/>
              </w:rPr>
              <w:tab/>
            </w:r>
            <w:r w:rsidR="00D61BBE">
              <w:rPr>
                <w:webHidden/>
              </w:rPr>
              <w:fldChar w:fldCharType="begin"/>
            </w:r>
            <w:r w:rsidR="00D61BBE">
              <w:rPr>
                <w:webHidden/>
              </w:rPr>
              <w:instrText xml:space="preserve"> PAGEREF _Toc412029790 \h </w:instrText>
            </w:r>
            <w:r w:rsidR="00D61BBE">
              <w:rPr>
                <w:webHidden/>
              </w:rPr>
            </w:r>
            <w:r w:rsidR="00D61BBE">
              <w:rPr>
                <w:webHidden/>
              </w:rPr>
              <w:fldChar w:fldCharType="separate"/>
            </w:r>
            <w:r w:rsidR="00D61BBE">
              <w:rPr>
                <w:webHidden/>
              </w:rPr>
              <w:t>8</w:t>
            </w:r>
            <w:r w:rsidR="00D61BBE">
              <w:rPr>
                <w:webHidden/>
              </w:rPr>
              <w:fldChar w:fldCharType="end"/>
            </w:r>
          </w:hyperlink>
        </w:p>
        <w:p w:rsidR="00D61BBE" w:rsidRDefault="00C87680">
          <w:pPr>
            <w:pStyle w:val="TOC3"/>
            <w:tabs>
              <w:tab w:val="left" w:pos="1320"/>
              <w:tab w:val="right" w:leader="dot" w:pos="9863"/>
            </w:tabs>
          </w:pPr>
          <w:hyperlink w:anchor="_Toc412029791" w:history="1">
            <w:r w:rsidR="00D61BBE" w:rsidRPr="00001DC0">
              <w:rPr>
                <w:rStyle w:val="Hyperlink"/>
                <w:kern w:val="2"/>
                <w14:ligatures w14:val="standard"/>
              </w:rPr>
              <w:t>5.1.12</w:t>
            </w:r>
            <w:r w:rsidR="00D61BBE">
              <w:tab/>
            </w:r>
            <w:r w:rsidR="00D61BBE" w:rsidRPr="00001DC0">
              <w:rPr>
                <w:rStyle w:val="Hyperlink"/>
                <w:kern w:val="2"/>
                <w14:ligatures w14:val="standard"/>
              </w:rPr>
              <w:t>Power</w:t>
            </w:r>
            <w:r w:rsidR="00D61BBE">
              <w:rPr>
                <w:webHidden/>
              </w:rPr>
              <w:tab/>
            </w:r>
            <w:r w:rsidR="00D61BBE">
              <w:rPr>
                <w:webHidden/>
              </w:rPr>
              <w:fldChar w:fldCharType="begin"/>
            </w:r>
            <w:r w:rsidR="00D61BBE">
              <w:rPr>
                <w:webHidden/>
              </w:rPr>
              <w:instrText xml:space="preserve"> PAGEREF _Toc412029791 \h </w:instrText>
            </w:r>
            <w:r w:rsidR="00D61BBE">
              <w:rPr>
                <w:webHidden/>
              </w:rPr>
            </w:r>
            <w:r w:rsidR="00D61BBE">
              <w:rPr>
                <w:webHidden/>
              </w:rPr>
              <w:fldChar w:fldCharType="separate"/>
            </w:r>
            <w:r w:rsidR="00D61BBE">
              <w:rPr>
                <w:webHidden/>
              </w:rPr>
              <w:t>8</w:t>
            </w:r>
            <w:r w:rsidR="00D61BBE">
              <w:rPr>
                <w:webHidden/>
              </w:rPr>
              <w:fldChar w:fldCharType="end"/>
            </w:r>
          </w:hyperlink>
        </w:p>
        <w:p w:rsidR="00D61BBE" w:rsidRDefault="00C87680">
          <w:pPr>
            <w:pStyle w:val="TOC3"/>
            <w:tabs>
              <w:tab w:val="left" w:pos="1320"/>
              <w:tab w:val="right" w:leader="dot" w:pos="9863"/>
            </w:tabs>
          </w:pPr>
          <w:hyperlink w:anchor="_Toc412029792" w:history="1">
            <w:r w:rsidR="00D61BBE" w:rsidRPr="00001DC0">
              <w:rPr>
                <w:rStyle w:val="Hyperlink"/>
                <w:kern w:val="2"/>
                <w14:ligatures w14:val="standard"/>
              </w:rPr>
              <w:t>5.1.13</w:t>
            </w:r>
            <w:r w:rsidR="00D61BBE">
              <w:tab/>
            </w:r>
            <w:r w:rsidR="00D61BBE" w:rsidRPr="00001DC0">
              <w:rPr>
                <w:rStyle w:val="Hyperlink"/>
                <w:kern w:val="2"/>
                <w14:ligatures w14:val="standard"/>
              </w:rPr>
              <w:t>Block Diagram</w:t>
            </w:r>
            <w:r w:rsidR="00D61BBE">
              <w:rPr>
                <w:webHidden/>
              </w:rPr>
              <w:tab/>
            </w:r>
            <w:r w:rsidR="00D61BBE">
              <w:rPr>
                <w:webHidden/>
              </w:rPr>
              <w:fldChar w:fldCharType="begin"/>
            </w:r>
            <w:r w:rsidR="00D61BBE">
              <w:rPr>
                <w:webHidden/>
              </w:rPr>
              <w:instrText xml:space="preserve"> PAGEREF _Toc412029792 \h </w:instrText>
            </w:r>
            <w:r w:rsidR="00D61BBE">
              <w:rPr>
                <w:webHidden/>
              </w:rPr>
            </w:r>
            <w:r w:rsidR="00D61BBE">
              <w:rPr>
                <w:webHidden/>
              </w:rPr>
              <w:fldChar w:fldCharType="separate"/>
            </w:r>
            <w:r w:rsidR="00D61BBE">
              <w:rPr>
                <w:webHidden/>
              </w:rPr>
              <w:t>9</w:t>
            </w:r>
            <w:r w:rsidR="00D61BBE">
              <w:rPr>
                <w:webHidden/>
              </w:rPr>
              <w:fldChar w:fldCharType="end"/>
            </w:r>
          </w:hyperlink>
        </w:p>
        <w:p w:rsidR="00D61BBE" w:rsidRDefault="00C87680">
          <w:pPr>
            <w:pStyle w:val="TOC2"/>
            <w:tabs>
              <w:tab w:val="left" w:pos="880"/>
              <w:tab w:val="right" w:leader="dot" w:pos="9863"/>
            </w:tabs>
          </w:pPr>
          <w:hyperlink w:anchor="_Toc412029793" w:history="1">
            <w:r w:rsidR="00D61BBE" w:rsidRPr="00001DC0">
              <w:rPr>
                <w:rStyle w:val="Hyperlink"/>
                <w:kern w:val="2"/>
                <w14:ligatures w14:val="standard"/>
              </w:rPr>
              <w:t>5.2</w:t>
            </w:r>
            <w:r w:rsidR="00D61BBE">
              <w:tab/>
            </w:r>
            <w:r w:rsidR="00D61BBE" w:rsidRPr="00001DC0">
              <w:rPr>
                <w:rStyle w:val="Hyperlink"/>
                <w:kern w:val="2"/>
                <w14:ligatures w14:val="standard"/>
              </w:rPr>
              <w:t>Layout</w:t>
            </w:r>
            <w:r w:rsidR="00D61BBE">
              <w:rPr>
                <w:webHidden/>
              </w:rPr>
              <w:tab/>
            </w:r>
            <w:r w:rsidR="00D61BBE">
              <w:rPr>
                <w:webHidden/>
              </w:rPr>
              <w:fldChar w:fldCharType="begin"/>
            </w:r>
            <w:r w:rsidR="00D61BBE">
              <w:rPr>
                <w:webHidden/>
              </w:rPr>
              <w:instrText xml:space="preserve"> PAGEREF _Toc412029793 \h </w:instrText>
            </w:r>
            <w:r w:rsidR="00D61BBE">
              <w:rPr>
                <w:webHidden/>
              </w:rPr>
            </w:r>
            <w:r w:rsidR="00D61BBE">
              <w:rPr>
                <w:webHidden/>
              </w:rPr>
              <w:fldChar w:fldCharType="separate"/>
            </w:r>
            <w:r w:rsidR="00D61BBE">
              <w:rPr>
                <w:webHidden/>
              </w:rPr>
              <w:t>9</w:t>
            </w:r>
            <w:r w:rsidR="00D61BBE">
              <w:rPr>
                <w:webHidden/>
              </w:rPr>
              <w:fldChar w:fldCharType="end"/>
            </w:r>
          </w:hyperlink>
        </w:p>
        <w:p w:rsidR="00D61BBE" w:rsidRDefault="00C87680">
          <w:pPr>
            <w:pStyle w:val="TOC1"/>
            <w:tabs>
              <w:tab w:val="left" w:pos="440"/>
            </w:tabs>
          </w:pPr>
          <w:hyperlink w:anchor="_Toc412029794" w:history="1">
            <w:r w:rsidR="00D61BBE" w:rsidRPr="00001DC0">
              <w:rPr>
                <w:rStyle w:val="Hyperlink"/>
                <w:kern w:val="2"/>
                <w14:ligatures w14:val="standard"/>
              </w:rPr>
              <w:t>6</w:t>
            </w:r>
            <w:r w:rsidR="00D61BBE">
              <w:tab/>
            </w:r>
            <w:r w:rsidR="00D61BBE" w:rsidRPr="00001DC0">
              <w:rPr>
                <w:rStyle w:val="Hyperlink"/>
                <w:kern w:val="2"/>
                <w14:ligatures w14:val="standard"/>
              </w:rPr>
              <w:t>Cyclone V Overview</w:t>
            </w:r>
            <w:r w:rsidR="00D61BBE">
              <w:rPr>
                <w:webHidden/>
              </w:rPr>
              <w:tab/>
            </w:r>
            <w:r w:rsidR="00D61BBE">
              <w:rPr>
                <w:webHidden/>
              </w:rPr>
              <w:fldChar w:fldCharType="begin"/>
            </w:r>
            <w:r w:rsidR="00D61BBE">
              <w:rPr>
                <w:webHidden/>
              </w:rPr>
              <w:instrText xml:space="preserve"> PAGEREF _Toc412029794 \h </w:instrText>
            </w:r>
            <w:r w:rsidR="00D61BBE">
              <w:rPr>
                <w:webHidden/>
              </w:rPr>
            </w:r>
            <w:r w:rsidR="00D61BBE">
              <w:rPr>
                <w:webHidden/>
              </w:rPr>
              <w:fldChar w:fldCharType="separate"/>
            </w:r>
            <w:r w:rsidR="00D61BBE">
              <w:rPr>
                <w:webHidden/>
              </w:rPr>
              <w:t>11</w:t>
            </w:r>
            <w:r w:rsidR="00D61BBE">
              <w:rPr>
                <w:webHidden/>
              </w:rPr>
              <w:fldChar w:fldCharType="end"/>
            </w:r>
          </w:hyperlink>
        </w:p>
        <w:p w:rsidR="00D61BBE" w:rsidRDefault="00C87680">
          <w:pPr>
            <w:pStyle w:val="TOC2"/>
            <w:tabs>
              <w:tab w:val="left" w:pos="880"/>
              <w:tab w:val="right" w:leader="dot" w:pos="9863"/>
            </w:tabs>
          </w:pPr>
          <w:hyperlink w:anchor="_Toc412029795" w:history="1">
            <w:r w:rsidR="00D61BBE" w:rsidRPr="00001DC0">
              <w:rPr>
                <w:rStyle w:val="Hyperlink"/>
                <w:kern w:val="2"/>
                <w14:ligatures w14:val="standard"/>
              </w:rPr>
              <w:t>6.1</w:t>
            </w:r>
            <w:r w:rsidR="00D61BBE">
              <w:tab/>
            </w:r>
            <w:r w:rsidR="00D61BBE" w:rsidRPr="00001DC0">
              <w:rPr>
                <w:rStyle w:val="Hyperlink"/>
                <w:kern w:val="2"/>
                <w14:ligatures w14:val="standard"/>
              </w:rPr>
              <w:t>Introduction to the Cyclone V Hard Processor System</w:t>
            </w:r>
            <w:r w:rsidR="00D61BBE">
              <w:rPr>
                <w:webHidden/>
              </w:rPr>
              <w:tab/>
            </w:r>
            <w:r w:rsidR="00D61BBE">
              <w:rPr>
                <w:webHidden/>
              </w:rPr>
              <w:fldChar w:fldCharType="begin"/>
            </w:r>
            <w:r w:rsidR="00D61BBE">
              <w:rPr>
                <w:webHidden/>
              </w:rPr>
              <w:instrText xml:space="preserve"> PAGEREF _Toc412029795 \h </w:instrText>
            </w:r>
            <w:r w:rsidR="00D61BBE">
              <w:rPr>
                <w:webHidden/>
              </w:rPr>
            </w:r>
            <w:r w:rsidR="00D61BBE">
              <w:rPr>
                <w:webHidden/>
              </w:rPr>
              <w:fldChar w:fldCharType="separate"/>
            </w:r>
            <w:r w:rsidR="00D61BBE">
              <w:rPr>
                <w:webHidden/>
              </w:rPr>
              <w:t>11</w:t>
            </w:r>
            <w:r w:rsidR="00D61BBE">
              <w:rPr>
                <w:webHidden/>
              </w:rPr>
              <w:fldChar w:fldCharType="end"/>
            </w:r>
          </w:hyperlink>
        </w:p>
        <w:p w:rsidR="00D61BBE" w:rsidRDefault="00C87680">
          <w:pPr>
            <w:pStyle w:val="TOC2"/>
            <w:tabs>
              <w:tab w:val="left" w:pos="880"/>
              <w:tab w:val="right" w:leader="dot" w:pos="9863"/>
            </w:tabs>
          </w:pPr>
          <w:hyperlink w:anchor="_Toc412029796" w:history="1">
            <w:r w:rsidR="00D61BBE" w:rsidRPr="00001DC0">
              <w:rPr>
                <w:rStyle w:val="Hyperlink"/>
                <w:kern w:val="2"/>
                <w14:ligatures w14:val="standard"/>
              </w:rPr>
              <w:t>6.2</w:t>
            </w:r>
            <w:r w:rsidR="00D61BBE">
              <w:tab/>
            </w:r>
            <w:r w:rsidR="00D61BBE" w:rsidRPr="00001DC0">
              <w:rPr>
                <w:rStyle w:val="Hyperlink"/>
                <w:kern w:val="2"/>
                <w14:ligatures w14:val="standard"/>
              </w:rPr>
              <w:t>Features of the HPS</w:t>
            </w:r>
            <w:r w:rsidR="00D61BBE">
              <w:rPr>
                <w:webHidden/>
              </w:rPr>
              <w:tab/>
            </w:r>
            <w:r w:rsidR="00D61BBE">
              <w:rPr>
                <w:webHidden/>
              </w:rPr>
              <w:fldChar w:fldCharType="begin"/>
            </w:r>
            <w:r w:rsidR="00D61BBE">
              <w:rPr>
                <w:webHidden/>
              </w:rPr>
              <w:instrText xml:space="preserve"> PAGEREF _Toc412029796 \h </w:instrText>
            </w:r>
            <w:r w:rsidR="00D61BBE">
              <w:rPr>
                <w:webHidden/>
              </w:rPr>
            </w:r>
            <w:r w:rsidR="00D61BBE">
              <w:rPr>
                <w:webHidden/>
              </w:rPr>
              <w:fldChar w:fldCharType="separate"/>
            </w:r>
            <w:r w:rsidR="00D61BBE">
              <w:rPr>
                <w:webHidden/>
              </w:rPr>
              <w:t>12</w:t>
            </w:r>
            <w:r w:rsidR="00D61BBE">
              <w:rPr>
                <w:webHidden/>
              </w:rPr>
              <w:fldChar w:fldCharType="end"/>
            </w:r>
          </w:hyperlink>
        </w:p>
        <w:p w:rsidR="00D61BBE" w:rsidRDefault="00C87680">
          <w:pPr>
            <w:pStyle w:val="TOC2"/>
            <w:tabs>
              <w:tab w:val="left" w:pos="880"/>
              <w:tab w:val="right" w:leader="dot" w:pos="9863"/>
            </w:tabs>
          </w:pPr>
          <w:hyperlink w:anchor="_Toc412029797" w:history="1">
            <w:r w:rsidR="00D61BBE" w:rsidRPr="00001DC0">
              <w:rPr>
                <w:rStyle w:val="Hyperlink"/>
                <w:kern w:val="2"/>
                <w14:ligatures w14:val="standard"/>
              </w:rPr>
              <w:t>6.3</w:t>
            </w:r>
            <w:r w:rsidR="00D61BBE">
              <w:tab/>
            </w:r>
            <w:r w:rsidR="00D61BBE" w:rsidRPr="00001DC0">
              <w:rPr>
                <w:rStyle w:val="Hyperlink"/>
                <w:kern w:val="2"/>
                <w14:ligatures w14:val="standard"/>
              </w:rPr>
              <w:t>System Integration Overview</w:t>
            </w:r>
            <w:r w:rsidR="00D61BBE">
              <w:rPr>
                <w:webHidden/>
              </w:rPr>
              <w:tab/>
            </w:r>
            <w:r w:rsidR="00D61BBE">
              <w:rPr>
                <w:webHidden/>
              </w:rPr>
              <w:fldChar w:fldCharType="begin"/>
            </w:r>
            <w:r w:rsidR="00D61BBE">
              <w:rPr>
                <w:webHidden/>
              </w:rPr>
              <w:instrText xml:space="preserve"> PAGEREF _Toc412029797 \h </w:instrText>
            </w:r>
            <w:r w:rsidR="00D61BBE">
              <w:rPr>
                <w:webHidden/>
              </w:rPr>
            </w:r>
            <w:r w:rsidR="00D61BBE">
              <w:rPr>
                <w:webHidden/>
              </w:rPr>
              <w:fldChar w:fldCharType="separate"/>
            </w:r>
            <w:r w:rsidR="00D61BBE">
              <w:rPr>
                <w:webHidden/>
              </w:rPr>
              <w:t>13</w:t>
            </w:r>
            <w:r w:rsidR="00D61BBE">
              <w:rPr>
                <w:webHidden/>
              </w:rPr>
              <w:fldChar w:fldCharType="end"/>
            </w:r>
          </w:hyperlink>
        </w:p>
        <w:p w:rsidR="00D61BBE" w:rsidRDefault="00C87680">
          <w:pPr>
            <w:pStyle w:val="TOC3"/>
            <w:tabs>
              <w:tab w:val="left" w:pos="1320"/>
              <w:tab w:val="right" w:leader="dot" w:pos="9863"/>
            </w:tabs>
          </w:pPr>
          <w:hyperlink w:anchor="_Toc412029798" w:history="1">
            <w:r w:rsidR="00D61BBE" w:rsidRPr="00001DC0">
              <w:rPr>
                <w:rStyle w:val="Hyperlink"/>
                <w:kern w:val="2"/>
                <w14:ligatures w14:val="standard"/>
              </w:rPr>
              <w:t>6.3.1</w:t>
            </w:r>
            <w:r w:rsidR="00D61BBE">
              <w:tab/>
            </w:r>
            <w:r w:rsidR="00D61BBE" w:rsidRPr="00001DC0">
              <w:rPr>
                <w:rStyle w:val="Hyperlink"/>
                <w:kern w:val="2"/>
                <w14:ligatures w14:val="standard"/>
              </w:rPr>
              <w:t>MPU Subsystem</w:t>
            </w:r>
            <w:r w:rsidR="00D61BBE">
              <w:rPr>
                <w:webHidden/>
              </w:rPr>
              <w:tab/>
            </w:r>
            <w:r w:rsidR="00D61BBE">
              <w:rPr>
                <w:webHidden/>
              </w:rPr>
              <w:fldChar w:fldCharType="begin"/>
            </w:r>
            <w:r w:rsidR="00D61BBE">
              <w:rPr>
                <w:webHidden/>
              </w:rPr>
              <w:instrText xml:space="preserve"> PAGEREF _Toc412029798 \h </w:instrText>
            </w:r>
            <w:r w:rsidR="00D61BBE">
              <w:rPr>
                <w:webHidden/>
              </w:rPr>
            </w:r>
            <w:r w:rsidR="00D61BBE">
              <w:rPr>
                <w:webHidden/>
              </w:rPr>
              <w:fldChar w:fldCharType="separate"/>
            </w:r>
            <w:r w:rsidR="00D61BBE">
              <w:rPr>
                <w:webHidden/>
              </w:rPr>
              <w:t>13</w:t>
            </w:r>
            <w:r w:rsidR="00D61BBE">
              <w:rPr>
                <w:webHidden/>
              </w:rPr>
              <w:fldChar w:fldCharType="end"/>
            </w:r>
          </w:hyperlink>
        </w:p>
        <w:p w:rsidR="00D61BBE" w:rsidRDefault="00C87680">
          <w:pPr>
            <w:pStyle w:val="TOC3"/>
            <w:tabs>
              <w:tab w:val="left" w:pos="1320"/>
              <w:tab w:val="right" w:leader="dot" w:pos="9863"/>
            </w:tabs>
          </w:pPr>
          <w:hyperlink w:anchor="_Toc412029799" w:history="1">
            <w:r w:rsidR="00D61BBE" w:rsidRPr="00001DC0">
              <w:rPr>
                <w:rStyle w:val="Hyperlink"/>
                <w:kern w:val="2"/>
                <w14:ligatures w14:val="standard"/>
              </w:rPr>
              <w:t>6.3.2</w:t>
            </w:r>
            <w:r w:rsidR="00D61BBE">
              <w:tab/>
            </w:r>
            <w:r w:rsidR="00D61BBE" w:rsidRPr="00001DC0">
              <w:rPr>
                <w:rStyle w:val="Hyperlink"/>
                <w:kern w:val="2"/>
                <w14:ligatures w14:val="standard"/>
              </w:rPr>
              <w:t>SDRAM Controller Subsystem</w:t>
            </w:r>
            <w:r w:rsidR="00D61BBE">
              <w:rPr>
                <w:webHidden/>
              </w:rPr>
              <w:tab/>
            </w:r>
            <w:r w:rsidR="00D61BBE">
              <w:rPr>
                <w:webHidden/>
              </w:rPr>
              <w:fldChar w:fldCharType="begin"/>
            </w:r>
            <w:r w:rsidR="00D61BBE">
              <w:rPr>
                <w:webHidden/>
              </w:rPr>
              <w:instrText xml:space="preserve"> PAGEREF _Toc412029799 \h </w:instrText>
            </w:r>
            <w:r w:rsidR="00D61BBE">
              <w:rPr>
                <w:webHidden/>
              </w:rPr>
            </w:r>
            <w:r w:rsidR="00D61BBE">
              <w:rPr>
                <w:webHidden/>
              </w:rPr>
              <w:fldChar w:fldCharType="separate"/>
            </w:r>
            <w:r w:rsidR="00D61BBE">
              <w:rPr>
                <w:webHidden/>
              </w:rPr>
              <w:t>13</w:t>
            </w:r>
            <w:r w:rsidR="00D61BBE">
              <w:rPr>
                <w:webHidden/>
              </w:rPr>
              <w:fldChar w:fldCharType="end"/>
            </w:r>
          </w:hyperlink>
        </w:p>
        <w:p w:rsidR="00D61BBE" w:rsidRDefault="00C87680">
          <w:pPr>
            <w:pStyle w:val="TOC3"/>
            <w:tabs>
              <w:tab w:val="left" w:pos="1320"/>
              <w:tab w:val="right" w:leader="dot" w:pos="9863"/>
            </w:tabs>
          </w:pPr>
          <w:hyperlink w:anchor="_Toc412029800" w:history="1">
            <w:r w:rsidR="00D61BBE" w:rsidRPr="00001DC0">
              <w:rPr>
                <w:rStyle w:val="Hyperlink"/>
                <w:kern w:val="2"/>
                <w14:ligatures w14:val="standard"/>
              </w:rPr>
              <w:t>6.3.3</w:t>
            </w:r>
            <w:r w:rsidR="00D61BBE">
              <w:tab/>
            </w:r>
            <w:r w:rsidR="00D61BBE" w:rsidRPr="00001DC0">
              <w:rPr>
                <w:rStyle w:val="Hyperlink"/>
                <w:kern w:val="2"/>
                <w14:ligatures w14:val="standard"/>
              </w:rPr>
              <w:t>Support Peripherals</w:t>
            </w:r>
            <w:r w:rsidR="00D61BBE">
              <w:rPr>
                <w:webHidden/>
              </w:rPr>
              <w:tab/>
            </w:r>
            <w:r w:rsidR="00D61BBE">
              <w:rPr>
                <w:webHidden/>
              </w:rPr>
              <w:fldChar w:fldCharType="begin"/>
            </w:r>
            <w:r w:rsidR="00D61BBE">
              <w:rPr>
                <w:webHidden/>
              </w:rPr>
              <w:instrText xml:space="preserve"> PAGEREF _Toc412029800 \h </w:instrText>
            </w:r>
            <w:r w:rsidR="00D61BBE">
              <w:rPr>
                <w:webHidden/>
              </w:rPr>
            </w:r>
            <w:r w:rsidR="00D61BBE">
              <w:rPr>
                <w:webHidden/>
              </w:rPr>
              <w:fldChar w:fldCharType="separate"/>
            </w:r>
            <w:r w:rsidR="00D61BBE">
              <w:rPr>
                <w:webHidden/>
              </w:rPr>
              <w:t>13</w:t>
            </w:r>
            <w:r w:rsidR="00D61BBE">
              <w:rPr>
                <w:webHidden/>
              </w:rPr>
              <w:fldChar w:fldCharType="end"/>
            </w:r>
          </w:hyperlink>
        </w:p>
        <w:p w:rsidR="00D61BBE" w:rsidRDefault="00C87680">
          <w:pPr>
            <w:pStyle w:val="TOC4"/>
            <w:tabs>
              <w:tab w:val="left" w:pos="1540"/>
              <w:tab w:val="right" w:leader="dot" w:pos="9863"/>
            </w:tabs>
          </w:pPr>
          <w:hyperlink w:anchor="_Toc412029801" w:history="1">
            <w:r w:rsidR="00D61BBE" w:rsidRPr="00001DC0">
              <w:rPr>
                <w:rStyle w:val="Hyperlink"/>
                <w:kern w:val="2"/>
                <w14:ligatures w14:val="standard"/>
              </w:rPr>
              <w:t>6.3.3.1</w:t>
            </w:r>
            <w:r w:rsidR="00D61BBE">
              <w:tab/>
            </w:r>
            <w:r w:rsidR="00D61BBE" w:rsidRPr="00001DC0">
              <w:rPr>
                <w:rStyle w:val="Hyperlink"/>
                <w:kern w:val="2"/>
                <w14:ligatures w14:val="standard"/>
              </w:rPr>
              <w:t>System Manager</w:t>
            </w:r>
            <w:r w:rsidR="00D61BBE">
              <w:rPr>
                <w:webHidden/>
              </w:rPr>
              <w:tab/>
            </w:r>
            <w:r w:rsidR="00D61BBE">
              <w:rPr>
                <w:webHidden/>
              </w:rPr>
              <w:fldChar w:fldCharType="begin"/>
            </w:r>
            <w:r w:rsidR="00D61BBE">
              <w:rPr>
                <w:webHidden/>
              </w:rPr>
              <w:instrText xml:space="preserve"> PAGEREF _Toc412029801 \h </w:instrText>
            </w:r>
            <w:r w:rsidR="00D61BBE">
              <w:rPr>
                <w:webHidden/>
              </w:rPr>
            </w:r>
            <w:r w:rsidR="00D61BBE">
              <w:rPr>
                <w:webHidden/>
              </w:rPr>
              <w:fldChar w:fldCharType="separate"/>
            </w:r>
            <w:r w:rsidR="00D61BBE">
              <w:rPr>
                <w:webHidden/>
              </w:rPr>
              <w:t>13</w:t>
            </w:r>
            <w:r w:rsidR="00D61BBE">
              <w:rPr>
                <w:webHidden/>
              </w:rPr>
              <w:fldChar w:fldCharType="end"/>
            </w:r>
          </w:hyperlink>
        </w:p>
        <w:p w:rsidR="00D61BBE" w:rsidRDefault="00C87680">
          <w:pPr>
            <w:pStyle w:val="TOC4"/>
            <w:tabs>
              <w:tab w:val="left" w:pos="1540"/>
              <w:tab w:val="right" w:leader="dot" w:pos="9863"/>
            </w:tabs>
          </w:pPr>
          <w:hyperlink w:anchor="_Toc412029802" w:history="1">
            <w:r w:rsidR="00D61BBE" w:rsidRPr="00001DC0">
              <w:rPr>
                <w:rStyle w:val="Hyperlink"/>
                <w:kern w:val="2"/>
                <w14:ligatures w14:val="standard"/>
              </w:rPr>
              <w:t>6.3.3.2</w:t>
            </w:r>
            <w:r w:rsidR="00D61BBE">
              <w:tab/>
            </w:r>
            <w:r w:rsidR="00D61BBE" w:rsidRPr="00001DC0">
              <w:rPr>
                <w:rStyle w:val="Hyperlink"/>
                <w:kern w:val="2"/>
                <w14:ligatures w14:val="standard"/>
              </w:rPr>
              <w:t>FPGA Manager</w:t>
            </w:r>
            <w:r w:rsidR="00D61BBE">
              <w:rPr>
                <w:webHidden/>
              </w:rPr>
              <w:tab/>
            </w:r>
            <w:r w:rsidR="00D61BBE">
              <w:rPr>
                <w:webHidden/>
              </w:rPr>
              <w:fldChar w:fldCharType="begin"/>
            </w:r>
            <w:r w:rsidR="00D61BBE">
              <w:rPr>
                <w:webHidden/>
              </w:rPr>
              <w:instrText xml:space="preserve"> PAGEREF _Toc412029802 \h </w:instrText>
            </w:r>
            <w:r w:rsidR="00D61BBE">
              <w:rPr>
                <w:webHidden/>
              </w:rPr>
            </w:r>
            <w:r w:rsidR="00D61BBE">
              <w:rPr>
                <w:webHidden/>
              </w:rPr>
              <w:fldChar w:fldCharType="separate"/>
            </w:r>
            <w:r w:rsidR="00D61BBE">
              <w:rPr>
                <w:webHidden/>
              </w:rPr>
              <w:t>14</w:t>
            </w:r>
            <w:r w:rsidR="00D61BBE">
              <w:rPr>
                <w:webHidden/>
              </w:rPr>
              <w:fldChar w:fldCharType="end"/>
            </w:r>
          </w:hyperlink>
        </w:p>
        <w:p w:rsidR="00D61BBE" w:rsidRDefault="00C87680">
          <w:pPr>
            <w:pStyle w:val="TOC3"/>
            <w:tabs>
              <w:tab w:val="left" w:pos="1320"/>
              <w:tab w:val="right" w:leader="dot" w:pos="9863"/>
            </w:tabs>
          </w:pPr>
          <w:hyperlink w:anchor="_Toc412029803" w:history="1">
            <w:r w:rsidR="00D61BBE" w:rsidRPr="00001DC0">
              <w:rPr>
                <w:rStyle w:val="Hyperlink"/>
                <w:kern w:val="2"/>
                <w14:ligatures w14:val="standard"/>
              </w:rPr>
              <w:t>6.3.4</w:t>
            </w:r>
            <w:r w:rsidR="00D61BBE">
              <w:tab/>
            </w:r>
            <w:r w:rsidR="00D61BBE" w:rsidRPr="00001DC0">
              <w:rPr>
                <w:rStyle w:val="Hyperlink"/>
                <w:kern w:val="2"/>
                <w14:ligatures w14:val="standard"/>
              </w:rPr>
              <w:t>Interface Peripherals</w:t>
            </w:r>
            <w:r w:rsidR="00D61BBE">
              <w:rPr>
                <w:webHidden/>
              </w:rPr>
              <w:tab/>
            </w:r>
            <w:r w:rsidR="00D61BBE">
              <w:rPr>
                <w:webHidden/>
              </w:rPr>
              <w:fldChar w:fldCharType="begin"/>
            </w:r>
            <w:r w:rsidR="00D61BBE">
              <w:rPr>
                <w:webHidden/>
              </w:rPr>
              <w:instrText xml:space="preserve"> PAGEREF _Toc412029803 \h </w:instrText>
            </w:r>
            <w:r w:rsidR="00D61BBE">
              <w:rPr>
                <w:webHidden/>
              </w:rPr>
            </w:r>
            <w:r w:rsidR="00D61BBE">
              <w:rPr>
                <w:webHidden/>
              </w:rPr>
              <w:fldChar w:fldCharType="separate"/>
            </w:r>
            <w:r w:rsidR="00D61BBE">
              <w:rPr>
                <w:webHidden/>
              </w:rPr>
              <w:t>14</w:t>
            </w:r>
            <w:r w:rsidR="00D61BBE">
              <w:rPr>
                <w:webHidden/>
              </w:rPr>
              <w:fldChar w:fldCharType="end"/>
            </w:r>
          </w:hyperlink>
        </w:p>
        <w:p w:rsidR="00D61BBE" w:rsidRDefault="00C87680">
          <w:pPr>
            <w:pStyle w:val="TOC4"/>
            <w:tabs>
              <w:tab w:val="left" w:pos="1540"/>
              <w:tab w:val="right" w:leader="dot" w:pos="9863"/>
            </w:tabs>
          </w:pPr>
          <w:hyperlink w:anchor="_Toc412029804" w:history="1">
            <w:r w:rsidR="00D61BBE" w:rsidRPr="00001DC0">
              <w:rPr>
                <w:rStyle w:val="Hyperlink"/>
                <w:kern w:val="2"/>
                <w14:ligatures w14:val="standard"/>
              </w:rPr>
              <w:t>6.3.4.1</w:t>
            </w:r>
            <w:r w:rsidR="00D61BBE">
              <w:tab/>
            </w:r>
            <w:r w:rsidR="00D61BBE" w:rsidRPr="00001DC0">
              <w:rPr>
                <w:rStyle w:val="Hyperlink"/>
                <w:kern w:val="2"/>
                <w14:ligatures w14:val="standard"/>
              </w:rPr>
              <w:t>GPIO Interfaces</w:t>
            </w:r>
            <w:r w:rsidR="00D61BBE">
              <w:rPr>
                <w:webHidden/>
              </w:rPr>
              <w:tab/>
            </w:r>
            <w:r w:rsidR="00D61BBE">
              <w:rPr>
                <w:webHidden/>
              </w:rPr>
              <w:fldChar w:fldCharType="begin"/>
            </w:r>
            <w:r w:rsidR="00D61BBE">
              <w:rPr>
                <w:webHidden/>
              </w:rPr>
              <w:instrText xml:space="preserve"> PAGEREF _Toc412029804 \h </w:instrText>
            </w:r>
            <w:r w:rsidR="00D61BBE">
              <w:rPr>
                <w:webHidden/>
              </w:rPr>
            </w:r>
            <w:r w:rsidR="00D61BBE">
              <w:rPr>
                <w:webHidden/>
              </w:rPr>
              <w:fldChar w:fldCharType="separate"/>
            </w:r>
            <w:r w:rsidR="00D61BBE">
              <w:rPr>
                <w:webHidden/>
              </w:rPr>
              <w:t>14</w:t>
            </w:r>
            <w:r w:rsidR="00D61BBE">
              <w:rPr>
                <w:webHidden/>
              </w:rPr>
              <w:fldChar w:fldCharType="end"/>
            </w:r>
          </w:hyperlink>
        </w:p>
        <w:p w:rsidR="00D61BBE" w:rsidRDefault="00C87680">
          <w:pPr>
            <w:pStyle w:val="TOC3"/>
            <w:tabs>
              <w:tab w:val="left" w:pos="1320"/>
              <w:tab w:val="right" w:leader="dot" w:pos="9863"/>
            </w:tabs>
          </w:pPr>
          <w:hyperlink w:anchor="_Toc412029805" w:history="1">
            <w:r w:rsidR="00D61BBE" w:rsidRPr="00001DC0">
              <w:rPr>
                <w:rStyle w:val="Hyperlink"/>
                <w:kern w:val="2"/>
                <w14:ligatures w14:val="standard"/>
              </w:rPr>
              <w:t>6.3.5</w:t>
            </w:r>
            <w:r w:rsidR="00D61BBE">
              <w:tab/>
            </w:r>
            <w:r w:rsidR="00D61BBE" w:rsidRPr="00001DC0">
              <w:rPr>
                <w:rStyle w:val="Hyperlink"/>
                <w:kern w:val="2"/>
                <w14:ligatures w14:val="standard"/>
              </w:rPr>
              <w:t>On-Chip Memory</w:t>
            </w:r>
            <w:r w:rsidR="00D61BBE">
              <w:rPr>
                <w:webHidden/>
              </w:rPr>
              <w:tab/>
            </w:r>
            <w:r w:rsidR="00D61BBE">
              <w:rPr>
                <w:webHidden/>
              </w:rPr>
              <w:fldChar w:fldCharType="begin"/>
            </w:r>
            <w:r w:rsidR="00D61BBE">
              <w:rPr>
                <w:webHidden/>
              </w:rPr>
              <w:instrText xml:space="preserve"> PAGEREF _Toc412029805 \h </w:instrText>
            </w:r>
            <w:r w:rsidR="00D61BBE">
              <w:rPr>
                <w:webHidden/>
              </w:rPr>
            </w:r>
            <w:r w:rsidR="00D61BBE">
              <w:rPr>
                <w:webHidden/>
              </w:rPr>
              <w:fldChar w:fldCharType="separate"/>
            </w:r>
            <w:r w:rsidR="00D61BBE">
              <w:rPr>
                <w:webHidden/>
              </w:rPr>
              <w:t>14</w:t>
            </w:r>
            <w:r w:rsidR="00D61BBE">
              <w:rPr>
                <w:webHidden/>
              </w:rPr>
              <w:fldChar w:fldCharType="end"/>
            </w:r>
          </w:hyperlink>
        </w:p>
        <w:p w:rsidR="00D61BBE" w:rsidRDefault="00C87680">
          <w:pPr>
            <w:pStyle w:val="TOC4"/>
            <w:tabs>
              <w:tab w:val="left" w:pos="1540"/>
              <w:tab w:val="right" w:leader="dot" w:pos="9863"/>
            </w:tabs>
          </w:pPr>
          <w:hyperlink w:anchor="_Toc412029806" w:history="1">
            <w:r w:rsidR="00D61BBE" w:rsidRPr="00001DC0">
              <w:rPr>
                <w:rStyle w:val="Hyperlink"/>
                <w:kern w:val="2"/>
                <w14:ligatures w14:val="standard"/>
              </w:rPr>
              <w:t>6.3.5.1</w:t>
            </w:r>
            <w:r w:rsidR="00D61BBE">
              <w:tab/>
            </w:r>
            <w:r w:rsidR="00D61BBE" w:rsidRPr="00001DC0">
              <w:rPr>
                <w:rStyle w:val="Hyperlink"/>
                <w:kern w:val="2"/>
                <w14:ligatures w14:val="standard"/>
              </w:rPr>
              <w:t>On-Chip RAM</w:t>
            </w:r>
            <w:r w:rsidR="00D61BBE">
              <w:rPr>
                <w:webHidden/>
              </w:rPr>
              <w:tab/>
            </w:r>
            <w:r w:rsidR="00D61BBE">
              <w:rPr>
                <w:webHidden/>
              </w:rPr>
              <w:fldChar w:fldCharType="begin"/>
            </w:r>
            <w:r w:rsidR="00D61BBE">
              <w:rPr>
                <w:webHidden/>
              </w:rPr>
              <w:instrText xml:space="preserve"> PAGEREF _Toc412029806 \h </w:instrText>
            </w:r>
            <w:r w:rsidR="00D61BBE">
              <w:rPr>
                <w:webHidden/>
              </w:rPr>
            </w:r>
            <w:r w:rsidR="00D61BBE">
              <w:rPr>
                <w:webHidden/>
              </w:rPr>
              <w:fldChar w:fldCharType="separate"/>
            </w:r>
            <w:r w:rsidR="00D61BBE">
              <w:rPr>
                <w:webHidden/>
              </w:rPr>
              <w:t>14</w:t>
            </w:r>
            <w:r w:rsidR="00D61BBE">
              <w:rPr>
                <w:webHidden/>
              </w:rPr>
              <w:fldChar w:fldCharType="end"/>
            </w:r>
          </w:hyperlink>
        </w:p>
        <w:p w:rsidR="00D61BBE" w:rsidRDefault="00C87680">
          <w:pPr>
            <w:pStyle w:val="TOC4"/>
            <w:tabs>
              <w:tab w:val="left" w:pos="1540"/>
              <w:tab w:val="right" w:leader="dot" w:pos="9863"/>
            </w:tabs>
          </w:pPr>
          <w:hyperlink w:anchor="_Toc412029807" w:history="1">
            <w:r w:rsidR="00D61BBE" w:rsidRPr="00001DC0">
              <w:rPr>
                <w:rStyle w:val="Hyperlink"/>
                <w:kern w:val="2"/>
                <w14:ligatures w14:val="standard"/>
              </w:rPr>
              <w:t>6.3.5.2</w:t>
            </w:r>
            <w:r w:rsidR="00D61BBE">
              <w:tab/>
            </w:r>
            <w:r w:rsidR="00D61BBE" w:rsidRPr="00001DC0">
              <w:rPr>
                <w:rStyle w:val="Hyperlink"/>
                <w:kern w:val="2"/>
                <w14:ligatures w14:val="standard"/>
              </w:rPr>
              <w:t>Boot ROM</w:t>
            </w:r>
            <w:r w:rsidR="00D61BBE">
              <w:rPr>
                <w:webHidden/>
              </w:rPr>
              <w:tab/>
            </w:r>
            <w:r w:rsidR="00D61BBE">
              <w:rPr>
                <w:webHidden/>
              </w:rPr>
              <w:fldChar w:fldCharType="begin"/>
            </w:r>
            <w:r w:rsidR="00D61BBE">
              <w:rPr>
                <w:webHidden/>
              </w:rPr>
              <w:instrText xml:space="preserve"> PAGEREF _Toc412029807 \h </w:instrText>
            </w:r>
            <w:r w:rsidR="00D61BBE">
              <w:rPr>
                <w:webHidden/>
              </w:rPr>
            </w:r>
            <w:r w:rsidR="00D61BBE">
              <w:rPr>
                <w:webHidden/>
              </w:rPr>
              <w:fldChar w:fldCharType="separate"/>
            </w:r>
            <w:r w:rsidR="00D61BBE">
              <w:rPr>
                <w:webHidden/>
              </w:rPr>
              <w:t>14</w:t>
            </w:r>
            <w:r w:rsidR="00D61BBE">
              <w:rPr>
                <w:webHidden/>
              </w:rPr>
              <w:fldChar w:fldCharType="end"/>
            </w:r>
          </w:hyperlink>
        </w:p>
        <w:p w:rsidR="00D61BBE" w:rsidRDefault="00C87680">
          <w:pPr>
            <w:pStyle w:val="TOC2"/>
            <w:tabs>
              <w:tab w:val="left" w:pos="880"/>
              <w:tab w:val="right" w:leader="dot" w:pos="9863"/>
            </w:tabs>
          </w:pPr>
          <w:hyperlink w:anchor="_Toc412029808" w:history="1">
            <w:r w:rsidR="00D61BBE" w:rsidRPr="00001DC0">
              <w:rPr>
                <w:rStyle w:val="Hyperlink"/>
                <w:kern w:val="2"/>
                <w14:ligatures w14:val="standard"/>
              </w:rPr>
              <w:t>6.4</w:t>
            </w:r>
            <w:r w:rsidR="00D61BBE">
              <w:tab/>
            </w:r>
            <w:r w:rsidR="00D61BBE" w:rsidRPr="00001DC0">
              <w:rPr>
                <w:rStyle w:val="Hyperlink"/>
                <w:kern w:val="2"/>
                <w14:ligatures w14:val="standard"/>
              </w:rPr>
              <w:t>HPS-FPGA Interfaces</w:t>
            </w:r>
            <w:r w:rsidR="00D61BBE">
              <w:rPr>
                <w:webHidden/>
              </w:rPr>
              <w:tab/>
            </w:r>
            <w:r w:rsidR="00D61BBE">
              <w:rPr>
                <w:webHidden/>
              </w:rPr>
              <w:fldChar w:fldCharType="begin"/>
            </w:r>
            <w:r w:rsidR="00D61BBE">
              <w:rPr>
                <w:webHidden/>
              </w:rPr>
              <w:instrText xml:space="preserve"> PAGEREF _Toc412029808 \h </w:instrText>
            </w:r>
            <w:r w:rsidR="00D61BBE">
              <w:rPr>
                <w:webHidden/>
              </w:rPr>
            </w:r>
            <w:r w:rsidR="00D61BBE">
              <w:rPr>
                <w:webHidden/>
              </w:rPr>
              <w:fldChar w:fldCharType="separate"/>
            </w:r>
            <w:r w:rsidR="00D61BBE">
              <w:rPr>
                <w:webHidden/>
              </w:rPr>
              <w:t>14</w:t>
            </w:r>
            <w:r w:rsidR="00D61BBE">
              <w:rPr>
                <w:webHidden/>
              </w:rPr>
              <w:fldChar w:fldCharType="end"/>
            </w:r>
          </w:hyperlink>
        </w:p>
        <w:p w:rsidR="00D61BBE" w:rsidRDefault="00C87680">
          <w:pPr>
            <w:pStyle w:val="TOC2"/>
            <w:tabs>
              <w:tab w:val="left" w:pos="880"/>
              <w:tab w:val="right" w:leader="dot" w:pos="9863"/>
            </w:tabs>
          </w:pPr>
          <w:hyperlink w:anchor="_Toc412029809" w:history="1">
            <w:r w:rsidR="00D61BBE" w:rsidRPr="00001DC0">
              <w:rPr>
                <w:rStyle w:val="Hyperlink"/>
                <w:kern w:val="2"/>
                <w14:ligatures w14:val="standard"/>
              </w:rPr>
              <w:t>6.5</w:t>
            </w:r>
            <w:r w:rsidR="00D61BBE">
              <w:tab/>
            </w:r>
            <w:r w:rsidR="00D61BBE" w:rsidRPr="00001DC0">
              <w:rPr>
                <w:rStyle w:val="Hyperlink"/>
                <w:kern w:val="2"/>
                <w14:ligatures w14:val="standard"/>
              </w:rPr>
              <w:t>HPS Address Map</w:t>
            </w:r>
            <w:r w:rsidR="00D61BBE">
              <w:rPr>
                <w:webHidden/>
              </w:rPr>
              <w:tab/>
            </w:r>
            <w:r w:rsidR="00D61BBE">
              <w:rPr>
                <w:webHidden/>
              </w:rPr>
              <w:fldChar w:fldCharType="begin"/>
            </w:r>
            <w:r w:rsidR="00D61BBE">
              <w:rPr>
                <w:webHidden/>
              </w:rPr>
              <w:instrText xml:space="preserve"> PAGEREF _Toc412029809 \h </w:instrText>
            </w:r>
            <w:r w:rsidR="00D61BBE">
              <w:rPr>
                <w:webHidden/>
              </w:rPr>
            </w:r>
            <w:r w:rsidR="00D61BBE">
              <w:rPr>
                <w:webHidden/>
              </w:rPr>
              <w:fldChar w:fldCharType="separate"/>
            </w:r>
            <w:r w:rsidR="00D61BBE">
              <w:rPr>
                <w:webHidden/>
              </w:rPr>
              <w:t>15</w:t>
            </w:r>
            <w:r w:rsidR="00D61BBE">
              <w:rPr>
                <w:webHidden/>
              </w:rPr>
              <w:fldChar w:fldCharType="end"/>
            </w:r>
          </w:hyperlink>
        </w:p>
        <w:p w:rsidR="00D61BBE" w:rsidRDefault="00C87680">
          <w:pPr>
            <w:pStyle w:val="TOC3"/>
            <w:tabs>
              <w:tab w:val="left" w:pos="1320"/>
              <w:tab w:val="right" w:leader="dot" w:pos="9863"/>
            </w:tabs>
          </w:pPr>
          <w:hyperlink w:anchor="_Toc412029810" w:history="1">
            <w:r w:rsidR="00D61BBE" w:rsidRPr="00001DC0">
              <w:rPr>
                <w:rStyle w:val="Hyperlink"/>
                <w:kern w:val="2"/>
                <w14:ligatures w14:val="standard"/>
              </w:rPr>
              <w:t>6.5.1</w:t>
            </w:r>
            <w:r w:rsidR="00D61BBE">
              <w:tab/>
            </w:r>
            <w:r w:rsidR="00D61BBE" w:rsidRPr="00001DC0">
              <w:rPr>
                <w:rStyle w:val="Hyperlink"/>
                <w:kern w:val="2"/>
                <w14:ligatures w14:val="standard"/>
              </w:rPr>
              <w:t>HPS Address Spaces</w:t>
            </w:r>
            <w:r w:rsidR="00D61BBE">
              <w:rPr>
                <w:webHidden/>
              </w:rPr>
              <w:tab/>
            </w:r>
            <w:r w:rsidR="00D61BBE">
              <w:rPr>
                <w:webHidden/>
              </w:rPr>
              <w:fldChar w:fldCharType="begin"/>
            </w:r>
            <w:r w:rsidR="00D61BBE">
              <w:rPr>
                <w:webHidden/>
              </w:rPr>
              <w:instrText xml:space="preserve"> PAGEREF _Toc412029810 \h </w:instrText>
            </w:r>
            <w:r w:rsidR="00D61BBE">
              <w:rPr>
                <w:webHidden/>
              </w:rPr>
            </w:r>
            <w:r w:rsidR="00D61BBE">
              <w:rPr>
                <w:webHidden/>
              </w:rPr>
              <w:fldChar w:fldCharType="separate"/>
            </w:r>
            <w:r w:rsidR="00D61BBE">
              <w:rPr>
                <w:webHidden/>
              </w:rPr>
              <w:t>15</w:t>
            </w:r>
            <w:r w:rsidR="00D61BBE">
              <w:rPr>
                <w:webHidden/>
              </w:rPr>
              <w:fldChar w:fldCharType="end"/>
            </w:r>
          </w:hyperlink>
        </w:p>
        <w:p w:rsidR="00D61BBE" w:rsidRDefault="00C87680">
          <w:pPr>
            <w:pStyle w:val="TOC3"/>
            <w:tabs>
              <w:tab w:val="left" w:pos="1320"/>
              <w:tab w:val="right" w:leader="dot" w:pos="9863"/>
            </w:tabs>
          </w:pPr>
          <w:hyperlink w:anchor="_Toc412029811" w:history="1">
            <w:r w:rsidR="00D61BBE" w:rsidRPr="00001DC0">
              <w:rPr>
                <w:rStyle w:val="Hyperlink"/>
                <w:kern w:val="2"/>
                <w14:ligatures w14:val="standard"/>
              </w:rPr>
              <w:t>6.5.2</w:t>
            </w:r>
            <w:r w:rsidR="00D61BBE">
              <w:tab/>
            </w:r>
            <w:r w:rsidR="00D61BBE" w:rsidRPr="00001DC0">
              <w:rPr>
                <w:rStyle w:val="Hyperlink"/>
                <w:kern w:val="2"/>
                <w14:ligatures w14:val="standard"/>
              </w:rPr>
              <w:t>HPS Peripheral Region Address Map</w:t>
            </w:r>
            <w:r w:rsidR="00D61BBE">
              <w:rPr>
                <w:webHidden/>
              </w:rPr>
              <w:tab/>
            </w:r>
            <w:r w:rsidR="00D61BBE">
              <w:rPr>
                <w:webHidden/>
              </w:rPr>
              <w:fldChar w:fldCharType="begin"/>
            </w:r>
            <w:r w:rsidR="00D61BBE">
              <w:rPr>
                <w:webHidden/>
              </w:rPr>
              <w:instrText xml:space="preserve"> PAGEREF _Toc412029811 \h </w:instrText>
            </w:r>
            <w:r w:rsidR="00D61BBE">
              <w:rPr>
                <w:webHidden/>
              </w:rPr>
            </w:r>
            <w:r w:rsidR="00D61BBE">
              <w:rPr>
                <w:webHidden/>
              </w:rPr>
              <w:fldChar w:fldCharType="separate"/>
            </w:r>
            <w:r w:rsidR="00D61BBE">
              <w:rPr>
                <w:webHidden/>
              </w:rPr>
              <w:t>16</w:t>
            </w:r>
            <w:r w:rsidR="00D61BBE">
              <w:rPr>
                <w:webHidden/>
              </w:rPr>
              <w:fldChar w:fldCharType="end"/>
            </w:r>
          </w:hyperlink>
        </w:p>
        <w:p w:rsidR="00D61BBE" w:rsidRDefault="00C87680">
          <w:pPr>
            <w:pStyle w:val="TOC2"/>
            <w:tabs>
              <w:tab w:val="left" w:pos="880"/>
              <w:tab w:val="right" w:leader="dot" w:pos="9863"/>
            </w:tabs>
          </w:pPr>
          <w:hyperlink w:anchor="_Toc412029812" w:history="1">
            <w:r w:rsidR="00D61BBE" w:rsidRPr="00001DC0">
              <w:rPr>
                <w:rStyle w:val="Hyperlink"/>
                <w:kern w:val="2"/>
                <w14:ligatures w14:val="standard"/>
              </w:rPr>
              <w:t>6.6</w:t>
            </w:r>
            <w:r w:rsidR="00D61BBE">
              <w:tab/>
            </w:r>
            <w:r w:rsidR="00D61BBE" w:rsidRPr="00001DC0">
              <w:rPr>
                <w:rStyle w:val="Hyperlink"/>
                <w:kern w:val="2"/>
                <w14:ligatures w14:val="standard"/>
              </w:rPr>
              <w:t>HPS Booting and FPGA Configuration</w:t>
            </w:r>
            <w:r w:rsidR="00D61BBE">
              <w:rPr>
                <w:webHidden/>
              </w:rPr>
              <w:tab/>
            </w:r>
            <w:r w:rsidR="00D61BBE">
              <w:rPr>
                <w:webHidden/>
              </w:rPr>
              <w:fldChar w:fldCharType="begin"/>
            </w:r>
            <w:r w:rsidR="00D61BBE">
              <w:rPr>
                <w:webHidden/>
              </w:rPr>
              <w:instrText xml:space="preserve"> PAGEREF _Toc412029812 \h </w:instrText>
            </w:r>
            <w:r w:rsidR="00D61BBE">
              <w:rPr>
                <w:webHidden/>
              </w:rPr>
            </w:r>
            <w:r w:rsidR="00D61BBE">
              <w:rPr>
                <w:webHidden/>
              </w:rPr>
              <w:fldChar w:fldCharType="separate"/>
            </w:r>
            <w:r w:rsidR="00D61BBE">
              <w:rPr>
                <w:webHidden/>
              </w:rPr>
              <w:t>17</w:t>
            </w:r>
            <w:r w:rsidR="00D61BBE">
              <w:rPr>
                <w:webHidden/>
              </w:rPr>
              <w:fldChar w:fldCharType="end"/>
            </w:r>
          </w:hyperlink>
        </w:p>
        <w:p w:rsidR="00D61BBE" w:rsidRDefault="00C87680">
          <w:pPr>
            <w:pStyle w:val="TOC3"/>
            <w:tabs>
              <w:tab w:val="left" w:pos="1320"/>
              <w:tab w:val="right" w:leader="dot" w:pos="9863"/>
            </w:tabs>
          </w:pPr>
          <w:hyperlink w:anchor="_Toc412029813" w:history="1">
            <w:r w:rsidR="00D61BBE" w:rsidRPr="00001DC0">
              <w:rPr>
                <w:rStyle w:val="Hyperlink"/>
                <w:kern w:val="2"/>
                <w14:ligatures w14:val="standard"/>
              </w:rPr>
              <w:t>6.6.1</w:t>
            </w:r>
            <w:r w:rsidR="00D61BBE">
              <w:tab/>
            </w:r>
            <w:r w:rsidR="00D61BBE" w:rsidRPr="00001DC0">
              <w:rPr>
                <w:rStyle w:val="Hyperlink"/>
                <w:kern w:val="2"/>
                <w14:ligatures w14:val="standard"/>
              </w:rPr>
              <w:t>HPS Boot and FPGA Configuration Ordering</w:t>
            </w:r>
            <w:r w:rsidR="00D61BBE">
              <w:rPr>
                <w:webHidden/>
              </w:rPr>
              <w:tab/>
            </w:r>
            <w:r w:rsidR="00D61BBE">
              <w:rPr>
                <w:webHidden/>
              </w:rPr>
              <w:fldChar w:fldCharType="begin"/>
            </w:r>
            <w:r w:rsidR="00D61BBE">
              <w:rPr>
                <w:webHidden/>
              </w:rPr>
              <w:instrText xml:space="preserve"> PAGEREF _Toc412029813 \h </w:instrText>
            </w:r>
            <w:r w:rsidR="00D61BBE">
              <w:rPr>
                <w:webHidden/>
              </w:rPr>
            </w:r>
            <w:r w:rsidR="00D61BBE">
              <w:rPr>
                <w:webHidden/>
              </w:rPr>
              <w:fldChar w:fldCharType="separate"/>
            </w:r>
            <w:r w:rsidR="00D61BBE">
              <w:rPr>
                <w:webHidden/>
              </w:rPr>
              <w:t>18</w:t>
            </w:r>
            <w:r w:rsidR="00D61BBE">
              <w:rPr>
                <w:webHidden/>
              </w:rPr>
              <w:fldChar w:fldCharType="end"/>
            </w:r>
          </w:hyperlink>
        </w:p>
        <w:p w:rsidR="00D61BBE" w:rsidRDefault="00C87680">
          <w:pPr>
            <w:pStyle w:val="TOC3"/>
            <w:tabs>
              <w:tab w:val="left" w:pos="1320"/>
              <w:tab w:val="right" w:leader="dot" w:pos="9863"/>
            </w:tabs>
          </w:pPr>
          <w:hyperlink w:anchor="_Toc412029814" w:history="1">
            <w:r w:rsidR="00D61BBE" w:rsidRPr="00001DC0">
              <w:rPr>
                <w:rStyle w:val="Hyperlink"/>
                <w:kern w:val="2"/>
                <w14:ligatures w14:val="standard"/>
              </w:rPr>
              <w:t>6.6.2</w:t>
            </w:r>
            <w:r w:rsidR="00D61BBE">
              <w:tab/>
            </w:r>
            <w:r w:rsidR="00D61BBE" w:rsidRPr="00001DC0">
              <w:rPr>
                <w:rStyle w:val="Hyperlink"/>
                <w:kern w:val="2"/>
                <w14:ligatures w14:val="standard"/>
              </w:rPr>
              <w:t>Zooming In On the HPS Boot Process</w:t>
            </w:r>
            <w:r w:rsidR="00D61BBE">
              <w:rPr>
                <w:webHidden/>
              </w:rPr>
              <w:tab/>
            </w:r>
            <w:r w:rsidR="00D61BBE">
              <w:rPr>
                <w:webHidden/>
              </w:rPr>
              <w:fldChar w:fldCharType="begin"/>
            </w:r>
            <w:r w:rsidR="00D61BBE">
              <w:rPr>
                <w:webHidden/>
              </w:rPr>
              <w:instrText xml:space="preserve"> PAGEREF _Toc412029814 \h </w:instrText>
            </w:r>
            <w:r w:rsidR="00D61BBE">
              <w:rPr>
                <w:webHidden/>
              </w:rPr>
            </w:r>
            <w:r w:rsidR="00D61BBE">
              <w:rPr>
                <w:webHidden/>
              </w:rPr>
              <w:fldChar w:fldCharType="separate"/>
            </w:r>
            <w:r w:rsidR="00D61BBE">
              <w:rPr>
                <w:webHidden/>
              </w:rPr>
              <w:t>20</w:t>
            </w:r>
            <w:r w:rsidR="00D61BBE">
              <w:rPr>
                <w:webHidden/>
              </w:rPr>
              <w:fldChar w:fldCharType="end"/>
            </w:r>
          </w:hyperlink>
        </w:p>
        <w:p w:rsidR="00D61BBE" w:rsidRDefault="00C87680">
          <w:pPr>
            <w:pStyle w:val="TOC4"/>
            <w:tabs>
              <w:tab w:val="left" w:pos="1540"/>
              <w:tab w:val="right" w:leader="dot" w:pos="9863"/>
            </w:tabs>
          </w:pPr>
          <w:hyperlink w:anchor="_Toc412029815" w:history="1">
            <w:r w:rsidR="00D61BBE" w:rsidRPr="00001DC0">
              <w:rPr>
                <w:rStyle w:val="Hyperlink"/>
                <w:kern w:val="2"/>
                <w14:ligatures w14:val="standard"/>
              </w:rPr>
              <w:t>6.6.2.1</w:t>
            </w:r>
            <w:r w:rsidR="00D61BBE">
              <w:tab/>
            </w:r>
            <w:r w:rsidR="00D61BBE" w:rsidRPr="00001DC0">
              <w:rPr>
                <w:rStyle w:val="Hyperlink"/>
                <w:kern w:val="2"/>
                <w14:ligatures w14:val="standard"/>
              </w:rPr>
              <w:t>Preloader</w:t>
            </w:r>
            <w:r w:rsidR="00D61BBE">
              <w:rPr>
                <w:webHidden/>
              </w:rPr>
              <w:tab/>
            </w:r>
            <w:r w:rsidR="00D61BBE">
              <w:rPr>
                <w:webHidden/>
              </w:rPr>
              <w:fldChar w:fldCharType="begin"/>
            </w:r>
            <w:r w:rsidR="00D61BBE">
              <w:rPr>
                <w:webHidden/>
              </w:rPr>
              <w:instrText xml:space="preserve"> PAGEREF _Toc412029815 \h </w:instrText>
            </w:r>
            <w:r w:rsidR="00D61BBE">
              <w:rPr>
                <w:webHidden/>
              </w:rPr>
            </w:r>
            <w:r w:rsidR="00D61BBE">
              <w:rPr>
                <w:webHidden/>
              </w:rPr>
              <w:fldChar w:fldCharType="separate"/>
            </w:r>
            <w:r w:rsidR="00D61BBE">
              <w:rPr>
                <w:webHidden/>
              </w:rPr>
              <w:t>20</w:t>
            </w:r>
            <w:r w:rsidR="00D61BBE">
              <w:rPr>
                <w:webHidden/>
              </w:rPr>
              <w:fldChar w:fldCharType="end"/>
            </w:r>
          </w:hyperlink>
        </w:p>
        <w:p w:rsidR="00D61BBE" w:rsidRDefault="00C87680">
          <w:pPr>
            <w:pStyle w:val="TOC1"/>
            <w:tabs>
              <w:tab w:val="left" w:pos="440"/>
            </w:tabs>
          </w:pPr>
          <w:hyperlink w:anchor="_Toc412029816" w:history="1">
            <w:r w:rsidR="00D61BBE" w:rsidRPr="00001DC0">
              <w:rPr>
                <w:rStyle w:val="Hyperlink"/>
                <w:kern w:val="2"/>
                <w14:ligatures w14:val="standard"/>
              </w:rPr>
              <w:t>7</w:t>
            </w:r>
            <w:r w:rsidR="00D61BBE">
              <w:tab/>
            </w:r>
            <w:r w:rsidR="00D61BBE" w:rsidRPr="00001DC0">
              <w:rPr>
                <w:rStyle w:val="Hyperlink"/>
                <w:kern w:val="2"/>
                <w14:ligatures w14:val="standard"/>
              </w:rPr>
              <w:t>Using the Cyclone V – Possible Configurations</w:t>
            </w:r>
            <w:r w:rsidR="00D61BBE">
              <w:rPr>
                <w:webHidden/>
              </w:rPr>
              <w:tab/>
            </w:r>
            <w:r w:rsidR="00D61BBE">
              <w:rPr>
                <w:webHidden/>
              </w:rPr>
              <w:fldChar w:fldCharType="begin"/>
            </w:r>
            <w:r w:rsidR="00D61BBE">
              <w:rPr>
                <w:webHidden/>
              </w:rPr>
              <w:instrText xml:space="preserve"> PAGEREF _Toc412029816 \h </w:instrText>
            </w:r>
            <w:r w:rsidR="00D61BBE">
              <w:rPr>
                <w:webHidden/>
              </w:rPr>
            </w:r>
            <w:r w:rsidR="00D61BBE">
              <w:rPr>
                <w:webHidden/>
              </w:rPr>
              <w:fldChar w:fldCharType="separate"/>
            </w:r>
            <w:r w:rsidR="00D61BBE">
              <w:rPr>
                <w:webHidden/>
              </w:rPr>
              <w:t>21</w:t>
            </w:r>
            <w:r w:rsidR="00D61BBE">
              <w:rPr>
                <w:webHidden/>
              </w:rPr>
              <w:fldChar w:fldCharType="end"/>
            </w:r>
          </w:hyperlink>
        </w:p>
        <w:p w:rsidR="00D61BBE" w:rsidRDefault="00C87680">
          <w:pPr>
            <w:pStyle w:val="TOC2"/>
            <w:tabs>
              <w:tab w:val="left" w:pos="880"/>
              <w:tab w:val="right" w:leader="dot" w:pos="9863"/>
            </w:tabs>
          </w:pPr>
          <w:hyperlink w:anchor="_Toc412029817" w:history="1">
            <w:r w:rsidR="00D61BBE" w:rsidRPr="00001DC0">
              <w:rPr>
                <w:rStyle w:val="Hyperlink"/>
              </w:rPr>
              <w:t>7.1</w:t>
            </w:r>
            <w:r w:rsidR="00D61BBE">
              <w:tab/>
            </w:r>
            <w:r w:rsidR="00D61BBE" w:rsidRPr="00001DC0">
              <w:rPr>
                <w:rStyle w:val="Hyperlink"/>
              </w:rPr>
              <w:t>Introduction</w:t>
            </w:r>
            <w:r w:rsidR="00D61BBE">
              <w:rPr>
                <w:webHidden/>
              </w:rPr>
              <w:tab/>
            </w:r>
            <w:r w:rsidR="00D61BBE">
              <w:rPr>
                <w:webHidden/>
              </w:rPr>
              <w:fldChar w:fldCharType="begin"/>
            </w:r>
            <w:r w:rsidR="00D61BBE">
              <w:rPr>
                <w:webHidden/>
              </w:rPr>
              <w:instrText xml:space="preserve"> PAGEREF _Toc412029817 \h </w:instrText>
            </w:r>
            <w:r w:rsidR="00D61BBE">
              <w:rPr>
                <w:webHidden/>
              </w:rPr>
            </w:r>
            <w:r w:rsidR="00D61BBE">
              <w:rPr>
                <w:webHidden/>
              </w:rPr>
              <w:fldChar w:fldCharType="separate"/>
            </w:r>
            <w:r w:rsidR="00D61BBE">
              <w:rPr>
                <w:webHidden/>
              </w:rPr>
              <w:t>21</w:t>
            </w:r>
            <w:r w:rsidR="00D61BBE">
              <w:rPr>
                <w:webHidden/>
              </w:rPr>
              <w:fldChar w:fldCharType="end"/>
            </w:r>
          </w:hyperlink>
        </w:p>
        <w:p w:rsidR="00D61BBE" w:rsidRDefault="00C87680">
          <w:pPr>
            <w:pStyle w:val="TOC2"/>
            <w:tabs>
              <w:tab w:val="left" w:pos="880"/>
              <w:tab w:val="right" w:leader="dot" w:pos="9863"/>
            </w:tabs>
          </w:pPr>
          <w:hyperlink w:anchor="_Toc412029818" w:history="1">
            <w:r w:rsidR="00D61BBE" w:rsidRPr="00001DC0">
              <w:rPr>
                <w:rStyle w:val="Hyperlink"/>
              </w:rPr>
              <w:t>7.2</w:t>
            </w:r>
            <w:r w:rsidR="00D61BBE">
              <w:tab/>
            </w:r>
            <w:r w:rsidR="00D61BBE" w:rsidRPr="00001DC0">
              <w:rPr>
                <w:rStyle w:val="Hyperlink"/>
              </w:rPr>
              <w:t>FPGA-only</w:t>
            </w:r>
            <w:r w:rsidR="00D61BBE">
              <w:rPr>
                <w:webHidden/>
              </w:rPr>
              <w:tab/>
            </w:r>
            <w:r w:rsidR="00D61BBE">
              <w:rPr>
                <w:webHidden/>
              </w:rPr>
              <w:fldChar w:fldCharType="begin"/>
            </w:r>
            <w:r w:rsidR="00D61BBE">
              <w:rPr>
                <w:webHidden/>
              </w:rPr>
              <w:instrText xml:space="preserve"> PAGEREF _Toc412029818 \h </w:instrText>
            </w:r>
            <w:r w:rsidR="00D61BBE">
              <w:rPr>
                <w:webHidden/>
              </w:rPr>
            </w:r>
            <w:r w:rsidR="00D61BBE">
              <w:rPr>
                <w:webHidden/>
              </w:rPr>
              <w:fldChar w:fldCharType="separate"/>
            </w:r>
            <w:r w:rsidR="00D61BBE">
              <w:rPr>
                <w:webHidden/>
              </w:rPr>
              <w:t>21</w:t>
            </w:r>
            <w:r w:rsidR="00D61BBE">
              <w:rPr>
                <w:webHidden/>
              </w:rPr>
              <w:fldChar w:fldCharType="end"/>
            </w:r>
          </w:hyperlink>
        </w:p>
        <w:p w:rsidR="00D61BBE" w:rsidRDefault="00C87680">
          <w:pPr>
            <w:pStyle w:val="TOC2"/>
            <w:tabs>
              <w:tab w:val="left" w:pos="880"/>
              <w:tab w:val="right" w:leader="dot" w:pos="9863"/>
            </w:tabs>
          </w:pPr>
          <w:hyperlink w:anchor="_Toc412029819" w:history="1">
            <w:r w:rsidR="00D61BBE" w:rsidRPr="00001DC0">
              <w:rPr>
                <w:rStyle w:val="Hyperlink"/>
              </w:rPr>
              <w:t>7.3</w:t>
            </w:r>
            <w:r w:rsidR="00D61BBE">
              <w:tab/>
            </w:r>
            <w:r w:rsidR="00D61BBE" w:rsidRPr="00001DC0">
              <w:rPr>
                <w:rStyle w:val="Hyperlink"/>
              </w:rPr>
              <w:t>HPS &amp; FPGA</w:t>
            </w:r>
            <w:r w:rsidR="00D61BBE">
              <w:rPr>
                <w:webHidden/>
              </w:rPr>
              <w:tab/>
            </w:r>
            <w:r w:rsidR="00D61BBE">
              <w:rPr>
                <w:webHidden/>
              </w:rPr>
              <w:fldChar w:fldCharType="begin"/>
            </w:r>
            <w:r w:rsidR="00D61BBE">
              <w:rPr>
                <w:webHidden/>
              </w:rPr>
              <w:instrText xml:space="preserve"> PAGEREF _Toc412029819 \h </w:instrText>
            </w:r>
            <w:r w:rsidR="00D61BBE">
              <w:rPr>
                <w:webHidden/>
              </w:rPr>
            </w:r>
            <w:r w:rsidR="00D61BBE">
              <w:rPr>
                <w:webHidden/>
              </w:rPr>
              <w:fldChar w:fldCharType="separate"/>
            </w:r>
            <w:r w:rsidR="00D61BBE">
              <w:rPr>
                <w:webHidden/>
              </w:rPr>
              <w:t>21</w:t>
            </w:r>
            <w:r w:rsidR="00D61BBE">
              <w:rPr>
                <w:webHidden/>
              </w:rPr>
              <w:fldChar w:fldCharType="end"/>
            </w:r>
          </w:hyperlink>
        </w:p>
        <w:p w:rsidR="00D61BBE" w:rsidRDefault="00C87680">
          <w:pPr>
            <w:pStyle w:val="TOC3"/>
            <w:tabs>
              <w:tab w:val="left" w:pos="1320"/>
              <w:tab w:val="right" w:leader="dot" w:pos="9863"/>
            </w:tabs>
          </w:pPr>
          <w:hyperlink w:anchor="_Toc412029820" w:history="1">
            <w:r w:rsidR="00D61BBE" w:rsidRPr="00001DC0">
              <w:rPr>
                <w:rStyle w:val="Hyperlink"/>
              </w:rPr>
              <w:t>7.3.1</w:t>
            </w:r>
            <w:r w:rsidR="00D61BBE">
              <w:tab/>
            </w:r>
            <w:r w:rsidR="00D61BBE" w:rsidRPr="00001DC0">
              <w:rPr>
                <w:rStyle w:val="Hyperlink"/>
              </w:rPr>
              <w:t>Choosing the Type of Application</w:t>
            </w:r>
            <w:r w:rsidR="00D61BBE">
              <w:rPr>
                <w:webHidden/>
              </w:rPr>
              <w:tab/>
            </w:r>
            <w:r w:rsidR="00D61BBE">
              <w:rPr>
                <w:webHidden/>
              </w:rPr>
              <w:fldChar w:fldCharType="begin"/>
            </w:r>
            <w:r w:rsidR="00D61BBE">
              <w:rPr>
                <w:webHidden/>
              </w:rPr>
              <w:instrText xml:space="preserve"> PAGEREF _Toc412029820 \h </w:instrText>
            </w:r>
            <w:r w:rsidR="00D61BBE">
              <w:rPr>
                <w:webHidden/>
              </w:rPr>
            </w:r>
            <w:r w:rsidR="00D61BBE">
              <w:rPr>
                <w:webHidden/>
              </w:rPr>
              <w:fldChar w:fldCharType="separate"/>
            </w:r>
            <w:r w:rsidR="00D61BBE">
              <w:rPr>
                <w:webHidden/>
              </w:rPr>
              <w:t>21</w:t>
            </w:r>
            <w:r w:rsidR="00D61BBE">
              <w:rPr>
                <w:webHidden/>
              </w:rPr>
              <w:fldChar w:fldCharType="end"/>
            </w:r>
          </w:hyperlink>
        </w:p>
        <w:p w:rsidR="00D61BBE" w:rsidRDefault="00C87680">
          <w:pPr>
            <w:pStyle w:val="TOC4"/>
            <w:tabs>
              <w:tab w:val="left" w:pos="1540"/>
              <w:tab w:val="right" w:leader="dot" w:pos="9863"/>
            </w:tabs>
          </w:pPr>
          <w:hyperlink w:anchor="_Toc412029821" w:history="1">
            <w:r w:rsidR="00D61BBE" w:rsidRPr="00001DC0">
              <w:rPr>
                <w:rStyle w:val="Hyperlink"/>
              </w:rPr>
              <w:t>7.3.1.1</w:t>
            </w:r>
            <w:r w:rsidR="00D61BBE">
              <w:tab/>
            </w:r>
            <w:r w:rsidR="00D61BBE" w:rsidRPr="00001DC0">
              <w:rPr>
                <w:rStyle w:val="Hyperlink"/>
              </w:rPr>
              <w:t>Bare-metal Application</w:t>
            </w:r>
            <w:r w:rsidR="00D61BBE">
              <w:rPr>
                <w:webHidden/>
              </w:rPr>
              <w:tab/>
            </w:r>
            <w:r w:rsidR="00D61BBE">
              <w:rPr>
                <w:webHidden/>
              </w:rPr>
              <w:fldChar w:fldCharType="begin"/>
            </w:r>
            <w:r w:rsidR="00D61BBE">
              <w:rPr>
                <w:webHidden/>
              </w:rPr>
              <w:instrText xml:space="preserve"> PAGEREF _Toc412029821 \h </w:instrText>
            </w:r>
            <w:r w:rsidR="00D61BBE">
              <w:rPr>
                <w:webHidden/>
              </w:rPr>
            </w:r>
            <w:r w:rsidR="00D61BBE">
              <w:rPr>
                <w:webHidden/>
              </w:rPr>
              <w:fldChar w:fldCharType="separate"/>
            </w:r>
            <w:r w:rsidR="00D61BBE">
              <w:rPr>
                <w:webHidden/>
              </w:rPr>
              <w:t>21</w:t>
            </w:r>
            <w:r w:rsidR="00D61BBE">
              <w:rPr>
                <w:webHidden/>
              </w:rPr>
              <w:fldChar w:fldCharType="end"/>
            </w:r>
          </w:hyperlink>
        </w:p>
        <w:p w:rsidR="00D61BBE" w:rsidRDefault="00C87680">
          <w:pPr>
            <w:pStyle w:val="TOC4"/>
            <w:tabs>
              <w:tab w:val="left" w:pos="1540"/>
              <w:tab w:val="right" w:leader="dot" w:pos="9863"/>
            </w:tabs>
          </w:pPr>
          <w:hyperlink w:anchor="_Toc412029822" w:history="1">
            <w:r w:rsidR="00D61BBE" w:rsidRPr="00001DC0">
              <w:rPr>
                <w:rStyle w:val="Hyperlink"/>
              </w:rPr>
              <w:t>7.3.1.2</w:t>
            </w:r>
            <w:r w:rsidR="00D61BBE">
              <w:tab/>
            </w:r>
            <w:r w:rsidR="00D61BBE" w:rsidRPr="00001DC0">
              <w:rPr>
                <w:rStyle w:val="Hyperlink"/>
              </w:rPr>
              <w:t>Application Over an Operating System (Linux)</w:t>
            </w:r>
            <w:r w:rsidR="00D61BBE">
              <w:rPr>
                <w:webHidden/>
              </w:rPr>
              <w:tab/>
            </w:r>
            <w:r w:rsidR="00D61BBE">
              <w:rPr>
                <w:webHidden/>
              </w:rPr>
              <w:fldChar w:fldCharType="begin"/>
            </w:r>
            <w:r w:rsidR="00D61BBE">
              <w:rPr>
                <w:webHidden/>
              </w:rPr>
              <w:instrText xml:space="preserve"> PAGEREF _Toc412029822 \h </w:instrText>
            </w:r>
            <w:r w:rsidR="00D61BBE">
              <w:rPr>
                <w:webHidden/>
              </w:rPr>
            </w:r>
            <w:r w:rsidR="00D61BBE">
              <w:rPr>
                <w:webHidden/>
              </w:rPr>
              <w:fldChar w:fldCharType="separate"/>
            </w:r>
            <w:r w:rsidR="00D61BBE">
              <w:rPr>
                <w:webHidden/>
              </w:rPr>
              <w:t>22</w:t>
            </w:r>
            <w:r w:rsidR="00D61BBE">
              <w:rPr>
                <w:webHidden/>
              </w:rPr>
              <w:fldChar w:fldCharType="end"/>
            </w:r>
          </w:hyperlink>
        </w:p>
        <w:p w:rsidR="00D61BBE" w:rsidRDefault="00C87680">
          <w:pPr>
            <w:pStyle w:val="TOC1"/>
            <w:tabs>
              <w:tab w:val="left" w:pos="440"/>
            </w:tabs>
          </w:pPr>
          <w:hyperlink w:anchor="_Toc412029823" w:history="1">
            <w:r w:rsidR="00D61BBE" w:rsidRPr="00001DC0">
              <w:rPr>
                <w:rStyle w:val="Hyperlink"/>
              </w:rPr>
              <w:t>8</w:t>
            </w:r>
            <w:r w:rsidR="00D61BBE">
              <w:tab/>
            </w:r>
            <w:r w:rsidR="00D61BBE" w:rsidRPr="00001DC0">
              <w:rPr>
                <w:rStyle w:val="Hyperlink"/>
              </w:rPr>
              <w:t>Using the Cyclone V - Hands-On Development Tutorial</w:t>
            </w:r>
            <w:r w:rsidR="00D61BBE">
              <w:rPr>
                <w:webHidden/>
              </w:rPr>
              <w:tab/>
            </w:r>
            <w:r w:rsidR="00D61BBE">
              <w:rPr>
                <w:webHidden/>
              </w:rPr>
              <w:fldChar w:fldCharType="begin"/>
            </w:r>
            <w:r w:rsidR="00D61BBE">
              <w:rPr>
                <w:webHidden/>
              </w:rPr>
              <w:instrText xml:space="preserve"> PAGEREF _Toc412029823 \h </w:instrText>
            </w:r>
            <w:r w:rsidR="00D61BBE">
              <w:rPr>
                <w:webHidden/>
              </w:rPr>
            </w:r>
            <w:r w:rsidR="00D61BBE">
              <w:rPr>
                <w:webHidden/>
              </w:rPr>
              <w:fldChar w:fldCharType="separate"/>
            </w:r>
            <w:r w:rsidR="00D61BBE">
              <w:rPr>
                <w:webHidden/>
              </w:rPr>
              <w:t>23</w:t>
            </w:r>
            <w:r w:rsidR="00D61BBE">
              <w:rPr>
                <w:webHidden/>
              </w:rPr>
              <w:fldChar w:fldCharType="end"/>
            </w:r>
          </w:hyperlink>
        </w:p>
        <w:p w:rsidR="00D61BBE" w:rsidRDefault="00C87680">
          <w:pPr>
            <w:pStyle w:val="TOC2"/>
            <w:tabs>
              <w:tab w:val="left" w:pos="880"/>
              <w:tab w:val="right" w:leader="dot" w:pos="9863"/>
            </w:tabs>
          </w:pPr>
          <w:hyperlink w:anchor="_Toc412029824" w:history="1">
            <w:r w:rsidR="00D61BBE" w:rsidRPr="00001DC0">
              <w:rPr>
                <w:rStyle w:val="Hyperlink"/>
              </w:rPr>
              <w:t>8.1</w:t>
            </w:r>
            <w:r w:rsidR="00D61BBE">
              <w:tab/>
            </w:r>
            <w:r w:rsidR="00D61BBE" w:rsidRPr="00001DC0">
              <w:rPr>
                <w:rStyle w:val="Hyperlink"/>
              </w:rPr>
              <w:t>Goals</w:t>
            </w:r>
            <w:r w:rsidR="00D61BBE">
              <w:rPr>
                <w:webHidden/>
              </w:rPr>
              <w:tab/>
            </w:r>
            <w:r w:rsidR="00D61BBE">
              <w:rPr>
                <w:webHidden/>
              </w:rPr>
              <w:fldChar w:fldCharType="begin"/>
            </w:r>
            <w:r w:rsidR="00D61BBE">
              <w:rPr>
                <w:webHidden/>
              </w:rPr>
              <w:instrText xml:space="preserve"> PAGEREF _Toc412029824 \h </w:instrText>
            </w:r>
            <w:r w:rsidR="00D61BBE">
              <w:rPr>
                <w:webHidden/>
              </w:rPr>
            </w:r>
            <w:r w:rsidR="00D61BBE">
              <w:rPr>
                <w:webHidden/>
              </w:rPr>
              <w:fldChar w:fldCharType="separate"/>
            </w:r>
            <w:r w:rsidR="00D61BBE">
              <w:rPr>
                <w:webHidden/>
              </w:rPr>
              <w:t>23</w:t>
            </w:r>
            <w:r w:rsidR="00D61BBE">
              <w:rPr>
                <w:webHidden/>
              </w:rPr>
              <w:fldChar w:fldCharType="end"/>
            </w:r>
          </w:hyperlink>
        </w:p>
        <w:p w:rsidR="00D61BBE" w:rsidRDefault="00C87680">
          <w:pPr>
            <w:pStyle w:val="TOC2"/>
            <w:tabs>
              <w:tab w:val="left" w:pos="880"/>
              <w:tab w:val="right" w:leader="dot" w:pos="9863"/>
            </w:tabs>
          </w:pPr>
          <w:hyperlink w:anchor="_Toc412029825" w:history="1">
            <w:r w:rsidR="00D61BBE" w:rsidRPr="00001DC0">
              <w:rPr>
                <w:rStyle w:val="Hyperlink"/>
              </w:rPr>
              <w:t>8.2</w:t>
            </w:r>
            <w:r w:rsidR="00D61BBE">
              <w:tab/>
            </w:r>
            <w:r w:rsidR="00D61BBE" w:rsidRPr="00001DC0">
              <w:rPr>
                <w:rStyle w:val="Hyperlink"/>
              </w:rPr>
              <w:t>Project Structure</w:t>
            </w:r>
            <w:r w:rsidR="00D61BBE">
              <w:rPr>
                <w:webHidden/>
              </w:rPr>
              <w:tab/>
            </w:r>
            <w:r w:rsidR="00D61BBE">
              <w:rPr>
                <w:webHidden/>
              </w:rPr>
              <w:fldChar w:fldCharType="begin"/>
            </w:r>
            <w:r w:rsidR="00D61BBE">
              <w:rPr>
                <w:webHidden/>
              </w:rPr>
              <w:instrText xml:space="preserve"> PAGEREF _Toc412029825 \h </w:instrText>
            </w:r>
            <w:r w:rsidR="00D61BBE">
              <w:rPr>
                <w:webHidden/>
              </w:rPr>
            </w:r>
            <w:r w:rsidR="00D61BBE">
              <w:rPr>
                <w:webHidden/>
              </w:rPr>
              <w:fldChar w:fldCharType="separate"/>
            </w:r>
            <w:r w:rsidR="00D61BBE">
              <w:rPr>
                <w:webHidden/>
              </w:rPr>
              <w:t>23</w:t>
            </w:r>
            <w:r w:rsidR="00D61BBE">
              <w:rPr>
                <w:webHidden/>
              </w:rPr>
              <w:fldChar w:fldCharType="end"/>
            </w:r>
          </w:hyperlink>
        </w:p>
        <w:p w:rsidR="00D61BBE" w:rsidRDefault="00C87680">
          <w:pPr>
            <w:pStyle w:val="TOC2"/>
            <w:tabs>
              <w:tab w:val="left" w:pos="880"/>
              <w:tab w:val="right" w:leader="dot" w:pos="9863"/>
            </w:tabs>
          </w:pPr>
          <w:hyperlink w:anchor="_Toc412029826" w:history="1">
            <w:r w:rsidR="00D61BBE" w:rsidRPr="00001DC0">
              <w:rPr>
                <w:rStyle w:val="Hyperlink"/>
              </w:rPr>
              <w:t>8.3</w:t>
            </w:r>
            <w:r w:rsidR="00D61BBE">
              <w:tab/>
            </w:r>
            <w:r w:rsidR="00D61BBE" w:rsidRPr="00001DC0">
              <w:rPr>
                <w:rStyle w:val="Hyperlink"/>
              </w:rPr>
              <w:t>Hardware</w:t>
            </w:r>
            <w:r w:rsidR="00D61BBE">
              <w:rPr>
                <w:webHidden/>
              </w:rPr>
              <w:tab/>
            </w:r>
            <w:r w:rsidR="00D61BBE">
              <w:rPr>
                <w:webHidden/>
              </w:rPr>
              <w:fldChar w:fldCharType="begin"/>
            </w:r>
            <w:r w:rsidR="00D61BBE">
              <w:rPr>
                <w:webHidden/>
              </w:rPr>
              <w:instrText xml:space="preserve"> PAGEREF _Toc412029826 \h </w:instrText>
            </w:r>
            <w:r w:rsidR="00D61BBE">
              <w:rPr>
                <w:webHidden/>
              </w:rPr>
            </w:r>
            <w:r w:rsidR="00D61BBE">
              <w:rPr>
                <w:webHidden/>
              </w:rPr>
              <w:fldChar w:fldCharType="separate"/>
            </w:r>
            <w:r w:rsidR="00D61BBE">
              <w:rPr>
                <w:webHidden/>
              </w:rPr>
              <w:t>23</w:t>
            </w:r>
            <w:r w:rsidR="00D61BBE">
              <w:rPr>
                <w:webHidden/>
              </w:rPr>
              <w:fldChar w:fldCharType="end"/>
            </w:r>
          </w:hyperlink>
        </w:p>
        <w:p w:rsidR="00D61BBE" w:rsidRDefault="00C87680">
          <w:pPr>
            <w:pStyle w:val="TOC3"/>
            <w:tabs>
              <w:tab w:val="left" w:pos="1320"/>
              <w:tab w:val="right" w:leader="dot" w:pos="9863"/>
            </w:tabs>
          </w:pPr>
          <w:hyperlink w:anchor="_Toc412029827" w:history="1">
            <w:r w:rsidR="00D61BBE" w:rsidRPr="00001DC0">
              <w:rPr>
                <w:rStyle w:val="Hyperlink"/>
              </w:rPr>
              <w:t>8.3.1</w:t>
            </w:r>
            <w:r w:rsidR="00D61BBE">
              <w:tab/>
            </w:r>
            <w:r w:rsidR="00D61BBE" w:rsidRPr="00001DC0">
              <w:rPr>
                <w:rStyle w:val="Hyperlink"/>
              </w:rPr>
              <w:t>General Quartus II Setup</w:t>
            </w:r>
            <w:r w:rsidR="00D61BBE">
              <w:rPr>
                <w:webHidden/>
              </w:rPr>
              <w:tab/>
            </w:r>
            <w:r w:rsidR="00D61BBE">
              <w:rPr>
                <w:webHidden/>
              </w:rPr>
              <w:fldChar w:fldCharType="begin"/>
            </w:r>
            <w:r w:rsidR="00D61BBE">
              <w:rPr>
                <w:webHidden/>
              </w:rPr>
              <w:instrText xml:space="preserve"> PAGEREF _Toc412029827 \h </w:instrText>
            </w:r>
            <w:r w:rsidR="00D61BBE">
              <w:rPr>
                <w:webHidden/>
              </w:rPr>
            </w:r>
            <w:r w:rsidR="00D61BBE">
              <w:rPr>
                <w:webHidden/>
              </w:rPr>
              <w:fldChar w:fldCharType="separate"/>
            </w:r>
            <w:r w:rsidR="00D61BBE">
              <w:rPr>
                <w:webHidden/>
              </w:rPr>
              <w:t>23</w:t>
            </w:r>
            <w:r w:rsidR="00D61BBE">
              <w:rPr>
                <w:webHidden/>
              </w:rPr>
              <w:fldChar w:fldCharType="end"/>
            </w:r>
          </w:hyperlink>
        </w:p>
        <w:p w:rsidR="00D61BBE" w:rsidRDefault="00C87680">
          <w:pPr>
            <w:pStyle w:val="TOC3"/>
            <w:tabs>
              <w:tab w:val="left" w:pos="1320"/>
              <w:tab w:val="right" w:leader="dot" w:pos="9863"/>
            </w:tabs>
          </w:pPr>
          <w:hyperlink w:anchor="_Toc412029828" w:history="1">
            <w:r w:rsidR="00D61BBE" w:rsidRPr="00001DC0">
              <w:rPr>
                <w:rStyle w:val="Hyperlink"/>
              </w:rPr>
              <w:t>8.3.2</w:t>
            </w:r>
            <w:r w:rsidR="00D61BBE">
              <w:tab/>
            </w:r>
            <w:r w:rsidR="00D61BBE" w:rsidRPr="00001DC0">
              <w:rPr>
                <w:rStyle w:val="Hyperlink"/>
              </w:rPr>
              <w:t>System Design with Qsys – Nios II</w:t>
            </w:r>
            <w:r w:rsidR="00D61BBE">
              <w:rPr>
                <w:webHidden/>
              </w:rPr>
              <w:tab/>
            </w:r>
            <w:r w:rsidR="00D61BBE">
              <w:rPr>
                <w:webHidden/>
              </w:rPr>
              <w:fldChar w:fldCharType="begin"/>
            </w:r>
            <w:r w:rsidR="00D61BBE">
              <w:rPr>
                <w:webHidden/>
              </w:rPr>
              <w:instrText xml:space="preserve"> PAGEREF _Toc412029828 \h </w:instrText>
            </w:r>
            <w:r w:rsidR="00D61BBE">
              <w:rPr>
                <w:webHidden/>
              </w:rPr>
            </w:r>
            <w:r w:rsidR="00D61BBE">
              <w:rPr>
                <w:webHidden/>
              </w:rPr>
              <w:fldChar w:fldCharType="separate"/>
            </w:r>
            <w:r w:rsidR="00D61BBE">
              <w:rPr>
                <w:webHidden/>
              </w:rPr>
              <w:t>24</w:t>
            </w:r>
            <w:r w:rsidR="00D61BBE">
              <w:rPr>
                <w:webHidden/>
              </w:rPr>
              <w:fldChar w:fldCharType="end"/>
            </w:r>
          </w:hyperlink>
        </w:p>
        <w:p w:rsidR="00D61BBE" w:rsidRDefault="00C87680">
          <w:pPr>
            <w:pStyle w:val="TOC3"/>
            <w:tabs>
              <w:tab w:val="left" w:pos="1320"/>
              <w:tab w:val="right" w:leader="dot" w:pos="9863"/>
            </w:tabs>
          </w:pPr>
          <w:hyperlink w:anchor="_Toc412029829" w:history="1">
            <w:r w:rsidR="00D61BBE" w:rsidRPr="00001DC0">
              <w:rPr>
                <w:rStyle w:val="Hyperlink"/>
              </w:rPr>
              <w:t>8.3.3</w:t>
            </w:r>
            <w:r w:rsidR="00D61BBE">
              <w:tab/>
            </w:r>
            <w:r w:rsidR="00D61BBE" w:rsidRPr="00001DC0">
              <w:rPr>
                <w:rStyle w:val="Hyperlink"/>
              </w:rPr>
              <w:t>System Design with Qsys – HPS</w:t>
            </w:r>
            <w:r w:rsidR="00D61BBE">
              <w:rPr>
                <w:webHidden/>
              </w:rPr>
              <w:tab/>
            </w:r>
            <w:r w:rsidR="00D61BBE">
              <w:rPr>
                <w:webHidden/>
              </w:rPr>
              <w:fldChar w:fldCharType="begin"/>
            </w:r>
            <w:r w:rsidR="00D61BBE">
              <w:rPr>
                <w:webHidden/>
              </w:rPr>
              <w:instrText xml:space="preserve"> PAGEREF _Toc412029829 \h </w:instrText>
            </w:r>
            <w:r w:rsidR="00D61BBE">
              <w:rPr>
                <w:webHidden/>
              </w:rPr>
            </w:r>
            <w:r w:rsidR="00D61BBE">
              <w:rPr>
                <w:webHidden/>
              </w:rPr>
              <w:fldChar w:fldCharType="separate"/>
            </w:r>
            <w:r w:rsidR="00D61BBE">
              <w:rPr>
                <w:webHidden/>
              </w:rPr>
              <w:t>26</w:t>
            </w:r>
            <w:r w:rsidR="00D61BBE">
              <w:rPr>
                <w:webHidden/>
              </w:rPr>
              <w:fldChar w:fldCharType="end"/>
            </w:r>
          </w:hyperlink>
        </w:p>
        <w:p w:rsidR="00D61BBE" w:rsidRDefault="00C87680">
          <w:pPr>
            <w:pStyle w:val="TOC4"/>
            <w:tabs>
              <w:tab w:val="left" w:pos="1540"/>
              <w:tab w:val="right" w:leader="dot" w:pos="9863"/>
            </w:tabs>
          </w:pPr>
          <w:hyperlink w:anchor="_Toc412029830" w:history="1">
            <w:r w:rsidR="00D61BBE" w:rsidRPr="00001DC0">
              <w:rPr>
                <w:rStyle w:val="Hyperlink"/>
              </w:rPr>
              <w:t>8.3.3.1</w:t>
            </w:r>
            <w:r w:rsidR="00D61BBE">
              <w:tab/>
            </w:r>
            <w:r w:rsidR="00D61BBE" w:rsidRPr="00001DC0">
              <w:rPr>
                <w:rStyle w:val="Hyperlink"/>
              </w:rPr>
              <w:t>Instantiating the HPS Component</w:t>
            </w:r>
            <w:r w:rsidR="00D61BBE">
              <w:rPr>
                <w:webHidden/>
              </w:rPr>
              <w:tab/>
            </w:r>
            <w:r w:rsidR="00D61BBE">
              <w:rPr>
                <w:webHidden/>
              </w:rPr>
              <w:fldChar w:fldCharType="begin"/>
            </w:r>
            <w:r w:rsidR="00D61BBE">
              <w:rPr>
                <w:webHidden/>
              </w:rPr>
              <w:instrText xml:space="preserve"> PAGEREF _Toc412029830 \h </w:instrText>
            </w:r>
            <w:r w:rsidR="00D61BBE">
              <w:rPr>
                <w:webHidden/>
              </w:rPr>
            </w:r>
            <w:r w:rsidR="00D61BBE">
              <w:rPr>
                <w:webHidden/>
              </w:rPr>
              <w:fldChar w:fldCharType="separate"/>
            </w:r>
            <w:r w:rsidR="00D61BBE">
              <w:rPr>
                <w:webHidden/>
              </w:rPr>
              <w:t>26</w:t>
            </w:r>
            <w:r w:rsidR="00D61BBE">
              <w:rPr>
                <w:webHidden/>
              </w:rPr>
              <w:fldChar w:fldCharType="end"/>
            </w:r>
          </w:hyperlink>
        </w:p>
        <w:p w:rsidR="00D61BBE" w:rsidRDefault="00C87680">
          <w:pPr>
            <w:pStyle w:val="TOC5"/>
            <w:tabs>
              <w:tab w:val="left" w:pos="1880"/>
              <w:tab w:val="right" w:leader="dot" w:pos="9863"/>
            </w:tabs>
          </w:pPr>
          <w:hyperlink w:anchor="_Toc412029831" w:history="1">
            <w:r w:rsidR="00D61BBE" w:rsidRPr="00001DC0">
              <w:rPr>
                <w:rStyle w:val="Hyperlink"/>
              </w:rPr>
              <w:t>8.3.3.1.1</w:t>
            </w:r>
            <w:r w:rsidR="00D61BBE">
              <w:tab/>
            </w:r>
            <w:r w:rsidR="00D61BBE" w:rsidRPr="00001DC0">
              <w:rPr>
                <w:rStyle w:val="Hyperlink"/>
              </w:rPr>
              <w:t>FPGA Interfaces Tab</w:t>
            </w:r>
            <w:r w:rsidR="00D61BBE">
              <w:rPr>
                <w:webHidden/>
              </w:rPr>
              <w:tab/>
            </w:r>
            <w:r w:rsidR="00D61BBE">
              <w:rPr>
                <w:webHidden/>
              </w:rPr>
              <w:fldChar w:fldCharType="begin"/>
            </w:r>
            <w:r w:rsidR="00D61BBE">
              <w:rPr>
                <w:webHidden/>
              </w:rPr>
              <w:instrText xml:space="preserve"> PAGEREF _Toc412029831 \h </w:instrText>
            </w:r>
            <w:r w:rsidR="00D61BBE">
              <w:rPr>
                <w:webHidden/>
              </w:rPr>
            </w:r>
            <w:r w:rsidR="00D61BBE">
              <w:rPr>
                <w:webHidden/>
              </w:rPr>
              <w:fldChar w:fldCharType="separate"/>
            </w:r>
            <w:r w:rsidR="00D61BBE">
              <w:rPr>
                <w:webHidden/>
              </w:rPr>
              <w:t>26</w:t>
            </w:r>
            <w:r w:rsidR="00D61BBE">
              <w:rPr>
                <w:webHidden/>
              </w:rPr>
              <w:fldChar w:fldCharType="end"/>
            </w:r>
          </w:hyperlink>
        </w:p>
        <w:p w:rsidR="00D61BBE" w:rsidRDefault="00C87680">
          <w:pPr>
            <w:pStyle w:val="TOC5"/>
            <w:tabs>
              <w:tab w:val="left" w:pos="1880"/>
              <w:tab w:val="right" w:leader="dot" w:pos="9863"/>
            </w:tabs>
          </w:pPr>
          <w:hyperlink w:anchor="_Toc412029832" w:history="1">
            <w:r w:rsidR="00D61BBE" w:rsidRPr="00001DC0">
              <w:rPr>
                <w:rStyle w:val="Hyperlink"/>
              </w:rPr>
              <w:t>8.3.3.1.2</w:t>
            </w:r>
            <w:r w:rsidR="00D61BBE">
              <w:tab/>
            </w:r>
            <w:r w:rsidR="00D61BBE" w:rsidRPr="00001DC0">
              <w:rPr>
                <w:rStyle w:val="Hyperlink"/>
              </w:rPr>
              <w:t>Peripheral Pins Tab</w:t>
            </w:r>
            <w:r w:rsidR="00D61BBE">
              <w:rPr>
                <w:webHidden/>
              </w:rPr>
              <w:tab/>
            </w:r>
            <w:r w:rsidR="00D61BBE">
              <w:rPr>
                <w:webHidden/>
              </w:rPr>
              <w:fldChar w:fldCharType="begin"/>
            </w:r>
            <w:r w:rsidR="00D61BBE">
              <w:rPr>
                <w:webHidden/>
              </w:rPr>
              <w:instrText xml:space="preserve"> PAGEREF _Toc412029832 \h </w:instrText>
            </w:r>
            <w:r w:rsidR="00D61BBE">
              <w:rPr>
                <w:webHidden/>
              </w:rPr>
            </w:r>
            <w:r w:rsidR="00D61BBE">
              <w:rPr>
                <w:webHidden/>
              </w:rPr>
              <w:fldChar w:fldCharType="separate"/>
            </w:r>
            <w:r w:rsidR="00D61BBE">
              <w:rPr>
                <w:webHidden/>
              </w:rPr>
              <w:t>27</w:t>
            </w:r>
            <w:r w:rsidR="00D61BBE">
              <w:rPr>
                <w:webHidden/>
              </w:rPr>
              <w:fldChar w:fldCharType="end"/>
            </w:r>
          </w:hyperlink>
        </w:p>
        <w:p w:rsidR="00D61BBE" w:rsidRDefault="00C87680">
          <w:pPr>
            <w:pStyle w:val="TOC5"/>
            <w:tabs>
              <w:tab w:val="left" w:pos="1880"/>
              <w:tab w:val="right" w:leader="dot" w:pos="9863"/>
            </w:tabs>
          </w:pPr>
          <w:hyperlink w:anchor="_Toc412029833" w:history="1">
            <w:r w:rsidR="00D61BBE" w:rsidRPr="00001DC0">
              <w:rPr>
                <w:rStyle w:val="Hyperlink"/>
              </w:rPr>
              <w:t>8.3.3.1.3</w:t>
            </w:r>
            <w:r w:rsidR="00D61BBE">
              <w:tab/>
            </w:r>
            <w:r w:rsidR="00D61BBE" w:rsidRPr="00001DC0">
              <w:rPr>
                <w:rStyle w:val="Hyperlink"/>
              </w:rPr>
              <w:t>HPS Clocks Tab</w:t>
            </w:r>
            <w:r w:rsidR="00D61BBE">
              <w:rPr>
                <w:webHidden/>
              </w:rPr>
              <w:tab/>
            </w:r>
            <w:r w:rsidR="00D61BBE">
              <w:rPr>
                <w:webHidden/>
              </w:rPr>
              <w:fldChar w:fldCharType="begin"/>
            </w:r>
            <w:r w:rsidR="00D61BBE">
              <w:rPr>
                <w:webHidden/>
              </w:rPr>
              <w:instrText xml:space="preserve"> PAGEREF _Toc412029833 \h </w:instrText>
            </w:r>
            <w:r w:rsidR="00D61BBE">
              <w:rPr>
                <w:webHidden/>
              </w:rPr>
            </w:r>
            <w:r w:rsidR="00D61BBE">
              <w:rPr>
                <w:webHidden/>
              </w:rPr>
              <w:fldChar w:fldCharType="separate"/>
            </w:r>
            <w:r w:rsidR="00D61BBE">
              <w:rPr>
                <w:webHidden/>
              </w:rPr>
              <w:t>28</w:t>
            </w:r>
            <w:r w:rsidR="00D61BBE">
              <w:rPr>
                <w:webHidden/>
              </w:rPr>
              <w:fldChar w:fldCharType="end"/>
            </w:r>
          </w:hyperlink>
        </w:p>
        <w:p w:rsidR="00D61BBE" w:rsidRDefault="00C87680">
          <w:pPr>
            <w:pStyle w:val="TOC5"/>
            <w:tabs>
              <w:tab w:val="left" w:pos="1880"/>
              <w:tab w:val="right" w:leader="dot" w:pos="9863"/>
            </w:tabs>
          </w:pPr>
          <w:hyperlink w:anchor="_Toc412029834" w:history="1">
            <w:r w:rsidR="00D61BBE" w:rsidRPr="00001DC0">
              <w:rPr>
                <w:rStyle w:val="Hyperlink"/>
              </w:rPr>
              <w:t>8.3.3.1.4</w:t>
            </w:r>
            <w:r w:rsidR="00D61BBE">
              <w:tab/>
            </w:r>
            <w:r w:rsidR="00D61BBE" w:rsidRPr="00001DC0">
              <w:rPr>
                <w:rStyle w:val="Hyperlink"/>
              </w:rPr>
              <w:t>SDRAM Tab</w:t>
            </w:r>
            <w:r w:rsidR="00D61BBE">
              <w:rPr>
                <w:webHidden/>
              </w:rPr>
              <w:tab/>
            </w:r>
            <w:r w:rsidR="00D61BBE">
              <w:rPr>
                <w:webHidden/>
              </w:rPr>
              <w:fldChar w:fldCharType="begin"/>
            </w:r>
            <w:r w:rsidR="00D61BBE">
              <w:rPr>
                <w:webHidden/>
              </w:rPr>
              <w:instrText xml:space="preserve"> PAGEREF _Toc412029834 \h </w:instrText>
            </w:r>
            <w:r w:rsidR="00D61BBE">
              <w:rPr>
                <w:webHidden/>
              </w:rPr>
            </w:r>
            <w:r w:rsidR="00D61BBE">
              <w:rPr>
                <w:webHidden/>
              </w:rPr>
              <w:fldChar w:fldCharType="separate"/>
            </w:r>
            <w:r w:rsidR="00D61BBE">
              <w:rPr>
                <w:webHidden/>
              </w:rPr>
              <w:t>28</w:t>
            </w:r>
            <w:r w:rsidR="00D61BBE">
              <w:rPr>
                <w:webHidden/>
              </w:rPr>
              <w:fldChar w:fldCharType="end"/>
            </w:r>
          </w:hyperlink>
        </w:p>
        <w:p w:rsidR="00D61BBE" w:rsidRDefault="00C87680">
          <w:pPr>
            <w:pStyle w:val="TOC4"/>
            <w:tabs>
              <w:tab w:val="left" w:pos="1540"/>
              <w:tab w:val="right" w:leader="dot" w:pos="9863"/>
            </w:tabs>
          </w:pPr>
          <w:hyperlink w:anchor="_Toc412029835" w:history="1">
            <w:r w:rsidR="00D61BBE" w:rsidRPr="00001DC0">
              <w:rPr>
                <w:rStyle w:val="Hyperlink"/>
              </w:rPr>
              <w:t>8.3.3.2</w:t>
            </w:r>
            <w:r w:rsidR="00D61BBE">
              <w:tab/>
            </w:r>
            <w:r w:rsidR="00D61BBE" w:rsidRPr="00001DC0">
              <w:rPr>
                <w:rStyle w:val="Hyperlink"/>
              </w:rPr>
              <w:t>Interfacing with FPGA Peripherals</w:t>
            </w:r>
            <w:r w:rsidR="00D61BBE">
              <w:rPr>
                <w:webHidden/>
              </w:rPr>
              <w:tab/>
            </w:r>
            <w:r w:rsidR="00D61BBE">
              <w:rPr>
                <w:webHidden/>
              </w:rPr>
              <w:fldChar w:fldCharType="begin"/>
            </w:r>
            <w:r w:rsidR="00D61BBE">
              <w:rPr>
                <w:webHidden/>
              </w:rPr>
              <w:instrText xml:space="preserve"> PAGEREF _Toc412029835 \h </w:instrText>
            </w:r>
            <w:r w:rsidR="00D61BBE">
              <w:rPr>
                <w:webHidden/>
              </w:rPr>
            </w:r>
            <w:r w:rsidR="00D61BBE">
              <w:rPr>
                <w:webHidden/>
              </w:rPr>
              <w:fldChar w:fldCharType="separate"/>
            </w:r>
            <w:r w:rsidR="00D61BBE">
              <w:rPr>
                <w:webHidden/>
              </w:rPr>
              <w:t>31</w:t>
            </w:r>
            <w:r w:rsidR="00D61BBE">
              <w:rPr>
                <w:webHidden/>
              </w:rPr>
              <w:fldChar w:fldCharType="end"/>
            </w:r>
          </w:hyperlink>
        </w:p>
        <w:p w:rsidR="00D61BBE" w:rsidRDefault="00C87680">
          <w:pPr>
            <w:pStyle w:val="TOC3"/>
            <w:tabs>
              <w:tab w:val="left" w:pos="1320"/>
              <w:tab w:val="right" w:leader="dot" w:pos="9863"/>
            </w:tabs>
          </w:pPr>
          <w:hyperlink w:anchor="_Toc412029836" w:history="1">
            <w:r w:rsidR="00D61BBE" w:rsidRPr="00001DC0">
              <w:rPr>
                <w:rStyle w:val="Hyperlink"/>
              </w:rPr>
              <w:t>8.3.4</w:t>
            </w:r>
            <w:r w:rsidR="00D61BBE">
              <w:tab/>
            </w:r>
            <w:r w:rsidR="00D61BBE" w:rsidRPr="00001DC0">
              <w:rPr>
                <w:rStyle w:val="Hyperlink"/>
              </w:rPr>
              <w:t>Instantiating the Qsys System</w:t>
            </w:r>
            <w:r w:rsidR="00D61BBE">
              <w:rPr>
                <w:webHidden/>
              </w:rPr>
              <w:tab/>
            </w:r>
            <w:r w:rsidR="00D61BBE">
              <w:rPr>
                <w:webHidden/>
              </w:rPr>
              <w:fldChar w:fldCharType="begin"/>
            </w:r>
            <w:r w:rsidR="00D61BBE">
              <w:rPr>
                <w:webHidden/>
              </w:rPr>
              <w:instrText xml:space="preserve"> PAGEREF _Toc412029836 \h </w:instrText>
            </w:r>
            <w:r w:rsidR="00D61BBE">
              <w:rPr>
                <w:webHidden/>
              </w:rPr>
            </w:r>
            <w:r w:rsidR="00D61BBE">
              <w:rPr>
                <w:webHidden/>
              </w:rPr>
              <w:fldChar w:fldCharType="separate"/>
            </w:r>
            <w:r w:rsidR="00D61BBE">
              <w:rPr>
                <w:webHidden/>
              </w:rPr>
              <w:t>32</w:t>
            </w:r>
            <w:r w:rsidR="00D61BBE">
              <w:rPr>
                <w:webHidden/>
              </w:rPr>
              <w:fldChar w:fldCharType="end"/>
            </w:r>
          </w:hyperlink>
        </w:p>
        <w:p w:rsidR="00D61BBE" w:rsidRDefault="00C87680">
          <w:pPr>
            <w:pStyle w:val="TOC3"/>
            <w:tabs>
              <w:tab w:val="left" w:pos="1320"/>
              <w:tab w:val="right" w:leader="dot" w:pos="9863"/>
            </w:tabs>
          </w:pPr>
          <w:hyperlink w:anchor="_Toc412029837" w:history="1">
            <w:r w:rsidR="00D61BBE" w:rsidRPr="00001DC0">
              <w:rPr>
                <w:rStyle w:val="Hyperlink"/>
              </w:rPr>
              <w:t>8.3.5</w:t>
            </w:r>
            <w:r w:rsidR="00D61BBE">
              <w:tab/>
            </w:r>
            <w:r w:rsidR="00D61BBE" w:rsidRPr="00001DC0">
              <w:rPr>
                <w:rStyle w:val="Hyperlink"/>
              </w:rPr>
              <w:t>HPS DDR3 Pin Assignments</w:t>
            </w:r>
            <w:r w:rsidR="00D61BBE">
              <w:rPr>
                <w:webHidden/>
              </w:rPr>
              <w:tab/>
            </w:r>
            <w:r w:rsidR="00D61BBE">
              <w:rPr>
                <w:webHidden/>
              </w:rPr>
              <w:fldChar w:fldCharType="begin"/>
            </w:r>
            <w:r w:rsidR="00D61BBE">
              <w:rPr>
                <w:webHidden/>
              </w:rPr>
              <w:instrText xml:space="preserve"> PAGEREF _Toc412029837 \h </w:instrText>
            </w:r>
            <w:r w:rsidR="00D61BBE">
              <w:rPr>
                <w:webHidden/>
              </w:rPr>
            </w:r>
            <w:r w:rsidR="00D61BBE">
              <w:rPr>
                <w:webHidden/>
              </w:rPr>
              <w:fldChar w:fldCharType="separate"/>
            </w:r>
            <w:r w:rsidR="00D61BBE">
              <w:rPr>
                <w:webHidden/>
              </w:rPr>
              <w:t>34</w:t>
            </w:r>
            <w:r w:rsidR="00D61BBE">
              <w:rPr>
                <w:webHidden/>
              </w:rPr>
              <w:fldChar w:fldCharType="end"/>
            </w:r>
          </w:hyperlink>
        </w:p>
        <w:p w:rsidR="00D61BBE" w:rsidRDefault="00C87680">
          <w:pPr>
            <w:pStyle w:val="TOC3"/>
            <w:tabs>
              <w:tab w:val="left" w:pos="1320"/>
              <w:tab w:val="right" w:leader="dot" w:pos="9863"/>
            </w:tabs>
          </w:pPr>
          <w:hyperlink w:anchor="_Toc412029838" w:history="1">
            <w:r w:rsidR="00D61BBE" w:rsidRPr="00001DC0">
              <w:rPr>
                <w:rStyle w:val="Hyperlink"/>
              </w:rPr>
              <w:t>8.3.6</w:t>
            </w:r>
            <w:r w:rsidR="00D61BBE">
              <w:tab/>
            </w:r>
            <w:r w:rsidR="00D61BBE" w:rsidRPr="00001DC0">
              <w:rPr>
                <w:rStyle w:val="Hyperlink"/>
              </w:rPr>
              <w:t>Programming the FPGA</w:t>
            </w:r>
            <w:r w:rsidR="00D61BBE">
              <w:rPr>
                <w:webHidden/>
              </w:rPr>
              <w:tab/>
            </w:r>
            <w:r w:rsidR="00D61BBE">
              <w:rPr>
                <w:webHidden/>
              </w:rPr>
              <w:fldChar w:fldCharType="begin"/>
            </w:r>
            <w:r w:rsidR="00D61BBE">
              <w:rPr>
                <w:webHidden/>
              </w:rPr>
              <w:instrText xml:space="preserve"> PAGEREF _Toc412029838 \h </w:instrText>
            </w:r>
            <w:r w:rsidR="00D61BBE">
              <w:rPr>
                <w:webHidden/>
              </w:rPr>
            </w:r>
            <w:r w:rsidR="00D61BBE">
              <w:rPr>
                <w:webHidden/>
              </w:rPr>
              <w:fldChar w:fldCharType="separate"/>
            </w:r>
            <w:r w:rsidR="00D61BBE">
              <w:rPr>
                <w:webHidden/>
              </w:rPr>
              <w:t>35</w:t>
            </w:r>
            <w:r w:rsidR="00D61BBE">
              <w:rPr>
                <w:webHidden/>
              </w:rPr>
              <w:fldChar w:fldCharType="end"/>
            </w:r>
          </w:hyperlink>
        </w:p>
        <w:p w:rsidR="00D61BBE" w:rsidRDefault="00C87680">
          <w:pPr>
            <w:pStyle w:val="TOC2"/>
            <w:tabs>
              <w:tab w:val="left" w:pos="880"/>
              <w:tab w:val="right" w:leader="dot" w:pos="9863"/>
            </w:tabs>
          </w:pPr>
          <w:hyperlink w:anchor="_Toc412029839" w:history="1">
            <w:r w:rsidR="00D61BBE" w:rsidRPr="00001DC0">
              <w:rPr>
                <w:rStyle w:val="Hyperlink"/>
              </w:rPr>
              <w:t>8.4</w:t>
            </w:r>
            <w:r w:rsidR="00D61BBE">
              <w:tab/>
            </w:r>
            <w:r w:rsidR="00D61BBE" w:rsidRPr="00001DC0">
              <w:rPr>
                <w:rStyle w:val="Hyperlink"/>
              </w:rPr>
              <w:t>Software</w:t>
            </w:r>
            <w:r w:rsidR="00D61BBE">
              <w:rPr>
                <w:webHidden/>
              </w:rPr>
              <w:tab/>
            </w:r>
            <w:r w:rsidR="00D61BBE">
              <w:rPr>
                <w:webHidden/>
              </w:rPr>
              <w:fldChar w:fldCharType="begin"/>
            </w:r>
            <w:r w:rsidR="00D61BBE">
              <w:rPr>
                <w:webHidden/>
              </w:rPr>
              <w:instrText xml:space="preserve"> PAGEREF _Toc412029839 \h </w:instrText>
            </w:r>
            <w:r w:rsidR="00D61BBE">
              <w:rPr>
                <w:webHidden/>
              </w:rPr>
            </w:r>
            <w:r w:rsidR="00D61BBE">
              <w:rPr>
                <w:webHidden/>
              </w:rPr>
              <w:fldChar w:fldCharType="separate"/>
            </w:r>
            <w:r w:rsidR="00D61BBE">
              <w:rPr>
                <w:webHidden/>
              </w:rPr>
              <w:t>37</w:t>
            </w:r>
            <w:r w:rsidR="00D61BBE">
              <w:rPr>
                <w:webHidden/>
              </w:rPr>
              <w:fldChar w:fldCharType="end"/>
            </w:r>
          </w:hyperlink>
        </w:p>
        <w:p w:rsidR="00D61BBE" w:rsidRDefault="00C87680">
          <w:pPr>
            <w:pStyle w:val="TOC3"/>
            <w:tabs>
              <w:tab w:val="left" w:pos="1320"/>
              <w:tab w:val="right" w:leader="dot" w:pos="9863"/>
            </w:tabs>
          </w:pPr>
          <w:hyperlink w:anchor="_Toc412029840" w:history="1">
            <w:r w:rsidR="00D61BBE" w:rsidRPr="00001DC0">
              <w:rPr>
                <w:rStyle w:val="Hyperlink"/>
              </w:rPr>
              <w:t>8.4.1</w:t>
            </w:r>
            <w:r w:rsidR="00D61BBE">
              <w:tab/>
            </w:r>
            <w:r w:rsidR="00D61BBE" w:rsidRPr="00001DC0">
              <w:rPr>
                <w:rStyle w:val="Hyperlink"/>
              </w:rPr>
              <w:t>FPGA – Nios II</w:t>
            </w:r>
            <w:r w:rsidR="00D61BBE">
              <w:rPr>
                <w:webHidden/>
              </w:rPr>
              <w:tab/>
            </w:r>
            <w:r w:rsidR="00D61BBE">
              <w:rPr>
                <w:webHidden/>
              </w:rPr>
              <w:fldChar w:fldCharType="begin"/>
            </w:r>
            <w:r w:rsidR="00D61BBE">
              <w:rPr>
                <w:webHidden/>
              </w:rPr>
              <w:instrText xml:space="preserve"> PAGEREF _Toc412029840 \h </w:instrText>
            </w:r>
            <w:r w:rsidR="00D61BBE">
              <w:rPr>
                <w:webHidden/>
              </w:rPr>
            </w:r>
            <w:r w:rsidR="00D61BBE">
              <w:rPr>
                <w:webHidden/>
              </w:rPr>
              <w:fldChar w:fldCharType="separate"/>
            </w:r>
            <w:r w:rsidR="00D61BBE">
              <w:rPr>
                <w:webHidden/>
              </w:rPr>
              <w:t>37</w:t>
            </w:r>
            <w:r w:rsidR="00D61BBE">
              <w:rPr>
                <w:webHidden/>
              </w:rPr>
              <w:fldChar w:fldCharType="end"/>
            </w:r>
          </w:hyperlink>
        </w:p>
        <w:p w:rsidR="00D61BBE" w:rsidRDefault="00C87680">
          <w:pPr>
            <w:pStyle w:val="TOC4"/>
            <w:tabs>
              <w:tab w:val="left" w:pos="1540"/>
              <w:tab w:val="right" w:leader="dot" w:pos="9863"/>
            </w:tabs>
          </w:pPr>
          <w:hyperlink w:anchor="_Toc412029841" w:history="1">
            <w:r w:rsidR="00D61BBE" w:rsidRPr="00001DC0">
              <w:rPr>
                <w:rStyle w:val="Hyperlink"/>
              </w:rPr>
              <w:t>8.4.1.1</w:t>
            </w:r>
            <w:r w:rsidR="00D61BBE">
              <w:tab/>
            </w:r>
            <w:r w:rsidR="00D61BBE" w:rsidRPr="00001DC0">
              <w:rPr>
                <w:rStyle w:val="Hyperlink"/>
              </w:rPr>
              <w:t>Project Setup</w:t>
            </w:r>
            <w:r w:rsidR="00D61BBE">
              <w:rPr>
                <w:webHidden/>
              </w:rPr>
              <w:tab/>
            </w:r>
            <w:r w:rsidR="00D61BBE">
              <w:rPr>
                <w:webHidden/>
              </w:rPr>
              <w:fldChar w:fldCharType="begin"/>
            </w:r>
            <w:r w:rsidR="00D61BBE">
              <w:rPr>
                <w:webHidden/>
              </w:rPr>
              <w:instrText xml:space="preserve"> PAGEREF _Toc412029841 \h </w:instrText>
            </w:r>
            <w:r w:rsidR="00D61BBE">
              <w:rPr>
                <w:webHidden/>
              </w:rPr>
            </w:r>
            <w:r w:rsidR="00D61BBE">
              <w:rPr>
                <w:webHidden/>
              </w:rPr>
              <w:fldChar w:fldCharType="separate"/>
            </w:r>
            <w:r w:rsidR="00D61BBE">
              <w:rPr>
                <w:webHidden/>
              </w:rPr>
              <w:t>37</w:t>
            </w:r>
            <w:r w:rsidR="00D61BBE">
              <w:rPr>
                <w:webHidden/>
              </w:rPr>
              <w:fldChar w:fldCharType="end"/>
            </w:r>
          </w:hyperlink>
        </w:p>
        <w:p w:rsidR="00D61BBE" w:rsidRDefault="00C87680">
          <w:pPr>
            <w:pStyle w:val="TOC4"/>
            <w:tabs>
              <w:tab w:val="left" w:pos="1540"/>
              <w:tab w:val="right" w:leader="dot" w:pos="9863"/>
            </w:tabs>
          </w:pPr>
          <w:hyperlink w:anchor="_Toc412029842" w:history="1">
            <w:r w:rsidR="00D61BBE" w:rsidRPr="00001DC0">
              <w:rPr>
                <w:rStyle w:val="Hyperlink"/>
              </w:rPr>
              <w:t>8.4.1.2</w:t>
            </w:r>
            <w:r w:rsidR="00D61BBE">
              <w:tab/>
            </w:r>
            <w:r w:rsidR="00D61BBE" w:rsidRPr="00001DC0">
              <w:rPr>
                <w:rStyle w:val="Hyperlink"/>
              </w:rPr>
              <w:t>Nios II Programming Theory – Accessing Peripherals</w:t>
            </w:r>
            <w:r w:rsidR="00D61BBE">
              <w:rPr>
                <w:webHidden/>
              </w:rPr>
              <w:tab/>
            </w:r>
            <w:r w:rsidR="00D61BBE">
              <w:rPr>
                <w:webHidden/>
              </w:rPr>
              <w:fldChar w:fldCharType="begin"/>
            </w:r>
            <w:r w:rsidR="00D61BBE">
              <w:rPr>
                <w:webHidden/>
              </w:rPr>
              <w:instrText xml:space="preserve"> PAGEREF _Toc412029842 \h </w:instrText>
            </w:r>
            <w:r w:rsidR="00D61BBE">
              <w:rPr>
                <w:webHidden/>
              </w:rPr>
            </w:r>
            <w:r w:rsidR="00D61BBE">
              <w:rPr>
                <w:webHidden/>
              </w:rPr>
              <w:fldChar w:fldCharType="separate"/>
            </w:r>
            <w:r w:rsidR="00D61BBE">
              <w:rPr>
                <w:webHidden/>
              </w:rPr>
              <w:t>38</w:t>
            </w:r>
            <w:r w:rsidR="00D61BBE">
              <w:rPr>
                <w:webHidden/>
              </w:rPr>
              <w:fldChar w:fldCharType="end"/>
            </w:r>
          </w:hyperlink>
        </w:p>
        <w:p w:rsidR="00D61BBE" w:rsidRDefault="00C87680">
          <w:pPr>
            <w:pStyle w:val="TOC4"/>
            <w:tabs>
              <w:tab w:val="left" w:pos="1540"/>
              <w:tab w:val="right" w:leader="dot" w:pos="9863"/>
            </w:tabs>
          </w:pPr>
          <w:hyperlink w:anchor="_Toc412029843" w:history="1">
            <w:r w:rsidR="00D61BBE" w:rsidRPr="00001DC0">
              <w:rPr>
                <w:rStyle w:val="Hyperlink"/>
              </w:rPr>
              <w:t>8.4.1.3</w:t>
            </w:r>
            <w:r w:rsidR="00D61BBE">
              <w:tab/>
            </w:r>
            <w:r w:rsidR="00D61BBE" w:rsidRPr="00001DC0">
              <w:rPr>
                <w:rStyle w:val="Hyperlink"/>
              </w:rPr>
              <w:t>Nios II Programming Practice</w:t>
            </w:r>
            <w:r w:rsidR="00D61BBE">
              <w:rPr>
                <w:webHidden/>
              </w:rPr>
              <w:tab/>
            </w:r>
            <w:r w:rsidR="00D61BBE">
              <w:rPr>
                <w:webHidden/>
              </w:rPr>
              <w:fldChar w:fldCharType="begin"/>
            </w:r>
            <w:r w:rsidR="00D61BBE">
              <w:rPr>
                <w:webHidden/>
              </w:rPr>
              <w:instrText xml:space="preserve"> PAGEREF _Toc412029843 \h </w:instrText>
            </w:r>
            <w:r w:rsidR="00D61BBE">
              <w:rPr>
                <w:webHidden/>
              </w:rPr>
            </w:r>
            <w:r w:rsidR="00D61BBE">
              <w:rPr>
                <w:webHidden/>
              </w:rPr>
              <w:fldChar w:fldCharType="separate"/>
            </w:r>
            <w:r w:rsidR="00D61BBE">
              <w:rPr>
                <w:webHidden/>
              </w:rPr>
              <w:t>38</w:t>
            </w:r>
            <w:r w:rsidR="00D61BBE">
              <w:rPr>
                <w:webHidden/>
              </w:rPr>
              <w:fldChar w:fldCharType="end"/>
            </w:r>
          </w:hyperlink>
        </w:p>
        <w:p w:rsidR="00D61BBE" w:rsidRDefault="00C87680">
          <w:pPr>
            <w:pStyle w:val="TOC3"/>
            <w:tabs>
              <w:tab w:val="left" w:pos="1320"/>
              <w:tab w:val="right" w:leader="dot" w:pos="9863"/>
            </w:tabs>
          </w:pPr>
          <w:hyperlink w:anchor="_Toc412029844" w:history="1">
            <w:r w:rsidR="00D61BBE" w:rsidRPr="00001DC0">
              <w:rPr>
                <w:rStyle w:val="Hyperlink"/>
              </w:rPr>
              <w:t>8.4.2</w:t>
            </w:r>
            <w:r w:rsidR="00D61BBE">
              <w:tab/>
            </w:r>
            <w:r w:rsidR="00D61BBE" w:rsidRPr="00001DC0">
              <w:rPr>
                <w:rStyle w:val="Hyperlink"/>
              </w:rPr>
              <w:t>HPS – ARM</w:t>
            </w:r>
            <w:r w:rsidR="00D61BBE">
              <w:rPr>
                <w:webHidden/>
              </w:rPr>
              <w:tab/>
            </w:r>
            <w:r w:rsidR="00D61BBE">
              <w:rPr>
                <w:webHidden/>
              </w:rPr>
              <w:fldChar w:fldCharType="begin"/>
            </w:r>
            <w:r w:rsidR="00D61BBE">
              <w:rPr>
                <w:webHidden/>
              </w:rPr>
              <w:instrText xml:space="preserve"> PAGEREF _Toc412029844 \h </w:instrText>
            </w:r>
            <w:r w:rsidR="00D61BBE">
              <w:rPr>
                <w:webHidden/>
              </w:rPr>
            </w:r>
            <w:r w:rsidR="00D61BBE">
              <w:rPr>
                <w:webHidden/>
              </w:rPr>
              <w:fldChar w:fldCharType="separate"/>
            </w:r>
            <w:r w:rsidR="00D61BBE">
              <w:rPr>
                <w:webHidden/>
              </w:rPr>
              <w:t>40</w:t>
            </w:r>
            <w:r w:rsidR="00D61BBE">
              <w:rPr>
                <w:webHidden/>
              </w:rPr>
              <w:fldChar w:fldCharType="end"/>
            </w:r>
          </w:hyperlink>
        </w:p>
        <w:p w:rsidR="00D61BBE" w:rsidRDefault="00C87680">
          <w:pPr>
            <w:pStyle w:val="TOC4"/>
            <w:tabs>
              <w:tab w:val="left" w:pos="1540"/>
              <w:tab w:val="right" w:leader="dot" w:pos="9863"/>
            </w:tabs>
          </w:pPr>
          <w:hyperlink w:anchor="_Toc412029845" w:history="1">
            <w:r w:rsidR="00D61BBE" w:rsidRPr="00001DC0">
              <w:rPr>
                <w:rStyle w:val="Hyperlink"/>
              </w:rPr>
              <w:t>8.4.2.1</w:t>
            </w:r>
            <w:r w:rsidR="00D61BBE">
              <w:tab/>
            </w:r>
            <w:r w:rsidR="00D61BBE" w:rsidRPr="00001DC0">
              <w:rPr>
                <w:rStyle w:val="Hyperlink"/>
              </w:rPr>
              <w:t>Bare-metal Applications</w:t>
            </w:r>
            <w:r w:rsidR="00D61BBE">
              <w:rPr>
                <w:webHidden/>
              </w:rPr>
              <w:tab/>
            </w:r>
            <w:r w:rsidR="00D61BBE">
              <w:rPr>
                <w:webHidden/>
              </w:rPr>
              <w:fldChar w:fldCharType="begin"/>
            </w:r>
            <w:r w:rsidR="00D61BBE">
              <w:rPr>
                <w:webHidden/>
              </w:rPr>
              <w:instrText xml:space="preserve"> PAGEREF _Toc412029845 \h </w:instrText>
            </w:r>
            <w:r w:rsidR="00D61BBE">
              <w:rPr>
                <w:webHidden/>
              </w:rPr>
            </w:r>
            <w:r w:rsidR="00D61BBE">
              <w:rPr>
                <w:webHidden/>
              </w:rPr>
              <w:fldChar w:fldCharType="separate"/>
            </w:r>
            <w:r w:rsidR="00D61BBE">
              <w:rPr>
                <w:webHidden/>
              </w:rPr>
              <w:t>40</w:t>
            </w:r>
            <w:r w:rsidR="00D61BBE">
              <w:rPr>
                <w:webHidden/>
              </w:rPr>
              <w:fldChar w:fldCharType="end"/>
            </w:r>
          </w:hyperlink>
        </w:p>
        <w:p w:rsidR="00D61BBE" w:rsidRDefault="00C87680">
          <w:pPr>
            <w:pStyle w:val="TOC5"/>
            <w:tabs>
              <w:tab w:val="left" w:pos="1880"/>
              <w:tab w:val="right" w:leader="dot" w:pos="9863"/>
            </w:tabs>
          </w:pPr>
          <w:hyperlink w:anchor="_Toc412029846" w:history="1">
            <w:r w:rsidR="00D61BBE" w:rsidRPr="00001DC0">
              <w:rPr>
                <w:rStyle w:val="Hyperlink"/>
              </w:rPr>
              <w:t>8.4.2.1.1</w:t>
            </w:r>
            <w:r w:rsidR="00D61BBE">
              <w:tab/>
            </w:r>
            <w:r w:rsidR="00D61BBE" w:rsidRPr="00001DC0">
              <w:rPr>
                <w:rStyle w:val="Hyperlink"/>
              </w:rPr>
              <w:t>Preloader Generation</w:t>
            </w:r>
            <w:r w:rsidR="00D61BBE">
              <w:rPr>
                <w:webHidden/>
              </w:rPr>
              <w:tab/>
            </w:r>
            <w:r w:rsidR="00D61BBE">
              <w:rPr>
                <w:webHidden/>
              </w:rPr>
              <w:fldChar w:fldCharType="begin"/>
            </w:r>
            <w:r w:rsidR="00D61BBE">
              <w:rPr>
                <w:webHidden/>
              </w:rPr>
              <w:instrText xml:space="preserve"> PAGEREF _Toc412029846 \h </w:instrText>
            </w:r>
            <w:r w:rsidR="00D61BBE">
              <w:rPr>
                <w:webHidden/>
              </w:rPr>
            </w:r>
            <w:r w:rsidR="00D61BBE">
              <w:rPr>
                <w:webHidden/>
              </w:rPr>
              <w:fldChar w:fldCharType="separate"/>
            </w:r>
            <w:r w:rsidR="00D61BBE">
              <w:rPr>
                <w:webHidden/>
              </w:rPr>
              <w:t>40</w:t>
            </w:r>
            <w:r w:rsidR="00D61BBE">
              <w:rPr>
                <w:webHidden/>
              </w:rPr>
              <w:fldChar w:fldCharType="end"/>
            </w:r>
          </w:hyperlink>
        </w:p>
        <w:p w:rsidR="00D61BBE" w:rsidRDefault="00C87680">
          <w:pPr>
            <w:pStyle w:val="TOC5"/>
            <w:tabs>
              <w:tab w:val="left" w:pos="1880"/>
              <w:tab w:val="right" w:leader="dot" w:pos="9863"/>
            </w:tabs>
          </w:pPr>
          <w:hyperlink w:anchor="_Toc412029847" w:history="1">
            <w:r w:rsidR="00D61BBE" w:rsidRPr="00001DC0">
              <w:rPr>
                <w:rStyle w:val="Hyperlink"/>
              </w:rPr>
              <w:t>8.4.2.1.2</w:t>
            </w:r>
            <w:r w:rsidR="00D61BBE">
              <w:tab/>
            </w:r>
            <w:r w:rsidR="00D61BBE" w:rsidRPr="00001DC0">
              <w:rPr>
                <w:rStyle w:val="Hyperlink"/>
              </w:rPr>
              <w:t>Generating a Header File for HPS Peripherals</w:t>
            </w:r>
            <w:r w:rsidR="00D61BBE">
              <w:rPr>
                <w:webHidden/>
              </w:rPr>
              <w:tab/>
            </w:r>
            <w:r w:rsidR="00D61BBE">
              <w:rPr>
                <w:webHidden/>
              </w:rPr>
              <w:fldChar w:fldCharType="begin"/>
            </w:r>
            <w:r w:rsidR="00D61BBE">
              <w:rPr>
                <w:webHidden/>
              </w:rPr>
              <w:instrText xml:space="preserve"> PAGEREF _Toc412029847 \h </w:instrText>
            </w:r>
            <w:r w:rsidR="00D61BBE">
              <w:rPr>
                <w:webHidden/>
              </w:rPr>
            </w:r>
            <w:r w:rsidR="00D61BBE">
              <w:rPr>
                <w:webHidden/>
              </w:rPr>
              <w:fldChar w:fldCharType="separate"/>
            </w:r>
            <w:r w:rsidR="00D61BBE">
              <w:rPr>
                <w:webHidden/>
              </w:rPr>
              <w:t>42</w:t>
            </w:r>
            <w:r w:rsidR="00D61BBE">
              <w:rPr>
                <w:webHidden/>
              </w:rPr>
              <w:fldChar w:fldCharType="end"/>
            </w:r>
          </w:hyperlink>
        </w:p>
        <w:p w:rsidR="00D61BBE" w:rsidRDefault="00C87680">
          <w:pPr>
            <w:pStyle w:val="TOC5"/>
            <w:tabs>
              <w:tab w:val="left" w:pos="1880"/>
              <w:tab w:val="right" w:leader="dot" w:pos="9863"/>
            </w:tabs>
          </w:pPr>
          <w:hyperlink w:anchor="_Toc412029848" w:history="1">
            <w:r w:rsidR="00D61BBE" w:rsidRPr="00001DC0">
              <w:rPr>
                <w:rStyle w:val="Hyperlink"/>
              </w:rPr>
              <w:t>8.4.2.1.3</w:t>
            </w:r>
            <w:r w:rsidR="00D61BBE">
              <w:tab/>
            </w:r>
            <w:r w:rsidR="00D61BBE" w:rsidRPr="00001DC0">
              <w:rPr>
                <w:rStyle w:val="Hyperlink"/>
              </w:rPr>
              <w:t>ARM DS-5</w:t>
            </w:r>
            <w:r w:rsidR="00D61BBE">
              <w:rPr>
                <w:webHidden/>
              </w:rPr>
              <w:tab/>
            </w:r>
            <w:r w:rsidR="00D61BBE">
              <w:rPr>
                <w:webHidden/>
              </w:rPr>
              <w:fldChar w:fldCharType="begin"/>
            </w:r>
            <w:r w:rsidR="00D61BBE">
              <w:rPr>
                <w:webHidden/>
              </w:rPr>
              <w:instrText xml:space="preserve"> PAGEREF _Toc412029848 \h </w:instrText>
            </w:r>
            <w:r w:rsidR="00D61BBE">
              <w:rPr>
                <w:webHidden/>
              </w:rPr>
            </w:r>
            <w:r w:rsidR="00D61BBE">
              <w:rPr>
                <w:webHidden/>
              </w:rPr>
              <w:fldChar w:fldCharType="separate"/>
            </w:r>
            <w:r w:rsidR="00D61BBE">
              <w:rPr>
                <w:webHidden/>
              </w:rPr>
              <w:t>43</w:t>
            </w:r>
            <w:r w:rsidR="00D61BBE">
              <w:rPr>
                <w:webHidden/>
              </w:rPr>
              <w:fldChar w:fldCharType="end"/>
            </w:r>
          </w:hyperlink>
        </w:p>
        <w:p w:rsidR="00D61BBE" w:rsidRDefault="00C87680">
          <w:pPr>
            <w:pStyle w:val="TOC6"/>
            <w:tabs>
              <w:tab w:val="left" w:pos="2267"/>
              <w:tab w:val="right" w:leader="dot" w:pos="9863"/>
            </w:tabs>
          </w:pPr>
          <w:hyperlink w:anchor="_Toc412029849" w:history="1">
            <w:r w:rsidR="00D61BBE" w:rsidRPr="00001DC0">
              <w:rPr>
                <w:rStyle w:val="Hyperlink"/>
              </w:rPr>
              <w:t>8.4.2.1.3.1</w:t>
            </w:r>
            <w:r w:rsidR="00D61BBE">
              <w:tab/>
            </w:r>
            <w:r w:rsidR="00D61BBE" w:rsidRPr="00001DC0">
              <w:rPr>
                <w:rStyle w:val="Hyperlink"/>
              </w:rPr>
              <w:t>Setting Up a New C Project</w:t>
            </w:r>
            <w:r w:rsidR="00D61BBE">
              <w:rPr>
                <w:webHidden/>
              </w:rPr>
              <w:tab/>
            </w:r>
            <w:r w:rsidR="00D61BBE">
              <w:rPr>
                <w:webHidden/>
              </w:rPr>
              <w:fldChar w:fldCharType="begin"/>
            </w:r>
            <w:r w:rsidR="00D61BBE">
              <w:rPr>
                <w:webHidden/>
              </w:rPr>
              <w:instrText xml:space="preserve"> PAGEREF _Toc412029849 \h </w:instrText>
            </w:r>
            <w:r w:rsidR="00D61BBE">
              <w:rPr>
                <w:webHidden/>
              </w:rPr>
            </w:r>
            <w:r w:rsidR="00D61BBE">
              <w:rPr>
                <w:webHidden/>
              </w:rPr>
              <w:fldChar w:fldCharType="separate"/>
            </w:r>
            <w:r w:rsidR="00D61BBE">
              <w:rPr>
                <w:webHidden/>
              </w:rPr>
              <w:t>43</w:t>
            </w:r>
            <w:r w:rsidR="00D61BBE">
              <w:rPr>
                <w:webHidden/>
              </w:rPr>
              <w:fldChar w:fldCharType="end"/>
            </w:r>
          </w:hyperlink>
        </w:p>
        <w:p w:rsidR="00D61BBE" w:rsidRDefault="00C87680">
          <w:pPr>
            <w:pStyle w:val="TOC6"/>
            <w:tabs>
              <w:tab w:val="left" w:pos="2267"/>
              <w:tab w:val="right" w:leader="dot" w:pos="9863"/>
            </w:tabs>
          </w:pPr>
          <w:hyperlink w:anchor="_Toc412029850" w:history="1">
            <w:r w:rsidR="00D61BBE" w:rsidRPr="00001DC0">
              <w:rPr>
                <w:rStyle w:val="Hyperlink"/>
              </w:rPr>
              <w:t>8.4.2.1.3.2</w:t>
            </w:r>
            <w:r w:rsidR="00D61BBE">
              <w:tab/>
            </w:r>
            <w:r w:rsidR="00D61BBE" w:rsidRPr="00001DC0">
              <w:rPr>
                <w:rStyle w:val="Hyperlink"/>
              </w:rPr>
              <w:t>Writing a DS-5 Debug Script</w:t>
            </w:r>
            <w:r w:rsidR="00D61BBE">
              <w:rPr>
                <w:webHidden/>
              </w:rPr>
              <w:tab/>
            </w:r>
            <w:r w:rsidR="00D61BBE">
              <w:rPr>
                <w:webHidden/>
              </w:rPr>
              <w:fldChar w:fldCharType="begin"/>
            </w:r>
            <w:r w:rsidR="00D61BBE">
              <w:rPr>
                <w:webHidden/>
              </w:rPr>
              <w:instrText xml:space="preserve"> PAGEREF _Toc412029850 \h </w:instrText>
            </w:r>
            <w:r w:rsidR="00D61BBE">
              <w:rPr>
                <w:webHidden/>
              </w:rPr>
            </w:r>
            <w:r w:rsidR="00D61BBE">
              <w:rPr>
                <w:webHidden/>
              </w:rPr>
              <w:fldChar w:fldCharType="separate"/>
            </w:r>
            <w:r w:rsidR="00D61BBE">
              <w:rPr>
                <w:webHidden/>
              </w:rPr>
              <w:t>44</w:t>
            </w:r>
            <w:r w:rsidR="00D61BBE">
              <w:rPr>
                <w:webHidden/>
              </w:rPr>
              <w:fldChar w:fldCharType="end"/>
            </w:r>
          </w:hyperlink>
        </w:p>
        <w:p w:rsidR="00D61BBE" w:rsidRDefault="00C87680">
          <w:pPr>
            <w:pStyle w:val="TOC6"/>
            <w:tabs>
              <w:tab w:val="left" w:pos="2267"/>
              <w:tab w:val="right" w:leader="dot" w:pos="9863"/>
            </w:tabs>
          </w:pPr>
          <w:hyperlink w:anchor="_Toc412029851" w:history="1">
            <w:r w:rsidR="00D61BBE" w:rsidRPr="00001DC0">
              <w:rPr>
                <w:rStyle w:val="Hyperlink"/>
              </w:rPr>
              <w:t>8.4.2.1.3.3</w:t>
            </w:r>
            <w:r w:rsidR="00D61BBE">
              <w:tab/>
            </w:r>
            <w:r w:rsidR="00D61BBE" w:rsidRPr="00001DC0">
              <w:rPr>
                <w:rStyle w:val="Hyperlink"/>
              </w:rPr>
              <w:t>Setting Up the Debug Configuration</w:t>
            </w:r>
            <w:r w:rsidR="00D61BBE">
              <w:rPr>
                <w:webHidden/>
              </w:rPr>
              <w:tab/>
            </w:r>
            <w:r w:rsidR="00D61BBE">
              <w:rPr>
                <w:webHidden/>
              </w:rPr>
              <w:fldChar w:fldCharType="begin"/>
            </w:r>
            <w:r w:rsidR="00D61BBE">
              <w:rPr>
                <w:webHidden/>
              </w:rPr>
              <w:instrText xml:space="preserve"> PAGEREF _Toc412029851 \h </w:instrText>
            </w:r>
            <w:r w:rsidR="00D61BBE">
              <w:rPr>
                <w:webHidden/>
              </w:rPr>
            </w:r>
            <w:r w:rsidR="00D61BBE">
              <w:rPr>
                <w:webHidden/>
              </w:rPr>
              <w:fldChar w:fldCharType="separate"/>
            </w:r>
            <w:r w:rsidR="00D61BBE">
              <w:rPr>
                <w:webHidden/>
              </w:rPr>
              <w:t>45</w:t>
            </w:r>
            <w:r w:rsidR="00D61BBE">
              <w:rPr>
                <w:webHidden/>
              </w:rPr>
              <w:fldChar w:fldCharType="end"/>
            </w:r>
          </w:hyperlink>
        </w:p>
        <w:p w:rsidR="00D61BBE" w:rsidRDefault="00C87680">
          <w:pPr>
            <w:pStyle w:val="TOC6"/>
            <w:tabs>
              <w:tab w:val="left" w:pos="2267"/>
              <w:tab w:val="right" w:leader="dot" w:pos="9863"/>
            </w:tabs>
          </w:pPr>
          <w:hyperlink w:anchor="_Toc412029852" w:history="1">
            <w:r w:rsidR="00D61BBE" w:rsidRPr="00001DC0">
              <w:rPr>
                <w:rStyle w:val="Hyperlink"/>
              </w:rPr>
              <w:t>8.4.2.1.3.4</w:t>
            </w:r>
            <w:r w:rsidR="00D61BBE">
              <w:tab/>
            </w:r>
            <w:r w:rsidR="00D61BBE" w:rsidRPr="00001DC0">
              <w:rPr>
                <w:rStyle w:val="Hyperlink"/>
              </w:rPr>
              <w:t>HPS Programming</w:t>
            </w:r>
            <w:r w:rsidR="00D61BBE">
              <w:rPr>
                <w:webHidden/>
              </w:rPr>
              <w:tab/>
            </w:r>
            <w:r w:rsidR="00D61BBE">
              <w:rPr>
                <w:webHidden/>
              </w:rPr>
              <w:fldChar w:fldCharType="begin"/>
            </w:r>
            <w:r w:rsidR="00D61BBE">
              <w:rPr>
                <w:webHidden/>
              </w:rPr>
              <w:instrText xml:space="preserve"> PAGEREF _Toc412029852 \h </w:instrText>
            </w:r>
            <w:r w:rsidR="00D61BBE">
              <w:rPr>
                <w:webHidden/>
              </w:rPr>
            </w:r>
            <w:r w:rsidR="00D61BBE">
              <w:rPr>
                <w:webHidden/>
              </w:rPr>
              <w:fldChar w:fldCharType="separate"/>
            </w:r>
            <w:r w:rsidR="00D61BBE">
              <w:rPr>
                <w:webHidden/>
              </w:rPr>
              <w:t>47</w:t>
            </w:r>
            <w:r w:rsidR="00D61BBE">
              <w:rPr>
                <w:webHidden/>
              </w:rPr>
              <w:fldChar w:fldCharType="end"/>
            </w:r>
          </w:hyperlink>
        </w:p>
        <w:p w:rsidR="00D61BBE" w:rsidRDefault="00C87680">
          <w:pPr>
            <w:pStyle w:val="TOC4"/>
            <w:tabs>
              <w:tab w:val="left" w:pos="1540"/>
              <w:tab w:val="right" w:leader="dot" w:pos="9863"/>
            </w:tabs>
          </w:pPr>
          <w:hyperlink w:anchor="_Toc412029853" w:history="1">
            <w:r w:rsidR="00D61BBE" w:rsidRPr="00001DC0">
              <w:rPr>
                <w:rStyle w:val="Hyperlink"/>
              </w:rPr>
              <w:t>8.4.2.2</w:t>
            </w:r>
            <w:r w:rsidR="00D61BBE">
              <w:tab/>
            </w:r>
            <w:r w:rsidR="00D61BBE" w:rsidRPr="00001DC0">
              <w:rPr>
                <w:rStyle w:val="Hyperlink"/>
              </w:rPr>
              <w:t>Linux Applications</w:t>
            </w:r>
            <w:r w:rsidR="00D61BBE">
              <w:rPr>
                <w:webHidden/>
              </w:rPr>
              <w:tab/>
            </w:r>
            <w:r w:rsidR="00D61BBE">
              <w:rPr>
                <w:webHidden/>
              </w:rPr>
              <w:fldChar w:fldCharType="begin"/>
            </w:r>
            <w:r w:rsidR="00D61BBE">
              <w:rPr>
                <w:webHidden/>
              </w:rPr>
              <w:instrText xml:space="preserve"> PAGEREF _Toc412029853 \h </w:instrText>
            </w:r>
            <w:r w:rsidR="00D61BBE">
              <w:rPr>
                <w:webHidden/>
              </w:rPr>
            </w:r>
            <w:r w:rsidR="00D61BBE">
              <w:rPr>
                <w:webHidden/>
              </w:rPr>
              <w:fldChar w:fldCharType="separate"/>
            </w:r>
            <w:r w:rsidR="00D61BBE">
              <w:rPr>
                <w:webHidden/>
              </w:rPr>
              <w:t>47</w:t>
            </w:r>
            <w:r w:rsidR="00D61BBE">
              <w:rPr>
                <w:webHidden/>
              </w:rPr>
              <w:fldChar w:fldCharType="end"/>
            </w:r>
          </w:hyperlink>
        </w:p>
        <w:p w:rsidR="00D61BBE" w:rsidRDefault="00C87680">
          <w:pPr>
            <w:pStyle w:val="TOC1"/>
            <w:tabs>
              <w:tab w:val="left" w:pos="440"/>
            </w:tabs>
          </w:pPr>
          <w:hyperlink w:anchor="_Toc412029854" w:history="1">
            <w:r w:rsidR="00D61BBE" w:rsidRPr="00001DC0">
              <w:rPr>
                <w:rStyle w:val="Hyperlink"/>
                <w:kern w:val="2"/>
                <w14:ligatures w14:val="standard"/>
              </w:rPr>
              <w:t>9</w:t>
            </w:r>
            <w:r w:rsidR="00D61BBE">
              <w:tab/>
            </w:r>
            <w:r w:rsidR="00D61BBE" w:rsidRPr="00001DC0">
              <w:rPr>
                <w:rStyle w:val="Hyperlink"/>
                <w:kern w:val="2"/>
                <w14:ligatures w14:val="standard"/>
              </w:rPr>
              <w:t>todo</w:t>
            </w:r>
            <w:r w:rsidR="00D61BBE">
              <w:rPr>
                <w:webHidden/>
              </w:rPr>
              <w:tab/>
            </w:r>
            <w:r w:rsidR="00D61BBE">
              <w:rPr>
                <w:webHidden/>
              </w:rPr>
              <w:fldChar w:fldCharType="begin"/>
            </w:r>
            <w:r w:rsidR="00D61BBE">
              <w:rPr>
                <w:webHidden/>
              </w:rPr>
              <w:instrText xml:space="preserve"> PAGEREF _Toc412029854 \h </w:instrText>
            </w:r>
            <w:r w:rsidR="00D61BBE">
              <w:rPr>
                <w:webHidden/>
              </w:rPr>
            </w:r>
            <w:r w:rsidR="00D61BBE">
              <w:rPr>
                <w:webHidden/>
              </w:rPr>
              <w:fldChar w:fldCharType="separate"/>
            </w:r>
            <w:r w:rsidR="00D61BBE">
              <w:rPr>
                <w:webHidden/>
              </w:rPr>
              <w:t>48</w:t>
            </w:r>
            <w:r w:rsidR="00D61BBE">
              <w:rPr>
                <w:webHidden/>
              </w:rPr>
              <w:fldChar w:fldCharType="end"/>
            </w:r>
          </w:hyperlink>
        </w:p>
        <w:p w:rsidR="00D61BBE" w:rsidRDefault="00C87680">
          <w:pPr>
            <w:pStyle w:val="TOC1"/>
            <w:tabs>
              <w:tab w:val="left" w:pos="660"/>
            </w:tabs>
          </w:pPr>
          <w:hyperlink w:anchor="_Toc412029855" w:history="1">
            <w:r w:rsidR="00D61BBE" w:rsidRPr="00001DC0">
              <w:rPr>
                <w:rStyle w:val="Hyperlink"/>
              </w:rPr>
              <w:t>10</w:t>
            </w:r>
            <w:r w:rsidR="00D61BBE">
              <w:tab/>
            </w:r>
            <w:r w:rsidR="00D61BBE" w:rsidRPr="00001DC0">
              <w:rPr>
                <w:rStyle w:val="Hyperlink"/>
              </w:rPr>
              <w:t>Appendix</w:t>
            </w:r>
            <w:r w:rsidR="00D61BBE">
              <w:rPr>
                <w:webHidden/>
              </w:rPr>
              <w:tab/>
            </w:r>
            <w:r w:rsidR="00D61BBE">
              <w:rPr>
                <w:webHidden/>
              </w:rPr>
              <w:fldChar w:fldCharType="begin"/>
            </w:r>
            <w:r w:rsidR="00D61BBE">
              <w:rPr>
                <w:webHidden/>
              </w:rPr>
              <w:instrText xml:space="preserve"> PAGEREF _Toc412029855 \h </w:instrText>
            </w:r>
            <w:r w:rsidR="00D61BBE">
              <w:rPr>
                <w:webHidden/>
              </w:rPr>
            </w:r>
            <w:r w:rsidR="00D61BBE">
              <w:rPr>
                <w:webHidden/>
              </w:rPr>
              <w:fldChar w:fldCharType="separate"/>
            </w:r>
            <w:r w:rsidR="00D61BBE">
              <w:rPr>
                <w:webHidden/>
              </w:rPr>
              <w:t>49</w:t>
            </w:r>
            <w:r w:rsidR="00D61BBE">
              <w:rPr>
                <w:webHidden/>
              </w:rPr>
              <w:fldChar w:fldCharType="end"/>
            </w:r>
          </w:hyperlink>
        </w:p>
        <w:p w:rsidR="00D61BBE" w:rsidRDefault="00C87680">
          <w:pPr>
            <w:pStyle w:val="TOC2"/>
            <w:tabs>
              <w:tab w:val="left" w:pos="880"/>
              <w:tab w:val="right" w:leader="dot" w:pos="9863"/>
            </w:tabs>
          </w:pPr>
          <w:hyperlink w:anchor="_Toc412029856" w:history="1">
            <w:r w:rsidR="00D61BBE" w:rsidRPr="00001DC0">
              <w:rPr>
                <w:rStyle w:val="Hyperlink"/>
              </w:rPr>
              <w:t>10.1</w:t>
            </w:r>
            <w:r w:rsidR="00D61BBE">
              <w:tab/>
            </w:r>
            <w:r w:rsidR="00D61BBE" w:rsidRPr="00001DC0">
              <w:rPr>
                <w:rStyle w:val="Hyperlink"/>
              </w:rPr>
              <w:t>DE1-SoC Top-level VHDL Entity</w:t>
            </w:r>
            <w:r w:rsidR="00D61BBE">
              <w:rPr>
                <w:webHidden/>
              </w:rPr>
              <w:tab/>
            </w:r>
            <w:r w:rsidR="00D61BBE">
              <w:rPr>
                <w:webHidden/>
              </w:rPr>
              <w:fldChar w:fldCharType="begin"/>
            </w:r>
            <w:r w:rsidR="00D61BBE">
              <w:rPr>
                <w:webHidden/>
              </w:rPr>
              <w:instrText xml:space="preserve"> PAGEREF _Toc412029856 \h </w:instrText>
            </w:r>
            <w:r w:rsidR="00D61BBE">
              <w:rPr>
                <w:webHidden/>
              </w:rPr>
            </w:r>
            <w:r w:rsidR="00D61BBE">
              <w:rPr>
                <w:webHidden/>
              </w:rPr>
              <w:fldChar w:fldCharType="separate"/>
            </w:r>
            <w:r w:rsidR="00D61BBE">
              <w:rPr>
                <w:webHidden/>
              </w:rPr>
              <w:t>49</w:t>
            </w:r>
            <w:r w:rsidR="00D61BBE">
              <w:rPr>
                <w:webHidden/>
              </w:rPr>
              <w:fldChar w:fldCharType="end"/>
            </w:r>
          </w:hyperlink>
        </w:p>
        <w:p w:rsidR="00D61BBE" w:rsidRDefault="00C87680">
          <w:pPr>
            <w:pStyle w:val="TOC2"/>
            <w:tabs>
              <w:tab w:val="left" w:pos="880"/>
              <w:tab w:val="right" w:leader="dot" w:pos="9863"/>
            </w:tabs>
          </w:pPr>
          <w:hyperlink w:anchor="_Toc412029857" w:history="1">
            <w:r w:rsidR="00D61BBE" w:rsidRPr="00001DC0">
              <w:rPr>
                <w:rStyle w:val="Hyperlink"/>
              </w:rPr>
              <w:t>10.2</w:t>
            </w:r>
            <w:r w:rsidR="00D61BBE">
              <w:tab/>
            </w:r>
            <w:r w:rsidR="00D61BBE" w:rsidRPr="00001DC0">
              <w:rPr>
                <w:rStyle w:val="Hyperlink"/>
              </w:rPr>
              <w:t>DE1-SoC Pin Assignment TCL script</w:t>
            </w:r>
            <w:r w:rsidR="00D61BBE">
              <w:rPr>
                <w:webHidden/>
              </w:rPr>
              <w:tab/>
            </w:r>
            <w:r w:rsidR="00D61BBE">
              <w:rPr>
                <w:webHidden/>
              </w:rPr>
              <w:fldChar w:fldCharType="begin"/>
            </w:r>
            <w:r w:rsidR="00D61BBE">
              <w:rPr>
                <w:webHidden/>
              </w:rPr>
              <w:instrText xml:space="preserve"> PAGEREF _Toc412029857 \h </w:instrText>
            </w:r>
            <w:r w:rsidR="00D61BBE">
              <w:rPr>
                <w:webHidden/>
              </w:rPr>
            </w:r>
            <w:r w:rsidR="00D61BBE">
              <w:rPr>
                <w:webHidden/>
              </w:rPr>
              <w:fldChar w:fldCharType="separate"/>
            </w:r>
            <w:r w:rsidR="00D61BBE">
              <w:rPr>
                <w:webHidden/>
              </w:rPr>
              <w:t>53</w:t>
            </w:r>
            <w:r w:rsidR="00D61BBE">
              <w:rPr>
                <w:webHidden/>
              </w:rPr>
              <w:fldChar w:fldCharType="end"/>
            </w:r>
          </w:hyperlink>
        </w:p>
        <w:p w:rsidR="00D61BBE" w:rsidRDefault="00C87680">
          <w:pPr>
            <w:pStyle w:val="TOC1"/>
            <w:tabs>
              <w:tab w:val="left" w:pos="660"/>
            </w:tabs>
          </w:pPr>
          <w:hyperlink w:anchor="_Toc412029858" w:history="1">
            <w:r w:rsidR="00D61BBE" w:rsidRPr="00001DC0">
              <w:rPr>
                <w:rStyle w:val="Hyperlink"/>
                <w:kern w:val="2"/>
                <w14:ligatures w14:val="standard"/>
              </w:rPr>
              <w:t>11</w:t>
            </w:r>
            <w:r w:rsidR="00D61BBE">
              <w:tab/>
            </w:r>
            <w:r w:rsidR="00D61BBE" w:rsidRPr="00001DC0">
              <w:rPr>
                <w:rStyle w:val="Hyperlink"/>
                <w:kern w:val="2"/>
                <w14:ligatures w14:val="standard"/>
              </w:rPr>
              <w:t>References</w:t>
            </w:r>
            <w:r w:rsidR="00D61BBE">
              <w:rPr>
                <w:webHidden/>
              </w:rPr>
              <w:tab/>
            </w:r>
            <w:r w:rsidR="00D61BBE">
              <w:rPr>
                <w:webHidden/>
              </w:rPr>
              <w:fldChar w:fldCharType="begin"/>
            </w:r>
            <w:r w:rsidR="00D61BBE">
              <w:rPr>
                <w:webHidden/>
              </w:rPr>
              <w:instrText xml:space="preserve"> PAGEREF _Toc412029858 \h </w:instrText>
            </w:r>
            <w:r w:rsidR="00D61BBE">
              <w:rPr>
                <w:webHidden/>
              </w:rPr>
            </w:r>
            <w:r w:rsidR="00D61BBE">
              <w:rPr>
                <w:webHidden/>
              </w:rPr>
              <w:fldChar w:fldCharType="separate"/>
            </w:r>
            <w:r w:rsidR="00D61BBE">
              <w:rPr>
                <w:webHidden/>
              </w:rPr>
              <w:t>66</w:t>
            </w:r>
            <w:r w:rsidR="00D61BBE">
              <w:rPr>
                <w:webHidden/>
              </w:rPr>
              <w:fldChar w:fldCharType="end"/>
            </w:r>
          </w:hyperlink>
        </w:p>
        <w:p w:rsidR="00D61BBE" w:rsidRDefault="00C87680">
          <w:pPr>
            <w:pStyle w:val="TOC1"/>
            <w:tabs>
              <w:tab w:val="left" w:pos="660"/>
            </w:tabs>
          </w:pPr>
          <w:hyperlink w:anchor="_Toc412029859" w:history="1">
            <w:r w:rsidR="00D61BBE" w:rsidRPr="00001DC0">
              <w:rPr>
                <w:rStyle w:val="Hyperlink"/>
                <w:kern w:val="2"/>
                <w14:ligatures w14:val="standard"/>
              </w:rPr>
              <w:t>12</w:t>
            </w:r>
            <w:r w:rsidR="00D61BBE">
              <w:tab/>
            </w:r>
            <w:r w:rsidR="00D61BBE" w:rsidRPr="00001DC0">
              <w:rPr>
                <w:rStyle w:val="Hyperlink"/>
                <w:kern w:val="2"/>
                <w14:ligatures w14:val="standard"/>
              </w:rPr>
              <w:t>SoC part test</w:t>
            </w:r>
            <w:r w:rsidR="00D61BBE">
              <w:rPr>
                <w:webHidden/>
              </w:rPr>
              <w:tab/>
            </w:r>
            <w:r w:rsidR="00D61BBE">
              <w:rPr>
                <w:webHidden/>
              </w:rPr>
              <w:fldChar w:fldCharType="begin"/>
            </w:r>
            <w:r w:rsidR="00D61BBE">
              <w:rPr>
                <w:webHidden/>
              </w:rPr>
              <w:instrText xml:space="preserve"> PAGEREF _Toc412029859 \h </w:instrText>
            </w:r>
            <w:r w:rsidR="00D61BBE">
              <w:rPr>
                <w:webHidden/>
              </w:rPr>
            </w:r>
            <w:r w:rsidR="00D61BBE">
              <w:rPr>
                <w:webHidden/>
              </w:rPr>
              <w:fldChar w:fldCharType="separate"/>
            </w:r>
            <w:r w:rsidR="00D61BBE">
              <w:rPr>
                <w:webHidden/>
              </w:rPr>
              <w:t>68</w:t>
            </w:r>
            <w:r w:rsidR="00D61BBE">
              <w:rPr>
                <w:webHidden/>
              </w:rPr>
              <w:fldChar w:fldCharType="end"/>
            </w:r>
          </w:hyperlink>
        </w:p>
        <w:p w:rsidR="00D61BBE" w:rsidRDefault="00C87680">
          <w:pPr>
            <w:pStyle w:val="TOC2"/>
            <w:tabs>
              <w:tab w:val="left" w:pos="880"/>
              <w:tab w:val="right" w:leader="dot" w:pos="9863"/>
            </w:tabs>
          </w:pPr>
          <w:hyperlink w:anchor="_Toc412029860" w:history="1">
            <w:r w:rsidR="00D61BBE" w:rsidRPr="00001DC0">
              <w:rPr>
                <w:rStyle w:val="Hyperlink"/>
                <w:kern w:val="2"/>
                <w14:ligatures w14:val="standard"/>
              </w:rPr>
              <w:t>12.1</w:t>
            </w:r>
            <w:r w:rsidR="00D61BBE">
              <w:tab/>
            </w:r>
            <w:r w:rsidR="00D61BBE" w:rsidRPr="00001DC0">
              <w:rPr>
                <w:rStyle w:val="Hyperlink"/>
                <w:kern w:val="2"/>
                <w14:ligatures w14:val="standard"/>
              </w:rPr>
              <w:t>HPS Architecture</w:t>
            </w:r>
            <w:r w:rsidR="00D61BBE">
              <w:rPr>
                <w:webHidden/>
              </w:rPr>
              <w:tab/>
            </w:r>
            <w:r w:rsidR="00D61BBE">
              <w:rPr>
                <w:webHidden/>
              </w:rPr>
              <w:fldChar w:fldCharType="begin"/>
            </w:r>
            <w:r w:rsidR="00D61BBE">
              <w:rPr>
                <w:webHidden/>
              </w:rPr>
              <w:instrText xml:space="preserve"> PAGEREF _Toc412029860 \h </w:instrText>
            </w:r>
            <w:r w:rsidR="00D61BBE">
              <w:rPr>
                <w:webHidden/>
              </w:rPr>
            </w:r>
            <w:r w:rsidR="00D61BBE">
              <w:rPr>
                <w:webHidden/>
              </w:rPr>
              <w:fldChar w:fldCharType="separate"/>
            </w:r>
            <w:r w:rsidR="00D61BBE">
              <w:rPr>
                <w:webHidden/>
              </w:rPr>
              <w:t>68</w:t>
            </w:r>
            <w:r w:rsidR="00D61BBE">
              <w:rPr>
                <w:webHidden/>
              </w:rPr>
              <w:fldChar w:fldCharType="end"/>
            </w:r>
          </w:hyperlink>
        </w:p>
        <w:p w:rsidR="00D61BBE" w:rsidRDefault="00C87680">
          <w:pPr>
            <w:pStyle w:val="TOC2"/>
            <w:tabs>
              <w:tab w:val="left" w:pos="880"/>
              <w:tab w:val="right" w:leader="dot" w:pos="9863"/>
            </w:tabs>
          </w:pPr>
          <w:hyperlink w:anchor="_Toc412029861" w:history="1">
            <w:r w:rsidR="00D61BBE" w:rsidRPr="00001DC0">
              <w:rPr>
                <w:rStyle w:val="Hyperlink"/>
                <w:kern w:val="2"/>
                <w14:ligatures w14:val="standard"/>
              </w:rPr>
              <w:t>12.2</w:t>
            </w:r>
            <w:r w:rsidR="00D61BBE">
              <w:tab/>
            </w:r>
            <w:r w:rsidR="00D61BBE" w:rsidRPr="00001DC0">
              <w:rPr>
                <w:rStyle w:val="Hyperlink"/>
                <w:kern w:val="2"/>
                <w14:ligatures w14:val="standard"/>
              </w:rPr>
              <w:t>Hardware development</w:t>
            </w:r>
            <w:r w:rsidR="00D61BBE">
              <w:rPr>
                <w:webHidden/>
              </w:rPr>
              <w:tab/>
            </w:r>
            <w:r w:rsidR="00D61BBE">
              <w:rPr>
                <w:webHidden/>
              </w:rPr>
              <w:fldChar w:fldCharType="begin"/>
            </w:r>
            <w:r w:rsidR="00D61BBE">
              <w:rPr>
                <w:webHidden/>
              </w:rPr>
              <w:instrText xml:space="preserve"> PAGEREF _Toc412029861 \h </w:instrText>
            </w:r>
            <w:r w:rsidR="00D61BBE">
              <w:rPr>
                <w:webHidden/>
              </w:rPr>
            </w:r>
            <w:r w:rsidR="00D61BBE">
              <w:rPr>
                <w:webHidden/>
              </w:rPr>
              <w:fldChar w:fldCharType="separate"/>
            </w:r>
            <w:r w:rsidR="00D61BBE">
              <w:rPr>
                <w:webHidden/>
              </w:rPr>
              <w:t>68</w:t>
            </w:r>
            <w:r w:rsidR="00D61BBE">
              <w:rPr>
                <w:webHidden/>
              </w:rPr>
              <w:fldChar w:fldCharType="end"/>
            </w:r>
          </w:hyperlink>
        </w:p>
        <w:p w:rsidR="00D61BBE" w:rsidRDefault="00C87680">
          <w:pPr>
            <w:pStyle w:val="TOC3"/>
            <w:tabs>
              <w:tab w:val="left" w:pos="1320"/>
              <w:tab w:val="right" w:leader="dot" w:pos="9863"/>
            </w:tabs>
          </w:pPr>
          <w:hyperlink w:anchor="_Toc412029862" w:history="1">
            <w:r w:rsidR="00D61BBE" w:rsidRPr="00001DC0">
              <w:rPr>
                <w:rStyle w:val="Hyperlink"/>
                <w:kern w:val="2"/>
                <w14:ligatures w14:val="standard"/>
              </w:rPr>
              <w:t>12.2.1</w:t>
            </w:r>
            <w:r w:rsidR="00D61BBE">
              <w:tab/>
            </w:r>
            <w:r w:rsidR="00D61BBE" w:rsidRPr="00001DC0">
              <w:rPr>
                <w:rStyle w:val="Hyperlink"/>
                <w:kern w:val="2"/>
                <w14:ligatures w14:val="standard"/>
              </w:rPr>
              <w:t>Qsys integration</w:t>
            </w:r>
            <w:r w:rsidR="00D61BBE">
              <w:rPr>
                <w:webHidden/>
              </w:rPr>
              <w:tab/>
            </w:r>
            <w:r w:rsidR="00D61BBE">
              <w:rPr>
                <w:webHidden/>
              </w:rPr>
              <w:fldChar w:fldCharType="begin"/>
            </w:r>
            <w:r w:rsidR="00D61BBE">
              <w:rPr>
                <w:webHidden/>
              </w:rPr>
              <w:instrText xml:space="preserve"> PAGEREF _Toc412029862 \h </w:instrText>
            </w:r>
            <w:r w:rsidR="00D61BBE">
              <w:rPr>
                <w:webHidden/>
              </w:rPr>
            </w:r>
            <w:r w:rsidR="00D61BBE">
              <w:rPr>
                <w:webHidden/>
              </w:rPr>
              <w:fldChar w:fldCharType="separate"/>
            </w:r>
            <w:r w:rsidR="00D61BBE">
              <w:rPr>
                <w:webHidden/>
              </w:rPr>
              <w:t>68</w:t>
            </w:r>
            <w:r w:rsidR="00D61BBE">
              <w:rPr>
                <w:webHidden/>
              </w:rPr>
              <w:fldChar w:fldCharType="end"/>
            </w:r>
          </w:hyperlink>
        </w:p>
        <w:p w:rsidR="00D61BBE" w:rsidRDefault="00C87680">
          <w:pPr>
            <w:pStyle w:val="TOC2"/>
            <w:tabs>
              <w:tab w:val="left" w:pos="880"/>
              <w:tab w:val="right" w:leader="dot" w:pos="9863"/>
            </w:tabs>
          </w:pPr>
          <w:hyperlink w:anchor="_Toc412029863" w:history="1">
            <w:r w:rsidR="00D61BBE" w:rsidRPr="00001DC0">
              <w:rPr>
                <w:rStyle w:val="Hyperlink"/>
                <w:kern w:val="2"/>
                <w14:ligatures w14:val="standard"/>
              </w:rPr>
              <w:t>12.3</w:t>
            </w:r>
            <w:r w:rsidR="00D61BBE">
              <w:tab/>
            </w:r>
            <w:r w:rsidR="00D61BBE" w:rsidRPr="00001DC0">
              <w:rPr>
                <w:rStyle w:val="Hyperlink"/>
                <w:kern w:val="2"/>
                <w14:ligatures w14:val="standard"/>
              </w:rPr>
              <w:t>Software development</w:t>
            </w:r>
            <w:r w:rsidR="00D61BBE">
              <w:rPr>
                <w:webHidden/>
              </w:rPr>
              <w:tab/>
            </w:r>
            <w:r w:rsidR="00D61BBE">
              <w:rPr>
                <w:webHidden/>
              </w:rPr>
              <w:fldChar w:fldCharType="begin"/>
            </w:r>
            <w:r w:rsidR="00D61BBE">
              <w:rPr>
                <w:webHidden/>
              </w:rPr>
              <w:instrText xml:space="preserve"> PAGEREF _Toc412029863 \h </w:instrText>
            </w:r>
            <w:r w:rsidR="00D61BBE">
              <w:rPr>
                <w:webHidden/>
              </w:rPr>
            </w:r>
            <w:r w:rsidR="00D61BBE">
              <w:rPr>
                <w:webHidden/>
              </w:rPr>
              <w:fldChar w:fldCharType="separate"/>
            </w:r>
            <w:r w:rsidR="00D61BBE">
              <w:rPr>
                <w:webHidden/>
              </w:rPr>
              <w:t>70</w:t>
            </w:r>
            <w:r w:rsidR="00D61BBE">
              <w:rPr>
                <w:webHidden/>
              </w:rPr>
              <w:fldChar w:fldCharType="end"/>
            </w:r>
          </w:hyperlink>
        </w:p>
        <w:p w:rsidR="00D61BBE" w:rsidRDefault="00C87680">
          <w:pPr>
            <w:pStyle w:val="TOC3"/>
            <w:tabs>
              <w:tab w:val="left" w:pos="1320"/>
              <w:tab w:val="right" w:leader="dot" w:pos="9863"/>
            </w:tabs>
          </w:pPr>
          <w:hyperlink w:anchor="_Toc412029864" w:history="1">
            <w:r w:rsidR="00D61BBE" w:rsidRPr="00001DC0">
              <w:rPr>
                <w:rStyle w:val="Hyperlink"/>
                <w:kern w:val="2"/>
                <w14:ligatures w14:val="standard"/>
              </w:rPr>
              <w:t>12.3.1</w:t>
            </w:r>
            <w:r w:rsidR="00D61BBE">
              <w:tab/>
            </w:r>
            <w:r w:rsidR="00D61BBE" w:rsidRPr="00001DC0">
              <w:rPr>
                <w:rStyle w:val="Hyperlink"/>
                <w:kern w:val="2"/>
                <w14:ligatures w14:val="standard"/>
              </w:rPr>
              <w:t>ARM DS-5 tools</w:t>
            </w:r>
            <w:r w:rsidR="00D61BBE">
              <w:rPr>
                <w:webHidden/>
              </w:rPr>
              <w:tab/>
            </w:r>
            <w:r w:rsidR="00D61BBE">
              <w:rPr>
                <w:webHidden/>
              </w:rPr>
              <w:fldChar w:fldCharType="begin"/>
            </w:r>
            <w:r w:rsidR="00D61BBE">
              <w:rPr>
                <w:webHidden/>
              </w:rPr>
              <w:instrText xml:space="preserve"> PAGEREF _Toc412029864 \h </w:instrText>
            </w:r>
            <w:r w:rsidR="00D61BBE">
              <w:rPr>
                <w:webHidden/>
              </w:rPr>
            </w:r>
            <w:r w:rsidR="00D61BBE">
              <w:rPr>
                <w:webHidden/>
              </w:rPr>
              <w:fldChar w:fldCharType="separate"/>
            </w:r>
            <w:r w:rsidR="00D61BBE">
              <w:rPr>
                <w:webHidden/>
              </w:rPr>
              <w:t>70</w:t>
            </w:r>
            <w:r w:rsidR="00D61BBE">
              <w:rPr>
                <w:webHidden/>
              </w:rPr>
              <w:fldChar w:fldCharType="end"/>
            </w:r>
          </w:hyperlink>
        </w:p>
        <w:p w:rsidR="00D61BBE" w:rsidRDefault="00C87680">
          <w:pPr>
            <w:pStyle w:val="TOC3"/>
            <w:tabs>
              <w:tab w:val="left" w:pos="1320"/>
              <w:tab w:val="right" w:leader="dot" w:pos="9863"/>
            </w:tabs>
          </w:pPr>
          <w:hyperlink w:anchor="_Toc412029865" w:history="1">
            <w:r w:rsidR="00D61BBE" w:rsidRPr="00001DC0">
              <w:rPr>
                <w:rStyle w:val="Hyperlink"/>
                <w:kern w:val="2"/>
                <w14:ligatures w14:val="standard"/>
              </w:rPr>
              <w:t>12.3.2</w:t>
            </w:r>
            <w:r w:rsidR="00D61BBE">
              <w:tab/>
            </w:r>
            <w:r w:rsidR="00D61BBE" w:rsidRPr="00001DC0">
              <w:rPr>
                <w:rStyle w:val="Hyperlink"/>
                <w:kern w:val="2"/>
                <w14:ligatures w14:val="standard"/>
              </w:rPr>
              <w:t>Hello World on ARM HPS part</w:t>
            </w:r>
            <w:r w:rsidR="00D61BBE">
              <w:rPr>
                <w:webHidden/>
              </w:rPr>
              <w:tab/>
            </w:r>
            <w:r w:rsidR="00D61BBE">
              <w:rPr>
                <w:webHidden/>
              </w:rPr>
              <w:fldChar w:fldCharType="begin"/>
            </w:r>
            <w:r w:rsidR="00D61BBE">
              <w:rPr>
                <w:webHidden/>
              </w:rPr>
              <w:instrText xml:space="preserve"> PAGEREF _Toc412029865 \h </w:instrText>
            </w:r>
            <w:r w:rsidR="00D61BBE">
              <w:rPr>
                <w:webHidden/>
              </w:rPr>
            </w:r>
            <w:r w:rsidR="00D61BBE">
              <w:rPr>
                <w:webHidden/>
              </w:rPr>
              <w:fldChar w:fldCharType="separate"/>
            </w:r>
            <w:r w:rsidR="00D61BBE">
              <w:rPr>
                <w:webHidden/>
              </w:rPr>
              <w:t>70</w:t>
            </w:r>
            <w:r w:rsidR="00D61BBE">
              <w:rPr>
                <w:webHidden/>
              </w:rPr>
              <w:fldChar w:fldCharType="end"/>
            </w:r>
          </w:hyperlink>
        </w:p>
        <w:p w:rsidR="00D61BBE" w:rsidRDefault="00C87680">
          <w:pPr>
            <w:pStyle w:val="TOC4"/>
            <w:tabs>
              <w:tab w:val="left" w:pos="1760"/>
              <w:tab w:val="right" w:leader="dot" w:pos="9863"/>
            </w:tabs>
          </w:pPr>
          <w:hyperlink w:anchor="_Toc412029866" w:history="1">
            <w:r w:rsidR="00D61BBE" w:rsidRPr="00001DC0">
              <w:rPr>
                <w:rStyle w:val="Hyperlink"/>
                <w:kern w:val="2"/>
                <w14:ligatures w14:val="standard"/>
              </w:rPr>
              <w:t>12.3.2.1</w:t>
            </w:r>
            <w:r w:rsidR="00D61BBE">
              <w:tab/>
            </w:r>
            <w:r w:rsidR="00D61BBE" w:rsidRPr="00001DC0">
              <w:rPr>
                <w:rStyle w:val="Hyperlink"/>
                <w:kern w:val="2"/>
                <w14:ligatures w14:val="standard"/>
              </w:rPr>
              <w:t>Scatter.scat</w:t>
            </w:r>
            <w:r w:rsidR="00D61BBE">
              <w:rPr>
                <w:webHidden/>
              </w:rPr>
              <w:tab/>
            </w:r>
            <w:r w:rsidR="00D61BBE">
              <w:rPr>
                <w:webHidden/>
              </w:rPr>
              <w:fldChar w:fldCharType="begin"/>
            </w:r>
            <w:r w:rsidR="00D61BBE">
              <w:rPr>
                <w:webHidden/>
              </w:rPr>
              <w:instrText xml:space="preserve"> PAGEREF _Toc412029866 \h </w:instrText>
            </w:r>
            <w:r w:rsidR="00D61BBE">
              <w:rPr>
                <w:webHidden/>
              </w:rPr>
            </w:r>
            <w:r w:rsidR="00D61BBE">
              <w:rPr>
                <w:webHidden/>
              </w:rPr>
              <w:fldChar w:fldCharType="separate"/>
            </w:r>
            <w:r w:rsidR="00D61BBE">
              <w:rPr>
                <w:webHidden/>
              </w:rPr>
              <w:t>70</w:t>
            </w:r>
            <w:r w:rsidR="00D61BBE">
              <w:rPr>
                <w:webHidden/>
              </w:rPr>
              <w:fldChar w:fldCharType="end"/>
            </w:r>
          </w:hyperlink>
        </w:p>
        <w:p w:rsidR="00D61BBE" w:rsidRDefault="00C87680">
          <w:pPr>
            <w:pStyle w:val="TOC4"/>
            <w:tabs>
              <w:tab w:val="left" w:pos="1760"/>
              <w:tab w:val="right" w:leader="dot" w:pos="9863"/>
            </w:tabs>
          </w:pPr>
          <w:hyperlink w:anchor="_Toc412029867" w:history="1">
            <w:r w:rsidR="00D61BBE" w:rsidRPr="00001DC0">
              <w:rPr>
                <w:rStyle w:val="Hyperlink"/>
                <w:kern w:val="2"/>
                <w14:ligatures w14:val="standard"/>
              </w:rPr>
              <w:t>12.3.2.2</w:t>
            </w:r>
            <w:r w:rsidR="00D61BBE">
              <w:tab/>
            </w:r>
            <w:r w:rsidR="00D61BBE" w:rsidRPr="00001DC0">
              <w:rPr>
                <w:rStyle w:val="Hyperlink"/>
                <w:kern w:val="2"/>
                <w14:ligatures w14:val="standard"/>
              </w:rPr>
              <w:t>Makefile</w:t>
            </w:r>
            <w:r w:rsidR="00D61BBE">
              <w:rPr>
                <w:webHidden/>
              </w:rPr>
              <w:tab/>
            </w:r>
            <w:r w:rsidR="00D61BBE">
              <w:rPr>
                <w:webHidden/>
              </w:rPr>
              <w:fldChar w:fldCharType="begin"/>
            </w:r>
            <w:r w:rsidR="00D61BBE">
              <w:rPr>
                <w:webHidden/>
              </w:rPr>
              <w:instrText xml:space="preserve"> PAGEREF _Toc412029867 \h </w:instrText>
            </w:r>
            <w:r w:rsidR="00D61BBE">
              <w:rPr>
                <w:webHidden/>
              </w:rPr>
            </w:r>
            <w:r w:rsidR="00D61BBE">
              <w:rPr>
                <w:webHidden/>
              </w:rPr>
              <w:fldChar w:fldCharType="separate"/>
            </w:r>
            <w:r w:rsidR="00D61BBE">
              <w:rPr>
                <w:webHidden/>
              </w:rPr>
              <w:t>71</w:t>
            </w:r>
            <w:r w:rsidR="00D61BBE">
              <w:rPr>
                <w:webHidden/>
              </w:rPr>
              <w:fldChar w:fldCharType="end"/>
            </w:r>
          </w:hyperlink>
        </w:p>
        <w:p w:rsidR="00D61BBE" w:rsidRDefault="00C87680">
          <w:pPr>
            <w:pStyle w:val="TOC3"/>
            <w:tabs>
              <w:tab w:val="left" w:pos="1320"/>
              <w:tab w:val="right" w:leader="dot" w:pos="9863"/>
            </w:tabs>
          </w:pPr>
          <w:hyperlink w:anchor="_Toc412029868" w:history="1">
            <w:r w:rsidR="00D61BBE" w:rsidRPr="00001DC0">
              <w:rPr>
                <w:rStyle w:val="Hyperlink"/>
                <w:kern w:val="2"/>
                <w14:ligatures w14:val="standard"/>
              </w:rPr>
              <w:t>12.3.3</w:t>
            </w:r>
            <w:r w:rsidR="00D61BBE">
              <w:tab/>
            </w:r>
            <w:r w:rsidR="00D61BBE" w:rsidRPr="00001DC0">
              <w:rPr>
                <w:rStyle w:val="Hyperlink"/>
                <w:kern w:val="2"/>
                <w14:ligatures w14:val="standard"/>
              </w:rPr>
              <w:t>[4]GPIO access</w:t>
            </w:r>
            <w:r w:rsidR="00D61BBE">
              <w:rPr>
                <w:webHidden/>
              </w:rPr>
              <w:tab/>
            </w:r>
            <w:r w:rsidR="00D61BBE">
              <w:rPr>
                <w:webHidden/>
              </w:rPr>
              <w:fldChar w:fldCharType="begin"/>
            </w:r>
            <w:r w:rsidR="00D61BBE">
              <w:rPr>
                <w:webHidden/>
              </w:rPr>
              <w:instrText xml:space="preserve"> PAGEREF _Toc412029868 \h </w:instrText>
            </w:r>
            <w:r w:rsidR="00D61BBE">
              <w:rPr>
                <w:webHidden/>
              </w:rPr>
            </w:r>
            <w:r w:rsidR="00D61BBE">
              <w:rPr>
                <w:webHidden/>
              </w:rPr>
              <w:fldChar w:fldCharType="separate"/>
            </w:r>
            <w:r w:rsidR="00D61BBE">
              <w:rPr>
                <w:webHidden/>
              </w:rPr>
              <w:t>71</w:t>
            </w:r>
            <w:r w:rsidR="00D61BBE">
              <w:rPr>
                <w:webHidden/>
              </w:rPr>
              <w:fldChar w:fldCharType="end"/>
            </w:r>
          </w:hyperlink>
        </w:p>
        <w:p w:rsidR="00D61BBE" w:rsidRDefault="00C87680">
          <w:pPr>
            <w:pStyle w:val="TOC4"/>
            <w:tabs>
              <w:tab w:val="left" w:pos="1760"/>
              <w:tab w:val="right" w:leader="dot" w:pos="9863"/>
            </w:tabs>
          </w:pPr>
          <w:hyperlink w:anchor="_Toc412029869" w:history="1">
            <w:r w:rsidR="00D61BBE" w:rsidRPr="00001DC0">
              <w:rPr>
                <w:rStyle w:val="Hyperlink"/>
                <w:kern w:val="2"/>
                <w14:ligatures w14:val="standard"/>
              </w:rPr>
              <w:t>12.3.3.1</w:t>
            </w:r>
            <w:r w:rsidR="00D61BBE">
              <w:tab/>
            </w:r>
            <w:r w:rsidR="00D61BBE" w:rsidRPr="00001DC0">
              <w:rPr>
                <w:rStyle w:val="Hyperlink"/>
                <w:kern w:val="2"/>
                <w14:ligatures w14:val="standard"/>
              </w:rPr>
              <w:t>Library installation</w:t>
            </w:r>
            <w:r w:rsidR="00D61BBE">
              <w:rPr>
                <w:webHidden/>
              </w:rPr>
              <w:tab/>
            </w:r>
            <w:r w:rsidR="00D61BBE">
              <w:rPr>
                <w:webHidden/>
              </w:rPr>
              <w:fldChar w:fldCharType="begin"/>
            </w:r>
            <w:r w:rsidR="00D61BBE">
              <w:rPr>
                <w:webHidden/>
              </w:rPr>
              <w:instrText xml:space="preserve"> PAGEREF _Toc412029869 \h </w:instrText>
            </w:r>
            <w:r w:rsidR="00D61BBE">
              <w:rPr>
                <w:webHidden/>
              </w:rPr>
            </w:r>
            <w:r w:rsidR="00D61BBE">
              <w:rPr>
                <w:webHidden/>
              </w:rPr>
              <w:fldChar w:fldCharType="separate"/>
            </w:r>
            <w:r w:rsidR="00D61BBE">
              <w:rPr>
                <w:webHidden/>
              </w:rPr>
              <w:t>73</w:t>
            </w:r>
            <w:r w:rsidR="00D61BBE">
              <w:rPr>
                <w:webHidden/>
              </w:rPr>
              <w:fldChar w:fldCharType="end"/>
            </w:r>
          </w:hyperlink>
        </w:p>
        <w:p w:rsidR="00D61BBE" w:rsidRDefault="00C87680">
          <w:pPr>
            <w:pStyle w:val="TOC4"/>
            <w:tabs>
              <w:tab w:val="left" w:pos="1760"/>
              <w:tab w:val="right" w:leader="dot" w:pos="9863"/>
            </w:tabs>
          </w:pPr>
          <w:hyperlink w:anchor="_Toc412029870" w:history="1">
            <w:r w:rsidR="00D61BBE" w:rsidRPr="00001DC0">
              <w:rPr>
                <w:rStyle w:val="Hyperlink"/>
                <w:kern w:val="2"/>
                <w14:ligatures w14:val="standard"/>
              </w:rPr>
              <w:t>12.3.3.2</w:t>
            </w:r>
            <w:r w:rsidR="00D61BBE">
              <w:tab/>
            </w:r>
            <w:r w:rsidR="00D61BBE" w:rsidRPr="00001DC0">
              <w:rPr>
                <w:rStyle w:val="Hyperlink"/>
                <w:kern w:val="2"/>
                <w14:ligatures w14:val="standard"/>
              </w:rPr>
              <w:t>Reference files</w:t>
            </w:r>
            <w:r w:rsidR="00D61BBE">
              <w:rPr>
                <w:webHidden/>
              </w:rPr>
              <w:tab/>
            </w:r>
            <w:r w:rsidR="00D61BBE">
              <w:rPr>
                <w:webHidden/>
              </w:rPr>
              <w:fldChar w:fldCharType="begin"/>
            </w:r>
            <w:r w:rsidR="00D61BBE">
              <w:rPr>
                <w:webHidden/>
              </w:rPr>
              <w:instrText xml:space="preserve"> PAGEREF _Toc412029870 \h </w:instrText>
            </w:r>
            <w:r w:rsidR="00D61BBE">
              <w:rPr>
                <w:webHidden/>
              </w:rPr>
            </w:r>
            <w:r w:rsidR="00D61BBE">
              <w:rPr>
                <w:webHidden/>
              </w:rPr>
              <w:fldChar w:fldCharType="separate"/>
            </w:r>
            <w:r w:rsidR="00D61BBE">
              <w:rPr>
                <w:webHidden/>
              </w:rPr>
              <w:t>73</w:t>
            </w:r>
            <w:r w:rsidR="00D61BBE">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2029775"/>
      <w:r w:rsidRPr="002F1540">
        <w:rPr>
          <w:kern w:val="2"/>
          <w14:ligatures w14:val="standard"/>
        </w:rPr>
        <w:t>List of Figures</w:t>
      </w:r>
      <w:bookmarkEnd w:id="0"/>
    </w:p>
    <w:p w:rsidR="00D61BBE"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2029871" w:history="1">
        <w:r w:rsidR="00D61BBE" w:rsidRPr="00FB3CE1">
          <w:rPr>
            <w:rStyle w:val="Hyperlink"/>
            <w:kern w:val="2"/>
            <w14:ligatures w14:val="standard"/>
          </w:rPr>
          <w:t>Figure 5</w:t>
        </w:r>
        <w:r w:rsidR="00D61BBE" w:rsidRPr="00FB3CE1">
          <w:rPr>
            <w:rStyle w:val="Hyperlink"/>
            <w:kern w:val="2"/>
            <w14:ligatures w14:val="standard"/>
          </w:rPr>
          <w:noBreakHyphen/>
          <w:t>1. Terasic DE1-SoC Board [1]</w:t>
        </w:r>
        <w:r w:rsidR="00D61BBE">
          <w:rPr>
            <w:webHidden/>
          </w:rPr>
          <w:tab/>
        </w:r>
        <w:r w:rsidR="00D61BBE">
          <w:rPr>
            <w:webHidden/>
          </w:rPr>
          <w:fldChar w:fldCharType="begin"/>
        </w:r>
        <w:r w:rsidR="00D61BBE">
          <w:rPr>
            <w:webHidden/>
          </w:rPr>
          <w:instrText xml:space="preserve"> PAGEREF _Toc412029871 \h </w:instrText>
        </w:r>
        <w:r w:rsidR="00D61BBE">
          <w:rPr>
            <w:webHidden/>
          </w:rPr>
        </w:r>
        <w:r w:rsidR="00D61BBE">
          <w:rPr>
            <w:webHidden/>
          </w:rPr>
          <w:fldChar w:fldCharType="separate"/>
        </w:r>
        <w:r w:rsidR="00D61BBE">
          <w:rPr>
            <w:webHidden/>
          </w:rPr>
          <w:t>7</w:t>
        </w:r>
        <w:r w:rsidR="00D61BBE">
          <w:rPr>
            <w:webHidden/>
          </w:rPr>
          <w:fldChar w:fldCharType="end"/>
        </w:r>
      </w:hyperlink>
    </w:p>
    <w:p w:rsidR="00D61BBE" w:rsidRDefault="00C87680">
      <w:pPr>
        <w:pStyle w:val="TableofFigures"/>
        <w:tabs>
          <w:tab w:val="right" w:leader="dot" w:pos="9863"/>
        </w:tabs>
      </w:pPr>
      <w:hyperlink w:anchor="_Toc412029872" w:history="1">
        <w:r w:rsidR="00D61BBE" w:rsidRPr="00FB3CE1">
          <w:rPr>
            <w:rStyle w:val="Hyperlink"/>
            <w:kern w:val="2"/>
            <w14:ligatures w14:val="standard"/>
          </w:rPr>
          <w:t>Figure 5</w:t>
        </w:r>
        <w:r w:rsidR="00D61BBE" w:rsidRPr="00FB3CE1">
          <w:rPr>
            <w:rStyle w:val="Hyperlink"/>
            <w:kern w:val="2"/>
            <w14:ligatures w14:val="standard"/>
          </w:rPr>
          <w:noBreakHyphen/>
          <w:t>2. Block Diagram of the DE1-SoC Board [1]</w:t>
        </w:r>
        <w:r w:rsidR="00D61BBE">
          <w:rPr>
            <w:webHidden/>
          </w:rPr>
          <w:tab/>
        </w:r>
        <w:r w:rsidR="00D61BBE">
          <w:rPr>
            <w:webHidden/>
          </w:rPr>
          <w:fldChar w:fldCharType="begin"/>
        </w:r>
        <w:r w:rsidR="00D61BBE">
          <w:rPr>
            <w:webHidden/>
          </w:rPr>
          <w:instrText xml:space="preserve"> PAGEREF _Toc412029872 \h </w:instrText>
        </w:r>
        <w:r w:rsidR="00D61BBE">
          <w:rPr>
            <w:webHidden/>
          </w:rPr>
        </w:r>
        <w:r w:rsidR="00D61BBE">
          <w:rPr>
            <w:webHidden/>
          </w:rPr>
          <w:fldChar w:fldCharType="separate"/>
        </w:r>
        <w:r w:rsidR="00D61BBE">
          <w:rPr>
            <w:webHidden/>
          </w:rPr>
          <w:t>9</w:t>
        </w:r>
        <w:r w:rsidR="00D61BBE">
          <w:rPr>
            <w:webHidden/>
          </w:rPr>
          <w:fldChar w:fldCharType="end"/>
        </w:r>
      </w:hyperlink>
    </w:p>
    <w:p w:rsidR="00D61BBE" w:rsidRDefault="00C87680">
      <w:pPr>
        <w:pStyle w:val="TableofFigures"/>
        <w:tabs>
          <w:tab w:val="right" w:leader="dot" w:pos="9863"/>
        </w:tabs>
      </w:pPr>
      <w:hyperlink w:anchor="_Toc412029873" w:history="1">
        <w:r w:rsidR="00D61BBE" w:rsidRPr="00FB3CE1">
          <w:rPr>
            <w:rStyle w:val="Hyperlink"/>
            <w:kern w:val="2"/>
            <w14:ligatures w14:val="standard"/>
          </w:rPr>
          <w:t>Figure 5</w:t>
        </w:r>
        <w:r w:rsidR="00D61BBE" w:rsidRPr="00FB3CE1">
          <w:rPr>
            <w:rStyle w:val="Hyperlink"/>
            <w:kern w:val="2"/>
            <w14:ligatures w14:val="standard"/>
          </w:rPr>
          <w:noBreakHyphen/>
          <w:t>3. Back [1]</w:t>
        </w:r>
        <w:r w:rsidR="00D61BBE">
          <w:rPr>
            <w:webHidden/>
          </w:rPr>
          <w:tab/>
        </w:r>
        <w:r w:rsidR="00D61BBE">
          <w:rPr>
            <w:webHidden/>
          </w:rPr>
          <w:fldChar w:fldCharType="begin"/>
        </w:r>
        <w:r w:rsidR="00D61BBE">
          <w:rPr>
            <w:webHidden/>
          </w:rPr>
          <w:instrText xml:space="preserve"> PAGEREF _Toc412029873 \h </w:instrText>
        </w:r>
        <w:r w:rsidR="00D61BBE">
          <w:rPr>
            <w:webHidden/>
          </w:rPr>
        </w:r>
        <w:r w:rsidR="00D61BBE">
          <w:rPr>
            <w:webHidden/>
          </w:rPr>
          <w:fldChar w:fldCharType="separate"/>
        </w:r>
        <w:r w:rsidR="00D61BBE">
          <w:rPr>
            <w:webHidden/>
          </w:rPr>
          <w:t>9</w:t>
        </w:r>
        <w:r w:rsidR="00D61BBE">
          <w:rPr>
            <w:webHidden/>
          </w:rPr>
          <w:fldChar w:fldCharType="end"/>
        </w:r>
      </w:hyperlink>
    </w:p>
    <w:p w:rsidR="00D61BBE" w:rsidRDefault="00C87680">
      <w:pPr>
        <w:pStyle w:val="TableofFigures"/>
        <w:tabs>
          <w:tab w:val="right" w:leader="dot" w:pos="9863"/>
        </w:tabs>
      </w:pPr>
      <w:hyperlink w:anchor="_Toc412029874" w:history="1">
        <w:r w:rsidR="00D61BBE" w:rsidRPr="00FB3CE1">
          <w:rPr>
            <w:rStyle w:val="Hyperlink"/>
            <w:kern w:val="2"/>
            <w14:ligatures w14:val="standard"/>
          </w:rPr>
          <w:t>Figure 5</w:t>
        </w:r>
        <w:r w:rsidR="00D61BBE" w:rsidRPr="00FB3CE1">
          <w:rPr>
            <w:rStyle w:val="Hyperlink"/>
            <w:kern w:val="2"/>
            <w14:ligatures w14:val="standard"/>
          </w:rPr>
          <w:noBreakHyphen/>
          <w:t>4. Front [1]</w:t>
        </w:r>
        <w:r w:rsidR="00D61BBE">
          <w:rPr>
            <w:webHidden/>
          </w:rPr>
          <w:tab/>
        </w:r>
        <w:r w:rsidR="00D61BBE">
          <w:rPr>
            <w:webHidden/>
          </w:rPr>
          <w:fldChar w:fldCharType="begin"/>
        </w:r>
        <w:r w:rsidR="00D61BBE">
          <w:rPr>
            <w:webHidden/>
          </w:rPr>
          <w:instrText xml:space="preserve"> PAGEREF _Toc412029874 \h </w:instrText>
        </w:r>
        <w:r w:rsidR="00D61BBE">
          <w:rPr>
            <w:webHidden/>
          </w:rPr>
        </w:r>
        <w:r w:rsidR="00D61BBE">
          <w:rPr>
            <w:webHidden/>
          </w:rPr>
          <w:fldChar w:fldCharType="separate"/>
        </w:r>
        <w:r w:rsidR="00D61BBE">
          <w:rPr>
            <w:webHidden/>
          </w:rPr>
          <w:t>10</w:t>
        </w:r>
        <w:r w:rsidR="00D61BBE">
          <w:rPr>
            <w:webHidden/>
          </w:rPr>
          <w:fldChar w:fldCharType="end"/>
        </w:r>
      </w:hyperlink>
    </w:p>
    <w:p w:rsidR="00D61BBE" w:rsidRDefault="00C87680">
      <w:pPr>
        <w:pStyle w:val="TableofFigures"/>
        <w:tabs>
          <w:tab w:val="right" w:leader="dot" w:pos="9863"/>
        </w:tabs>
      </w:pPr>
      <w:hyperlink w:anchor="_Toc412029875" w:history="1">
        <w:r w:rsidR="00D61BBE" w:rsidRPr="00FB3CE1">
          <w:rPr>
            <w:rStyle w:val="Hyperlink"/>
            <w:kern w:val="2"/>
            <w14:ligatures w14:val="standard"/>
          </w:rPr>
          <w:t>Figure 6</w:t>
        </w:r>
        <w:r w:rsidR="00D61BBE" w:rsidRPr="00FB3CE1">
          <w:rPr>
            <w:rStyle w:val="Hyperlink"/>
            <w:kern w:val="2"/>
            <w14:ligatures w14:val="standard"/>
          </w:rPr>
          <w:noBreakHyphen/>
          <w:t>1. Altera SoC FPGA Device Block Diagram [2, pp. 1-1]</w:t>
        </w:r>
        <w:r w:rsidR="00D61BBE">
          <w:rPr>
            <w:webHidden/>
          </w:rPr>
          <w:tab/>
        </w:r>
        <w:r w:rsidR="00D61BBE">
          <w:rPr>
            <w:webHidden/>
          </w:rPr>
          <w:fldChar w:fldCharType="begin"/>
        </w:r>
        <w:r w:rsidR="00D61BBE">
          <w:rPr>
            <w:webHidden/>
          </w:rPr>
          <w:instrText xml:space="preserve"> PAGEREF _Toc412029875 \h </w:instrText>
        </w:r>
        <w:r w:rsidR="00D61BBE">
          <w:rPr>
            <w:webHidden/>
          </w:rPr>
        </w:r>
        <w:r w:rsidR="00D61BBE">
          <w:rPr>
            <w:webHidden/>
          </w:rPr>
          <w:fldChar w:fldCharType="separate"/>
        </w:r>
        <w:r w:rsidR="00D61BBE">
          <w:rPr>
            <w:webHidden/>
          </w:rPr>
          <w:t>11</w:t>
        </w:r>
        <w:r w:rsidR="00D61BBE">
          <w:rPr>
            <w:webHidden/>
          </w:rPr>
          <w:fldChar w:fldCharType="end"/>
        </w:r>
      </w:hyperlink>
    </w:p>
    <w:p w:rsidR="00D61BBE" w:rsidRDefault="00C87680">
      <w:pPr>
        <w:pStyle w:val="TableofFigures"/>
        <w:tabs>
          <w:tab w:val="right" w:leader="dot" w:pos="9863"/>
        </w:tabs>
      </w:pPr>
      <w:hyperlink w:anchor="_Toc412029876" w:history="1">
        <w:r w:rsidR="00D61BBE" w:rsidRPr="00FB3CE1">
          <w:rPr>
            <w:rStyle w:val="Hyperlink"/>
            <w:kern w:val="2"/>
            <w14:ligatures w14:val="standard"/>
          </w:rPr>
          <w:t>Figure 6</w:t>
        </w:r>
        <w:r w:rsidR="00D61BBE" w:rsidRPr="00FB3CE1">
          <w:rPr>
            <w:rStyle w:val="Hyperlink"/>
            <w:kern w:val="2"/>
            <w14:ligatures w14:val="standard"/>
          </w:rPr>
          <w:noBreakHyphen/>
          <w:t>2. HPS Block Diagram [2, pp. 1-3]</w:t>
        </w:r>
        <w:r w:rsidR="00D61BBE">
          <w:rPr>
            <w:webHidden/>
          </w:rPr>
          <w:tab/>
        </w:r>
        <w:r w:rsidR="00D61BBE">
          <w:rPr>
            <w:webHidden/>
          </w:rPr>
          <w:fldChar w:fldCharType="begin"/>
        </w:r>
        <w:r w:rsidR="00D61BBE">
          <w:rPr>
            <w:webHidden/>
          </w:rPr>
          <w:instrText xml:space="preserve"> PAGEREF _Toc412029876 \h </w:instrText>
        </w:r>
        <w:r w:rsidR="00D61BBE">
          <w:rPr>
            <w:webHidden/>
          </w:rPr>
        </w:r>
        <w:r w:rsidR="00D61BBE">
          <w:rPr>
            <w:webHidden/>
          </w:rPr>
          <w:fldChar w:fldCharType="separate"/>
        </w:r>
        <w:r w:rsidR="00D61BBE">
          <w:rPr>
            <w:webHidden/>
          </w:rPr>
          <w:t>12</w:t>
        </w:r>
        <w:r w:rsidR="00D61BBE">
          <w:rPr>
            <w:webHidden/>
          </w:rPr>
          <w:fldChar w:fldCharType="end"/>
        </w:r>
      </w:hyperlink>
    </w:p>
    <w:p w:rsidR="00D61BBE" w:rsidRDefault="00C87680">
      <w:pPr>
        <w:pStyle w:val="TableofFigures"/>
        <w:tabs>
          <w:tab w:val="right" w:leader="dot" w:pos="9863"/>
        </w:tabs>
      </w:pPr>
      <w:hyperlink w:anchor="_Toc412029877" w:history="1">
        <w:r w:rsidR="00D61BBE" w:rsidRPr="00FB3CE1">
          <w:rPr>
            <w:rStyle w:val="Hyperlink"/>
            <w:kern w:val="2"/>
            <w14:ligatures w14:val="standard"/>
          </w:rPr>
          <w:t>Figure 6</w:t>
        </w:r>
        <w:r w:rsidR="00D61BBE" w:rsidRPr="00FB3CE1">
          <w:rPr>
            <w:rStyle w:val="Hyperlink"/>
            <w:kern w:val="2"/>
            <w14:ligatures w14:val="standard"/>
          </w:rPr>
          <w:noBreakHyphen/>
          <w:t>3. HPS Address Space Relations [2, pp. 1-14]</w:t>
        </w:r>
        <w:r w:rsidR="00D61BBE">
          <w:rPr>
            <w:webHidden/>
          </w:rPr>
          <w:tab/>
        </w:r>
        <w:r w:rsidR="00D61BBE">
          <w:rPr>
            <w:webHidden/>
          </w:rPr>
          <w:fldChar w:fldCharType="begin"/>
        </w:r>
        <w:r w:rsidR="00D61BBE">
          <w:rPr>
            <w:webHidden/>
          </w:rPr>
          <w:instrText xml:space="preserve"> PAGEREF _Toc412029877 \h </w:instrText>
        </w:r>
        <w:r w:rsidR="00D61BBE">
          <w:rPr>
            <w:webHidden/>
          </w:rPr>
        </w:r>
        <w:r w:rsidR="00D61BBE">
          <w:rPr>
            <w:webHidden/>
          </w:rPr>
          <w:fldChar w:fldCharType="separate"/>
        </w:r>
        <w:r w:rsidR="00D61BBE">
          <w:rPr>
            <w:webHidden/>
          </w:rPr>
          <w:t>15</w:t>
        </w:r>
        <w:r w:rsidR="00D61BBE">
          <w:rPr>
            <w:webHidden/>
          </w:rPr>
          <w:fldChar w:fldCharType="end"/>
        </w:r>
      </w:hyperlink>
    </w:p>
    <w:p w:rsidR="00D61BBE" w:rsidRDefault="00C87680">
      <w:pPr>
        <w:pStyle w:val="TableofFigures"/>
        <w:tabs>
          <w:tab w:val="right" w:leader="dot" w:pos="9863"/>
        </w:tabs>
      </w:pPr>
      <w:hyperlink w:anchor="_Toc412029878" w:history="1">
        <w:r w:rsidR="00D61BBE" w:rsidRPr="00FB3CE1">
          <w:rPr>
            <w:rStyle w:val="Hyperlink"/>
            <w:kern w:val="2"/>
            <w14:ligatures w14:val="standard"/>
          </w:rPr>
          <w:t>Figure 6</w:t>
        </w:r>
        <w:r w:rsidR="00D61BBE" w:rsidRPr="00FB3CE1">
          <w:rPr>
            <w:rStyle w:val="Hyperlink"/>
            <w:kern w:val="2"/>
            <w14:ligatures w14:val="standard"/>
          </w:rPr>
          <w:noBreakHyphen/>
          <w:t>4. Simplified HPS Boot Flow [2, pp. A-3]</w:t>
        </w:r>
        <w:r w:rsidR="00D61BBE">
          <w:rPr>
            <w:webHidden/>
          </w:rPr>
          <w:tab/>
        </w:r>
        <w:r w:rsidR="00D61BBE">
          <w:rPr>
            <w:webHidden/>
          </w:rPr>
          <w:fldChar w:fldCharType="begin"/>
        </w:r>
        <w:r w:rsidR="00D61BBE">
          <w:rPr>
            <w:webHidden/>
          </w:rPr>
          <w:instrText xml:space="preserve"> PAGEREF _Toc412029878 \h </w:instrText>
        </w:r>
        <w:r w:rsidR="00D61BBE">
          <w:rPr>
            <w:webHidden/>
          </w:rPr>
        </w:r>
        <w:r w:rsidR="00D61BBE">
          <w:rPr>
            <w:webHidden/>
          </w:rPr>
          <w:fldChar w:fldCharType="separate"/>
        </w:r>
        <w:r w:rsidR="00D61BBE">
          <w:rPr>
            <w:webHidden/>
          </w:rPr>
          <w:t>18</w:t>
        </w:r>
        <w:r w:rsidR="00D61BBE">
          <w:rPr>
            <w:webHidden/>
          </w:rPr>
          <w:fldChar w:fldCharType="end"/>
        </w:r>
      </w:hyperlink>
    </w:p>
    <w:p w:rsidR="00D61BBE" w:rsidRDefault="00C87680">
      <w:pPr>
        <w:pStyle w:val="TableofFigures"/>
        <w:tabs>
          <w:tab w:val="right" w:leader="dot" w:pos="9863"/>
        </w:tabs>
      </w:pPr>
      <w:hyperlink w:anchor="_Toc412029879" w:history="1">
        <w:r w:rsidR="00D61BBE" w:rsidRPr="00FB3CE1">
          <w:rPr>
            <w:rStyle w:val="Hyperlink"/>
            <w:kern w:val="2"/>
            <w14:ligatures w14:val="standard"/>
          </w:rPr>
          <w:t>Figure 6</w:t>
        </w:r>
        <w:r w:rsidR="00D61BBE" w:rsidRPr="00FB3CE1">
          <w:rPr>
            <w:rStyle w:val="Hyperlink"/>
            <w:kern w:val="2"/>
            <w14:ligatures w14:val="standard"/>
          </w:rPr>
          <w:noBreakHyphen/>
          <w:t>5. Independent FPGA Configuration and HPS Booting [2, pp. A-2]</w:t>
        </w:r>
        <w:r w:rsidR="00D61BBE">
          <w:rPr>
            <w:webHidden/>
          </w:rPr>
          <w:tab/>
        </w:r>
        <w:r w:rsidR="00D61BBE">
          <w:rPr>
            <w:webHidden/>
          </w:rPr>
          <w:fldChar w:fldCharType="begin"/>
        </w:r>
        <w:r w:rsidR="00D61BBE">
          <w:rPr>
            <w:webHidden/>
          </w:rPr>
          <w:instrText xml:space="preserve"> PAGEREF _Toc412029879 \h </w:instrText>
        </w:r>
        <w:r w:rsidR="00D61BBE">
          <w:rPr>
            <w:webHidden/>
          </w:rPr>
        </w:r>
        <w:r w:rsidR="00D61BBE">
          <w:rPr>
            <w:webHidden/>
          </w:rPr>
          <w:fldChar w:fldCharType="separate"/>
        </w:r>
        <w:r w:rsidR="00D61BBE">
          <w:rPr>
            <w:webHidden/>
          </w:rPr>
          <w:t>18</w:t>
        </w:r>
        <w:r w:rsidR="00D61BBE">
          <w:rPr>
            <w:webHidden/>
          </w:rPr>
          <w:fldChar w:fldCharType="end"/>
        </w:r>
      </w:hyperlink>
    </w:p>
    <w:p w:rsidR="00D61BBE" w:rsidRDefault="00C87680">
      <w:pPr>
        <w:pStyle w:val="TableofFigures"/>
        <w:tabs>
          <w:tab w:val="right" w:leader="dot" w:pos="9863"/>
        </w:tabs>
      </w:pPr>
      <w:hyperlink w:anchor="_Toc412029880" w:history="1">
        <w:r w:rsidR="00D61BBE" w:rsidRPr="00FB3CE1">
          <w:rPr>
            <w:rStyle w:val="Hyperlink"/>
            <w:kern w:val="2"/>
            <w14:ligatures w14:val="standard"/>
          </w:rPr>
          <w:t>Figure 6</w:t>
        </w:r>
        <w:r w:rsidR="00D61BBE" w:rsidRPr="00FB3CE1">
          <w:rPr>
            <w:rStyle w:val="Hyperlink"/>
            <w:kern w:val="2"/>
            <w14:ligatures w14:val="standard"/>
          </w:rPr>
          <w:noBreakHyphen/>
          <w:t>6. FPGA Configuration before HPS Booting (HPS boots from FPGA) [2, pp. A-2]</w:t>
        </w:r>
        <w:r w:rsidR="00D61BBE">
          <w:rPr>
            <w:webHidden/>
          </w:rPr>
          <w:tab/>
        </w:r>
        <w:r w:rsidR="00D61BBE">
          <w:rPr>
            <w:webHidden/>
          </w:rPr>
          <w:fldChar w:fldCharType="begin"/>
        </w:r>
        <w:r w:rsidR="00D61BBE">
          <w:rPr>
            <w:webHidden/>
          </w:rPr>
          <w:instrText xml:space="preserve"> PAGEREF _Toc412029880 \h </w:instrText>
        </w:r>
        <w:r w:rsidR="00D61BBE">
          <w:rPr>
            <w:webHidden/>
          </w:rPr>
        </w:r>
        <w:r w:rsidR="00D61BBE">
          <w:rPr>
            <w:webHidden/>
          </w:rPr>
          <w:fldChar w:fldCharType="separate"/>
        </w:r>
        <w:r w:rsidR="00D61BBE">
          <w:rPr>
            <w:webHidden/>
          </w:rPr>
          <w:t>19</w:t>
        </w:r>
        <w:r w:rsidR="00D61BBE">
          <w:rPr>
            <w:webHidden/>
          </w:rPr>
          <w:fldChar w:fldCharType="end"/>
        </w:r>
      </w:hyperlink>
    </w:p>
    <w:p w:rsidR="00D61BBE" w:rsidRDefault="00C87680">
      <w:pPr>
        <w:pStyle w:val="TableofFigures"/>
        <w:tabs>
          <w:tab w:val="right" w:leader="dot" w:pos="9863"/>
        </w:tabs>
      </w:pPr>
      <w:hyperlink w:anchor="_Toc412029881" w:history="1">
        <w:r w:rsidR="00D61BBE" w:rsidRPr="00FB3CE1">
          <w:rPr>
            <w:rStyle w:val="Hyperlink"/>
            <w:kern w:val="2"/>
            <w14:ligatures w14:val="standard"/>
          </w:rPr>
          <w:t>Figure 6</w:t>
        </w:r>
        <w:r w:rsidR="00D61BBE" w:rsidRPr="00FB3CE1">
          <w:rPr>
            <w:rStyle w:val="Hyperlink"/>
            <w:kern w:val="2"/>
            <w14:ligatures w14:val="standard"/>
          </w:rPr>
          <w:noBreakHyphen/>
          <w:t>7. HPS Boots and Performs FPGA Configuration [2, pp. A-3]</w:t>
        </w:r>
        <w:r w:rsidR="00D61BBE">
          <w:rPr>
            <w:webHidden/>
          </w:rPr>
          <w:tab/>
        </w:r>
        <w:r w:rsidR="00D61BBE">
          <w:rPr>
            <w:webHidden/>
          </w:rPr>
          <w:fldChar w:fldCharType="begin"/>
        </w:r>
        <w:r w:rsidR="00D61BBE">
          <w:rPr>
            <w:webHidden/>
          </w:rPr>
          <w:instrText xml:space="preserve"> PAGEREF _Toc412029881 \h </w:instrText>
        </w:r>
        <w:r w:rsidR="00D61BBE">
          <w:rPr>
            <w:webHidden/>
          </w:rPr>
        </w:r>
        <w:r w:rsidR="00D61BBE">
          <w:rPr>
            <w:webHidden/>
          </w:rPr>
          <w:fldChar w:fldCharType="separate"/>
        </w:r>
        <w:r w:rsidR="00D61BBE">
          <w:rPr>
            <w:webHidden/>
          </w:rPr>
          <w:t>19</w:t>
        </w:r>
        <w:r w:rsidR="00D61BBE">
          <w:rPr>
            <w:webHidden/>
          </w:rPr>
          <w:fldChar w:fldCharType="end"/>
        </w:r>
      </w:hyperlink>
    </w:p>
    <w:p w:rsidR="00D61BBE" w:rsidRDefault="00C87680">
      <w:pPr>
        <w:pStyle w:val="TableofFigures"/>
        <w:tabs>
          <w:tab w:val="right" w:leader="dot" w:pos="9863"/>
        </w:tabs>
      </w:pPr>
      <w:hyperlink w:anchor="_Toc412029882" w:history="1">
        <w:r w:rsidR="00D61BBE" w:rsidRPr="00FB3CE1">
          <w:rPr>
            <w:rStyle w:val="Hyperlink"/>
            <w:kern w:val="2"/>
            <w14:ligatures w14:val="standard"/>
          </w:rPr>
          <w:t>Figure 6</w:t>
        </w:r>
        <w:r w:rsidR="00D61BBE" w:rsidRPr="00FB3CE1">
          <w:rPr>
            <w:rStyle w:val="Hyperlink"/>
            <w:kern w:val="2"/>
            <w14:ligatures w14:val="standard"/>
          </w:rPr>
          <w:noBreakHyphen/>
          <w:t>8. HPS Boot Flows [2, pp. A-3]</w:t>
        </w:r>
        <w:r w:rsidR="00D61BBE">
          <w:rPr>
            <w:webHidden/>
          </w:rPr>
          <w:tab/>
        </w:r>
        <w:r w:rsidR="00D61BBE">
          <w:rPr>
            <w:webHidden/>
          </w:rPr>
          <w:fldChar w:fldCharType="begin"/>
        </w:r>
        <w:r w:rsidR="00D61BBE">
          <w:rPr>
            <w:webHidden/>
          </w:rPr>
          <w:instrText xml:space="preserve"> PAGEREF _Toc412029882 \h </w:instrText>
        </w:r>
        <w:r w:rsidR="00D61BBE">
          <w:rPr>
            <w:webHidden/>
          </w:rPr>
        </w:r>
        <w:r w:rsidR="00D61BBE">
          <w:rPr>
            <w:webHidden/>
          </w:rPr>
          <w:fldChar w:fldCharType="separate"/>
        </w:r>
        <w:r w:rsidR="00D61BBE">
          <w:rPr>
            <w:webHidden/>
          </w:rPr>
          <w:t>20</w:t>
        </w:r>
        <w:r w:rsidR="00D61BBE">
          <w:rPr>
            <w:webHidden/>
          </w:rPr>
          <w:fldChar w:fldCharType="end"/>
        </w:r>
      </w:hyperlink>
    </w:p>
    <w:p w:rsidR="00D61BBE" w:rsidRDefault="00C87680">
      <w:pPr>
        <w:pStyle w:val="TableofFigures"/>
        <w:tabs>
          <w:tab w:val="right" w:leader="dot" w:pos="9863"/>
        </w:tabs>
      </w:pPr>
      <w:hyperlink w:anchor="_Toc412029883" w:history="1">
        <w:r w:rsidR="00D61BBE" w:rsidRPr="00FB3CE1">
          <w:rPr>
            <w:rStyle w:val="Hyperlink"/>
          </w:rPr>
          <w:t>Figure 8</w:t>
        </w:r>
        <w:r w:rsidR="00D61BBE" w:rsidRPr="00FB3CE1">
          <w:rPr>
            <w:rStyle w:val="Hyperlink"/>
          </w:rPr>
          <w:noBreakHyphen/>
          <w:t>1. Project Folder Structure</w:t>
        </w:r>
        <w:r w:rsidR="00D61BBE">
          <w:rPr>
            <w:webHidden/>
          </w:rPr>
          <w:tab/>
        </w:r>
        <w:r w:rsidR="00D61BBE">
          <w:rPr>
            <w:webHidden/>
          </w:rPr>
          <w:fldChar w:fldCharType="begin"/>
        </w:r>
        <w:r w:rsidR="00D61BBE">
          <w:rPr>
            <w:webHidden/>
          </w:rPr>
          <w:instrText xml:space="preserve"> PAGEREF _Toc412029883 \h </w:instrText>
        </w:r>
        <w:r w:rsidR="00D61BBE">
          <w:rPr>
            <w:webHidden/>
          </w:rPr>
        </w:r>
        <w:r w:rsidR="00D61BBE">
          <w:rPr>
            <w:webHidden/>
          </w:rPr>
          <w:fldChar w:fldCharType="separate"/>
        </w:r>
        <w:r w:rsidR="00D61BBE">
          <w:rPr>
            <w:webHidden/>
          </w:rPr>
          <w:t>23</w:t>
        </w:r>
        <w:r w:rsidR="00D61BBE">
          <w:rPr>
            <w:webHidden/>
          </w:rPr>
          <w:fldChar w:fldCharType="end"/>
        </w:r>
      </w:hyperlink>
    </w:p>
    <w:p w:rsidR="00D61BBE" w:rsidRDefault="00C87680">
      <w:pPr>
        <w:pStyle w:val="TableofFigures"/>
        <w:tabs>
          <w:tab w:val="right" w:leader="dot" w:pos="9863"/>
        </w:tabs>
      </w:pPr>
      <w:hyperlink w:anchor="_Toc412029884" w:history="1">
        <w:r w:rsidR="00D61BBE" w:rsidRPr="00FB3CE1">
          <w:rPr>
            <w:rStyle w:val="Hyperlink"/>
          </w:rPr>
          <w:t>Figure 8</w:t>
        </w:r>
        <w:r w:rsidR="00D61BBE" w:rsidRPr="00FB3CE1">
          <w:rPr>
            <w:rStyle w:val="Hyperlink"/>
          </w:rPr>
          <w:noBreakHyphen/>
          <w:t>2. Basic Nios II System with SDRAM and JTAG UART</w:t>
        </w:r>
        <w:r w:rsidR="00D61BBE">
          <w:rPr>
            <w:webHidden/>
          </w:rPr>
          <w:tab/>
        </w:r>
        <w:r w:rsidR="00D61BBE">
          <w:rPr>
            <w:webHidden/>
          </w:rPr>
          <w:fldChar w:fldCharType="begin"/>
        </w:r>
        <w:r w:rsidR="00D61BBE">
          <w:rPr>
            <w:webHidden/>
          </w:rPr>
          <w:instrText xml:space="preserve"> PAGEREF _Toc412029884 \h </w:instrText>
        </w:r>
        <w:r w:rsidR="00D61BBE">
          <w:rPr>
            <w:webHidden/>
          </w:rPr>
        </w:r>
        <w:r w:rsidR="00D61BBE">
          <w:rPr>
            <w:webHidden/>
          </w:rPr>
          <w:fldChar w:fldCharType="separate"/>
        </w:r>
        <w:r w:rsidR="00D61BBE">
          <w:rPr>
            <w:webHidden/>
          </w:rPr>
          <w:t>25</w:t>
        </w:r>
        <w:r w:rsidR="00D61BBE">
          <w:rPr>
            <w:webHidden/>
          </w:rPr>
          <w:fldChar w:fldCharType="end"/>
        </w:r>
      </w:hyperlink>
    </w:p>
    <w:p w:rsidR="00D61BBE" w:rsidRDefault="00C87680">
      <w:pPr>
        <w:pStyle w:val="TableofFigures"/>
        <w:tabs>
          <w:tab w:val="right" w:leader="dot" w:pos="9863"/>
        </w:tabs>
      </w:pPr>
      <w:hyperlink w:anchor="_Toc412029885" w:history="1">
        <w:r w:rsidR="00D61BBE" w:rsidRPr="00FB3CE1">
          <w:rPr>
            <w:rStyle w:val="Hyperlink"/>
          </w:rPr>
          <w:t>Figure 8</w:t>
        </w:r>
        <w:r w:rsidR="00D61BBE" w:rsidRPr="00FB3CE1">
          <w:rPr>
            <w:rStyle w:val="Hyperlink"/>
          </w:rPr>
          <w:noBreakHyphen/>
          <w:t>3. Adding LEDs and Switches to the System</w:t>
        </w:r>
        <w:r w:rsidR="00D61BBE">
          <w:rPr>
            <w:webHidden/>
          </w:rPr>
          <w:tab/>
        </w:r>
        <w:r w:rsidR="00D61BBE">
          <w:rPr>
            <w:webHidden/>
          </w:rPr>
          <w:fldChar w:fldCharType="begin"/>
        </w:r>
        <w:r w:rsidR="00D61BBE">
          <w:rPr>
            <w:webHidden/>
          </w:rPr>
          <w:instrText xml:space="preserve"> PAGEREF _Toc412029885 \h </w:instrText>
        </w:r>
        <w:r w:rsidR="00D61BBE">
          <w:rPr>
            <w:webHidden/>
          </w:rPr>
        </w:r>
        <w:r w:rsidR="00D61BBE">
          <w:rPr>
            <w:webHidden/>
          </w:rPr>
          <w:fldChar w:fldCharType="separate"/>
        </w:r>
        <w:r w:rsidR="00D61BBE">
          <w:rPr>
            <w:webHidden/>
          </w:rPr>
          <w:t>26</w:t>
        </w:r>
        <w:r w:rsidR="00D61BBE">
          <w:rPr>
            <w:webHidden/>
          </w:rPr>
          <w:fldChar w:fldCharType="end"/>
        </w:r>
      </w:hyperlink>
    </w:p>
    <w:p w:rsidR="00D61BBE" w:rsidRDefault="00C87680">
      <w:pPr>
        <w:pStyle w:val="TableofFigures"/>
        <w:tabs>
          <w:tab w:val="right" w:leader="dot" w:pos="9863"/>
        </w:tabs>
      </w:pPr>
      <w:hyperlink w:anchor="_Toc412029886" w:history="1">
        <w:r w:rsidR="00D61BBE" w:rsidRPr="00FB3CE1">
          <w:rPr>
            <w:rStyle w:val="Hyperlink"/>
          </w:rPr>
          <w:t>Figure 8</w:t>
        </w:r>
        <w:r w:rsidR="00D61BBE" w:rsidRPr="00FB3CE1">
          <w:rPr>
            <w:rStyle w:val="Hyperlink"/>
          </w:rPr>
          <w:noBreakHyphen/>
          <w:t>4. HPS Component Parameters</w:t>
        </w:r>
        <w:r w:rsidR="00D61BBE">
          <w:rPr>
            <w:webHidden/>
          </w:rPr>
          <w:tab/>
        </w:r>
        <w:r w:rsidR="00D61BBE">
          <w:rPr>
            <w:webHidden/>
          </w:rPr>
          <w:fldChar w:fldCharType="begin"/>
        </w:r>
        <w:r w:rsidR="00D61BBE">
          <w:rPr>
            <w:webHidden/>
          </w:rPr>
          <w:instrText xml:space="preserve"> PAGEREF _Toc412029886 \h </w:instrText>
        </w:r>
        <w:r w:rsidR="00D61BBE">
          <w:rPr>
            <w:webHidden/>
          </w:rPr>
        </w:r>
        <w:r w:rsidR="00D61BBE">
          <w:rPr>
            <w:webHidden/>
          </w:rPr>
          <w:fldChar w:fldCharType="separate"/>
        </w:r>
        <w:r w:rsidR="00D61BBE">
          <w:rPr>
            <w:webHidden/>
          </w:rPr>
          <w:t>26</w:t>
        </w:r>
        <w:r w:rsidR="00D61BBE">
          <w:rPr>
            <w:webHidden/>
          </w:rPr>
          <w:fldChar w:fldCharType="end"/>
        </w:r>
      </w:hyperlink>
    </w:p>
    <w:p w:rsidR="00D61BBE" w:rsidRDefault="00C87680">
      <w:pPr>
        <w:pStyle w:val="TableofFigures"/>
        <w:tabs>
          <w:tab w:val="right" w:leader="dot" w:pos="9863"/>
        </w:tabs>
      </w:pPr>
      <w:hyperlink w:anchor="_Toc412029887" w:history="1">
        <w:r w:rsidR="00D61BBE" w:rsidRPr="00FB3CE1">
          <w:rPr>
            <w:rStyle w:val="Hyperlink"/>
          </w:rPr>
          <w:t>Figure 8</w:t>
        </w:r>
        <w:r w:rsidR="00D61BBE" w:rsidRPr="00FB3CE1">
          <w:rPr>
            <w:rStyle w:val="Hyperlink"/>
          </w:rPr>
          <w:noBreakHyphen/>
          <w:t>5. HPS_KEY &amp; HPS_LED on DE1-SoC Schematic</w:t>
        </w:r>
        <w:r w:rsidR="00D61BBE">
          <w:rPr>
            <w:webHidden/>
          </w:rPr>
          <w:tab/>
        </w:r>
        <w:r w:rsidR="00D61BBE">
          <w:rPr>
            <w:webHidden/>
          </w:rPr>
          <w:fldChar w:fldCharType="begin"/>
        </w:r>
        <w:r w:rsidR="00D61BBE">
          <w:rPr>
            <w:webHidden/>
          </w:rPr>
          <w:instrText xml:space="preserve"> PAGEREF _Toc412029887 \h </w:instrText>
        </w:r>
        <w:r w:rsidR="00D61BBE">
          <w:rPr>
            <w:webHidden/>
          </w:rPr>
        </w:r>
        <w:r w:rsidR="00D61BBE">
          <w:rPr>
            <w:webHidden/>
          </w:rPr>
          <w:fldChar w:fldCharType="separate"/>
        </w:r>
        <w:r w:rsidR="00D61BBE">
          <w:rPr>
            <w:webHidden/>
          </w:rPr>
          <w:t>27</w:t>
        </w:r>
        <w:r w:rsidR="00D61BBE">
          <w:rPr>
            <w:webHidden/>
          </w:rPr>
          <w:fldChar w:fldCharType="end"/>
        </w:r>
      </w:hyperlink>
    </w:p>
    <w:p w:rsidR="00D61BBE" w:rsidRDefault="00C87680">
      <w:pPr>
        <w:pStyle w:val="TableofFigures"/>
        <w:tabs>
          <w:tab w:val="right" w:leader="dot" w:pos="9863"/>
        </w:tabs>
      </w:pPr>
      <w:hyperlink w:anchor="_Toc412029888" w:history="1">
        <w:r w:rsidR="00D61BBE" w:rsidRPr="00FB3CE1">
          <w:rPr>
            <w:rStyle w:val="Hyperlink"/>
          </w:rPr>
          <w:t>Figure 8</w:t>
        </w:r>
        <w:r w:rsidR="00D61BBE" w:rsidRPr="00FB3CE1">
          <w:rPr>
            <w:rStyle w:val="Hyperlink"/>
          </w:rPr>
          <w:noBreakHyphen/>
          <w:t>6. HPS_KEY &amp; HPS_LED on Qsys Peripheral Pins Tab</w:t>
        </w:r>
        <w:r w:rsidR="00D61BBE">
          <w:rPr>
            <w:webHidden/>
          </w:rPr>
          <w:tab/>
        </w:r>
        <w:r w:rsidR="00D61BBE">
          <w:rPr>
            <w:webHidden/>
          </w:rPr>
          <w:fldChar w:fldCharType="begin"/>
        </w:r>
        <w:r w:rsidR="00D61BBE">
          <w:rPr>
            <w:webHidden/>
          </w:rPr>
          <w:instrText xml:space="preserve"> PAGEREF _Toc412029888 \h </w:instrText>
        </w:r>
        <w:r w:rsidR="00D61BBE">
          <w:rPr>
            <w:webHidden/>
          </w:rPr>
        </w:r>
        <w:r w:rsidR="00D61BBE">
          <w:rPr>
            <w:webHidden/>
          </w:rPr>
          <w:fldChar w:fldCharType="separate"/>
        </w:r>
        <w:r w:rsidR="00D61BBE">
          <w:rPr>
            <w:webHidden/>
          </w:rPr>
          <w:t>27</w:t>
        </w:r>
        <w:r w:rsidR="00D61BBE">
          <w:rPr>
            <w:webHidden/>
          </w:rPr>
          <w:fldChar w:fldCharType="end"/>
        </w:r>
      </w:hyperlink>
    </w:p>
    <w:p w:rsidR="00D61BBE" w:rsidRDefault="00C87680">
      <w:pPr>
        <w:pStyle w:val="TableofFigures"/>
        <w:tabs>
          <w:tab w:val="right" w:leader="dot" w:pos="9863"/>
        </w:tabs>
      </w:pPr>
      <w:hyperlink w:anchor="_Toc412029889" w:history="1">
        <w:r w:rsidR="00D61BBE" w:rsidRPr="00FB3CE1">
          <w:rPr>
            <w:rStyle w:val="Hyperlink"/>
          </w:rPr>
          <w:t>Figure 8</w:t>
        </w:r>
        <w:r w:rsidR="00D61BBE" w:rsidRPr="00FB3CE1">
          <w:rPr>
            <w:rStyle w:val="Hyperlink"/>
          </w:rPr>
          <w:noBreakHyphen/>
          <w:t>7. Using Pin G21 for SPI</w:t>
        </w:r>
        <w:r w:rsidR="00D61BBE">
          <w:rPr>
            <w:webHidden/>
          </w:rPr>
          <w:tab/>
        </w:r>
        <w:r w:rsidR="00D61BBE">
          <w:rPr>
            <w:webHidden/>
          </w:rPr>
          <w:fldChar w:fldCharType="begin"/>
        </w:r>
        <w:r w:rsidR="00D61BBE">
          <w:rPr>
            <w:webHidden/>
          </w:rPr>
          <w:instrText xml:space="preserve"> PAGEREF _Toc412029889 \h </w:instrText>
        </w:r>
        <w:r w:rsidR="00D61BBE">
          <w:rPr>
            <w:webHidden/>
          </w:rPr>
        </w:r>
        <w:r w:rsidR="00D61BBE">
          <w:rPr>
            <w:webHidden/>
          </w:rPr>
          <w:fldChar w:fldCharType="separate"/>
        </w:r>
        <w:r w:rsidR="00D61BBE">
          <w:rPr>
            <w:webHidden/>
          </w:rPr>
          <w:t>28</w:t>
        </w:r>
        <w:r w:rsidR="00D61BBE">
          <w:rPr>
            <w:webHidden/>
          </w:rPr>
          <w:fldChar w:fldCharType="end"/>
        </w:r>
      </w:hyperlink>
    </w:p>
    <w:p w:rsidR="00D61BBE" w:rsidRDefault="00C87680">
      <w:pPr>
        <w:pStyle w:val="TableofFigures"/>
        <w:tabs>
          <w:tab w:val="right" w:leader="dot" w:pos="9863"/>
        </w:tabs>
      </w:pPr>
      <w:hyperlink w:anchor="_Toc412029890" w:history="1">
        <w:r w:rsidR="00D61BBE" w:rsidRPr="00FB3CE1">
          <w:rPr>
            <w:rStyle w:val="Hyperlink"/>
          </w:rPr>
          <w:t>Figure 8</w:t>
        </w:r>
        <w:r w:rsidR="00D61BBE" w:rsidRPr="00FB3CE1">
          <w:rPr>
            <w:rStyle w:val="Hyperlink"/>
          </w:rPr>
          <w:noBreakHyphen/>
          <w:t>8. Using Pins G21 &amp; A24 as GPIO</w:t>
        </w:r>
        <w:r w:rsidR="00D61BBE">
          <w:rPr>
            <w:webHidden/>
          </w:rPr>
          <w:tab/>
        </w:r>
        <w:r w:rsidR="00D61BBE">
          <w:rPr>
            <w:webHidden/>
          </w:rPr>
          <w:fldChar w:fldCharType="begin"/>
        </w:r>
        <w:r w:rsidR="00D61BBE">
          <w:rPr>
            <w:webHidden/>
          </w:rPr>
          <w:instrText xml:space="preserve"> PAGEREF _Toc412029890 \h </w:instrText>
        </w:r>
        <w:r w:rsidR="00D61BBE">
          <w:rPr>
            <w:webHidden/>
          </w:rPr>
        </w:r>
        <w:r w:rsidR="00D61BBE">
          <w:rPr>
            <w:webHidden/>
          </w:rPr>
          <w:fldChar w:fldCharType="separate"/>
        </w:r>
        <w:r w:rsidR="00D61BBE">
          <w:rPr>
            <w:webHidden/>
          </w:rPr>
          <w:t>28</w:t>
        </w:r>
        <w:r w:rsidR="00D61BBE">
          <w:rPr>
            <w:webHidden/>
          </w:rPr>
          <w:fldChar w:fldCharType="end"/>
        </w:r>
      </w:hyperlink>
    </w:p>
    <w:p w:rsidR="00D61BBE" w:rsidRDefault="00C87680">
      <w:pPr>
        <w:pStyle w:val="TableofFigures"/>
        <w:tabs>
          <w:tab w:val="right" w:leader="dot" w:pos="9863"/>
        </w:tabs>
      </w:pPr>
      <w:hyperlink w:anchor="_Toc412029891" w:history="1">
        <w:r w:rsidR="00D61BBE" w:rsidRPr="00FB3CE1">
          <w:rPr>
            <w:rStyle w:val="Hyperlink"/>
          </w:rPr>
          <w:t>Figure 8</w:t>
        </w:r>
        <w:r w:rsidR="00D61BBE" w:rsidRPr="00FB3CE1">
          <w:rPr>
            <w:rStyle w:val="Hyperlink"/>
          </w:rPr>
          <w:noBreakHyphen/>
          <w:t>9. Adding the "Standalone" HPS to the System</w:t>
        </w:r>
        <w:r w:rsidR="00D61BBE">
          <w:rPr>
            <w:webHidden/>
          </w:rPr>
          <w:tab/>
        </w:r>
        <w:r w:rsidR="00D61BBE">
          <w:rPr>
            <w:webHidden/>
          </w:rPr>
          <w:fldChar w:fldCharType="begin"/>
        </w:r>
        <w:r w:rsidR="00D61BBE">
          <w:rPr>
            <w:webHidden/>
          </w:rPr>
          <w:instrText xml:space="preserve"> PAGEREF _Toc412029891 \h </w:instrText>
        </w:r>
        <w:r w:rsidR="00D61BBE">
          <w:rPr>
            <w:webHidden/>
          </w:rPr>
        </w:r>
        <w:r w:rsidR="00D61BBE">
          <w:rPr>
            <w:webHidden/>
          </w:rPr>
          <w:fldChar w:fldCharType="separate"/>
        </w:r>
        <w:r w:rsidR="00D61BBE">
          <w:rPr>
            <w:webHidden/>
          </w:rPr>
          <w:t>31</w:t>
        </w:r>
        <w:r w:rsidR="00D61BBE">
          <w:rPr>
            <w:webHidden/>
          </w:rPr>
          <w:fldChar w:fldCharType="end"/>
        </w:r>
      </w:hyperlink>
    </w:p>
    <w:p w:rsidR="00D61BBE" w:rsidRDefault="00C87680">
      <w:pPr>
        <w:pStyle w:val="TableofFigures"/>
        <w:tabs>
          <w:tab w:val="right" w:leader="dot" w:pos="9863"/>
        </w:tabs>
      </w:pPr>
      <w:hyperlink w:anchor="_Toc412029892" w:history="1">
        <w:r w:rsidR="00D61BBE" w:rsidRPr="00FB3CE1">
          <w:rPr>
            <w:rStyle w:val="Hyperlink"/>
          </w:rPr>
          <w:t>Figure 8</w:t>
        </w:r>
        <w:r w:rsidR="00D61BBE" w:rsidRPr="00FB3CE1">
          <w:rPr>
            <w:rStyle w:val="Hyperlink"/>
          </w:rPr>
          <w:noBreakHyphen/>
          <w:t>10. Adding Buttons and 7-segment Displays to the Lightweight HPS-to-FPGA Bridge</w:t>
        </w:r>
        <w:r w:rsidR="00D61BBE">
          <w:rPr>
            <w:webHidden/>
          </w:rPr>
          <w:tab/>
        </w:r>
        <w:r w:rsidR="00D61BBE">
          <w:rPr>
            <w:webHidden/>
          </w:rPr>
          <w:fldChar w:fldCharType="begin"/>
        </w:r>
        <w:r w:rsidR="00D61BBE">
          <w:rPr>
            <w:webHidden/>
          </w:rPr>
          <w:instrText xml:space="preserve"> PAGEREF _Toc412029892 \h </w:instrText>
        </w:r>
        <w:r w:rsidR="00D61BBE">
          <w:rPr>
            <w:webHidden/>
          </w:rPr>
        </w:r>
        <w:r w:rsidR="00D61BBE">
          <w:rPr>
            <w:webHidden/>
          </w:rPr>
          <w:fldChar w:fldCharType="separate"/>
        </w:r>
        <w:r w:rsidR="00D61BBE">
          <w:rPr>
            <w:webHidden/>
          </w:rPr>
          <w:t>32</w:t>
        </w:r>
        <w:r w:rsidR="00D61BBE">
          <w:rPr>
            <w:webHidden/>
          </w:rPr>
          <w:fldChar w:fldCharType="end"/>
        </w:r>
      </w:hyperlink>
    </w:p>
    <w:p w:rsidR="00D61BBE" w:rsidRDefault="00C87680">
      <w:pPr>
        <w:pStyle w:val="TableofFigures"/>
        <w:tabs>
          <w:tab w:val="right" w:leader="dot" w:pos="9863"/>
        </w:tabs>
      </w:pPr>
      <w:hyperlink w:anchor="_Toc412029893" w:history="1">
        <w:r w:rsidR="00D61BBE" w:rsidRPr="00FB3CE1">
          <w:rPr>
            <w:rStyle w:val="Hyperlink"/>
          </w:rPr>
          <w:t>Figure 8</w:t>
        </w:r>
        <w:r w:rsidR="00D61BBE" w:rsidRPr="00FB3CE1">
          <w:rPr>
            <w:rStyle w:val="Hyperlink"/>
          </w:rPr>
          <w:noBreakHyphen/>
          <w:t>11. Qsys Component Instantiation</w:t>
        </w:r>
        <w:r w:rsidR="00D61BBE">
          <w:rPr>
            <w:webHidden/>
          </w:rPr>
          <w:tab/>
        </w:r>
        <w:r w:rsidR="00D61BBE">
          <w:rPr>
            <w:webHidden/>
          </w:rPr>
          <w:fldChar w:fldCharType="begin"/>
        </w:r>
        <w:r w:rsidR="00D61BBE">
          <w:rPr>
            <w:webHidden/>
          </w:rPr>
          <w:instrText xml:space="preserve"> PAGEREF _Toc412029893 \h </w:instrText>
        </w:r>
        <w:r w:rsidR="00D61BBE">
          <w:rPr>
            <w:webHidden/>
          </w:rPr>
        </w:r>
        <w:r w:rsidR="00D61BBE">
          <w:rPr>
            <w:webHidden/>
          </w:rPr>
          <w:fldChar w:fldCharType="separate"/>
        </w:r>
        <w:r w:rsidR="00D61BBE">
          <w:rPr>
            <w:webHidden/>
          </w:rPr>
          <w:t>33</w:t>
        </w:r>
        <w:r w:rsidR="00D61BBE">
          <w:rPr>
            <w:webHidden/>
          </w:rPr>
          <w:fldChar w:fldCharType="end"/>
        </w:r>
      </w:hyperlink>
    </w:p>
    <w:p w:rsidR="00D61BBE" w:rsidRDefault="00C87680">
      <w:pPr>
        <w:pStyle w:val="TableofFigures"/>
        <w:tabs>
          <w:tab w:val="right" w:leader="dot" w:pos="9863"/>
        </w:tabs>
      </w:pPr>
      <w:hyperlink w:anchor="_Toc412029894" w:history="1">
        <w:r w:rsidR="00D61BBE" w:rsidRPr="00FB3CE1">
          <w:rPr>
            <w:rStyle w:val="Hyperlink"/>
          </w:rPr>
          <w:t>Figure 8</w:t>
        </w:r>
        <w:r w:rsidR="00D61BBE" w:rsidRPr="00FB3CE1">
          <w:rPr>
            <w:rStyle w:val="Hyperlink"/>
          </w:rPr>
          <w:noBreakHyphen/>
          <w:t>12. Final Top-level Entity</w:t>
        </w:r>
        <w:r w:rsidR="00D61BBE">
          <w:rPr>
            <w:webHidden/>
          </w:rPr>
          <w:tab/>
        </w:r>
        <w:r w:rsidR="00D61BBE">
          <w:rPr>
            <w:webHidden/>
          </w:rPr>
          <w:fldChar w:fldCharType="begin"/>
        </w:r>
        <w:r w:rsidR="00D61BBE">
          <w:rPr>
            <w:webHidden/>
          </w:rPr>
          <w:instrText xml:space="preserve"> PAGEREF _Toc412029894 \h </w:instrText>
        </w:r>
        <w:r w:rsidR="00D61BBE">
          <w:rPr>
            <w:webHidden/>
          </w:rPr>
        </w:r>
        <w:r w:rsidR="00D61BBE">
          <w:rPr>
            <w:webHidden/>
          </w:rPr>
          <w:fldChar w:fldCharType="separate"/>
        </w:r>
        <w:r w:rsidR="00D61BBE">
          <w:rPr>
            <w:webHidden/>
          </w:rPr>
          <w:t>34</w:t>
        </w:r>
        <w:r w:rsidR="00D61BBE">
          <w:rPr>
            <w:webHidden/>
          </w:rPr>
          <w:fldChar w:fldCharType="end"/>
        </w:r>
      </w:hyperlink>
    </w:p>
    <w:p w:rsidR="00D61BBE" w:rsidRDefault="00C87680">
      <w:pPr>
        <w:pStyle w:val="TableofFigures"/>
        <w:tabs>
          <w:tab w:val="right" w:leader="dot" w:pos="9863"/>
        </w:tabs>
      </w:pPr>
      <w:hyperlink w:anchor="_Toc412029895" w:history="1">
        <w:r w:rsidR="00D61BBE" w:rsidRPr="00FB3CE1">
          <w:rPr>
            <w:rStyle w:val="Hyperlink"/>
          </w:rPr>
          <w:t>Figure 8</w:t>
        </w:r>
        <w:r w:rsidR="00D61BBE" w:rsidRPr="00FB3CE1">
          <w:rPr>
            <w:rStyle w:val="Hyperlink"/>
          </w:rPr>
          <w:noBreakHyphen/>
          <w:t>13. HPS DDR3 Pin Assignment TCL Script Selection Bug</w:t>
        </w:r>
        <w:r w:rsidR="00D61BBE">
          <w:rPr>
            <w:webHidden/>
          </w:rPr>
          <w:tab/>
        </w:r>
        <w:r w:rsidR="00D61BBE">
          <w:rPr>
            <w:webHidden/>
          </w:rPr>
          <w:fldChar w:fldCharType="begin"/>
        </w:r>
        <w:r w:rsidR="00D61BBE">
          <w:rPr>
            <w:webHidden/>
          </w:rPr>
          <w:instrText xml:space="preserve"> PAGEREF _Toc412029895 \h </w:instrText>
        </w:r>
        <w:r w:rsidR="00D61BBE">
          <w:rPr>
            <w:webHidden/>
          </w:rPr>
        </w:r>
        <w:r w:rsidR="00D61BBE">
          <w:rPr>
            <w:webHidden/>
          </w:rPr>
          <w:fldChar w:fldCharType="separate"/>
        </w:r>
        <w:r w:rsidR="00D61BBE">
          <w:rPr>
            <w:webHidden/>
          </w:rPr>
          <w:t>35</w:t>
        </w:r>
        <w:r w:rsidR="00D61BBE">
          <w:rPr>
            <w:webHidden/>
          </w:rPr>
          <w:fldChar w:fldCharType="end"/>
        </w:r>
      </w:hyperlink>
    </w:p>
    <w:p w:rsidR="00D61BBE" w:rsidRDefault="00C87680">
      <w:pPr>
        <w:pStyle w:val="TableofFigures"/>
        <w:tabs>
          <w:tab w:val="right" w:leader="dot" w:pos="9863"/>
        </w:tabs>
      </w:pPr>
      <w:hyperlink w:anchor="_Toc412029896" w:history="1">
        <w:r w:rsidR="00D61BBE" w:rsidRPr="00FB3CE1">
          <w:rPr>
            <w:rStyle w:val="Hyperlink"/>
          </w:rPr>
          <w:t>Figure 8</w:t>
        </w:r>
        <w:r w:rsidR="00D61BBE" w:rsidRPr="00FB3CE1">
          <w:rPr>
            <w:rStyle w:val="Hyperlink"/>
          </w:rPr>
          <w:noBreakHyphen/>
          <w:t>14. Correct HPS DDR3 Pin Assignment TCL Script Selection</w:t>
        </w:r>
        <w:r w:rsidR="00D61BBE">
          <w:rPr>
            <w:webHidden/>
          </w:rPr>
          <w:tab/>
        </w:r>
        <w:r w:rsidR="00D61BBE">
          <w:rPr>
            <w:webHidden/>
          </w:rPr>
          <w:fldChar w:fldCharType="begin"/>
        </w:r>
        <w:r w:rsidR="00D61BBE">
          <w:rPr>
            <w:webHidden/>
          </w:rPr>
          <w:instrText xml:space="preserve"> PAGEREF _Toc412029896 \h </w:instrText>
        </w:r>
        <w:r w:rsidR="00D61BBE">
          <w:rPr>
            <w:webHidden/>
          </w:rPr>
        </w:r>
        <w:r w:rsidR="00D61BBE">
          <w:rPr>
            <w:webHidden/>
          </w:rPr>
          <w:fldChar w:fldCharType="separate"/>
        </w:r>
        <w:r w:rsidR="00D61BBE">
          <w:rPr>
            <w:webHidden/>
          </w:rPr>
          <w:t>35</w:t>
        </w:r>
        <w:r w:rsidR="00D61BBE">
          <w:rPr>
            <w:webHidden/>
          </w:rPr>
          <w:fldChar w:fldCharType="end"/>
        </w:r>
      </w:hyperlink>
    </w:p>
    <w:p w:rsidR="00D61BBE" w:rsidRDefault="00C87680">
      <w:pPr>
        <w:pStyle w:val="TableofFigures"/>
        <w:tabs>
          <w:tab w:val="right" w:leader="dot" w:pos="9863"/>
        </w:tabs>
      </w:pPr>
      <w:hyperlink w:anchor="_Toc412029897" w:history="1">
        <w:r w:rsidR="00D61BBE" w:rsidRPr="00FB3CE1">
          <w:rPr>
            <w:rStyle w:val="Hyperlink"/>
          </w:rPr>
          <w:t>Figure 8</w:t>
        </w:r>
        <w:r w:rsidR="00D61BBE" w:rsidRPr="00FB3CE1">
          <w:rPr>
            <w:rStyle w:val="Hyperlink"/>
          </w:rPr>
          <w:noBreakHyphen/>
          <w:t>15. Quartus II Programmer</w:t>
        </w:r>
        <w:r w:rsidR="00D61BBE">
          <w:rPr>
            <w:webHidden/>
          </w:rPr>
          <w:tab/>
        </w:r>
        <w:r w:rsidR="00D61BBE">
          <w:rPr>
            <w:webHidden/>
          </w:rPr>
          <w:fldChar w:fldCharType="begin"/>
        </w:r>
        <w:r w:rsidR="00D61BBE">
          <w:rPr>
            <w:webHidden/>
          </w:rPr>
          <w:instrText xml:space="preserve"> PAGEREF _Toc412029897 \h </w:instrText>
        </w:r>
        <w:r w:rsidR="00D61BBE">
          <w:rPr>
            <w:webHidden/>
          </w:rPr>
        </w:r>
        <w:r w:rsidR="00D61BBE">
          <w:rPr>
            <w:webHidden/>
          </w:rPr>
          <w:fldChar w:fldCharType="separate"/>
        </w:r>
        <w:r w:rsidR="00D61BBE">
          <w:rPr>
            <w:webHidden/>
          </w:rPr>
          <w:t>36</w:t>
        </w:r>
        <w:r w:rsidR="00D61BBE">
          <w:rPr>
            <w:webHidden/>
          </w:rPr>
          <w:fldChar w:fldCharType="end"/>
        </w:r>
      </w:hyperlink>
    </w:p>
    <w:p w:rsidR="00D61BBE" w:rsidRDefault="00C87680">
      <w:pPr>
        <w:pStyle w:val="TableofFigures"/>
        <w:tabs>
          <w:tab w:val="right" w:leader="dot" w:pos="9863"/>
        </w:tabs>
      </w:pPr>
      <w:hyperlink w:anchor="_Toc412029898" w:history="1">
        <w:r w:rsidR="00D61BBE" w:rsidRPr="00FB3CE1">
          <w:rPr>
            <w:rStyle w:val="Hyperlink"/>
          </w:rPr>
          <w:t>Figure 8</w:t>
        </w:r>
        <w:r w:rsidR="00D61BBE" w:rsidRPr="00FB3CE1">
          <w:rPr>
            <w:rStyle w:val="Hyperlink"/>
          </w:rPr>
          <w:noBreakHyphen/>
          <w:t>16. FPGA Selection</w:t>
        </w:r>
        <w:r w:rsidR="00D61BBE">
          <w:rPr>
            <w:webHidden/>
          </w:rPr>
          <w:tab/>
        </w:r>
        <w:r w:rsidR="00D61BBE">
          <w:rPr>
            <w:webHidden/>
          </w:rPr>
          <w:fldChar w:fldCharType="begin"/>
        </w:r>
        <w:r w:rsidR="00D61BBE">
          <w:rPr>
            <w:webHidden/>
          </w:rPr>
          <w:instrText xml:space="preserve"> PAGEREF _Toc412029898 \h </w:instrText>
        </w:r>
        <w:r w:rsidR="00D61BBE">
          <w:rPr>
            <w:webHidden/>
          </w:rPr>
        </w:r>
        <w:r w:rsidR="00D61BBE">
          <w:rPr>
            <w:webHidden/>
          </w:rPr>
          <w:fldChar w:fldCharType="separate"/>
        </w:r>
        <w:r w:rsidR="00D61BBE">
          <w:rPr>
            <w:webHidden/>
          </w:rPr>
          <w:t>36</w:t>
        </w:r>
        <w:r w:rsidR="00D61BBE">
          <w:rPr>
            <w:webHidden/>
          </w:rPr>
          <w:fldChar w:fldCharType="end"/>
        </w:r>
      </w:hyperlink>
    </w:p>
    <w:p w:rsidR="00D61BBE" w:rsidRDefault="00C87680">
      <w:pPr>
        <w:pStyle w:val="TableofFigures"/>
        <w:tabs>
          <w:tab w:val="right" w:leader="dot" w:pos="9863"/>
        </w:tabs>
      </w:pPr>
      <w:hyperlink w:anchor="_Toc412029899" w:history="1">
        <w:r w:rsidR="00D61BBE" w:rsidRPr="00FB3CE1">
          <w:rPr>
            <w:rStyle w:val="Hyperlink"/>
          </w:rPr>
          <w:t>Figure 8</w:t>
        </w:r>
        <w:r w:rsidR="00D61BBE" w:rsidRPr="00FB3CE1">
          <w:rPr>
            <w:rStyle w:val="Hyperlink"/>
          </w:rPr>
          <w:noBreakHyphen/>
          <w:t>17. JTAG Scan Chain</w:t>
        </w:r>
        <w:r w:rsidR="00D61BBE">
          <w:rPr>
            <w:webHidden/>
          </w:rPr>
          <w:tab/>
        </w:r>
        <w:r w:rsidR="00D61BBE">
          <w:rPr>
            <w:webHidden/>
          </w:rPr>
          <w:fldChar w:fldCharType="begin"/>
        </w:r>
        <w:r w:rsidR="00D61BBE">
          <w:rPr>
            <w:webHidden/>
          </w:rPr>
          <w:instrText xml:space="preserve"> PAGEREF _Toc412029899 \h </w:instrText>
        </w:r>
        <w:r w:rsidR="00D61BBE">
          <w:rPr>
            <w:webHidden/>
          </w:rPr>
        </w:r>
        <w:r w:rsidR="00D61BBE">
          <w:rPr>
            <w:webHidden/>
          </w:rPr>
          <w:fldChar w:fldCharType="separate"/>
        </w:r>
        <w:r w:rsidR="00D61BBE">
          <w:rPr>
            <w:webHidden/>
          </w:rPr>
          <w:t>36</w:t>
        </w:r>
        <w:r w:rsidR="00D61BBE">
          <w:rPr>
            <w:webHidden/>
          </w:rPr>
          <w:fldChar w:fldCharType="end"/>
        </w:r>
      </w:hyperlink>
    </w:p>
    <w:p w:rsidR="00D61BBE" w:rsidRDefault="00C87680">
      <w:pPr>
        <w:pStyle w:val="TableofFigures"/>
        <w:tabs>
          <w:tab w:val="right" w:leader="dot" w:pos="9863"/>
        </w:tabs>
      </w:pPr>
      <w:hyperlink w:anchor="_Toc412029900" w:history="1">
        <w:r w:rsidR="00D61BBE" w:rsidRPr="00FB3CE1">
          <w:rPr>
            <w:rStyle w:val="Hyperlink"/>
          </w:rPr>
          <w:t>Figure 8</w:t>
        </w:r>
        <w:r w:rsidR="00D61BBE" w:rsidRPr="00FB3CE1">
          <w:rPr>
            <w:rStyle w:val="Hyperlink"/>
          </w:rPr>
          <w:noBreakHyphen/>
          <w:t>18. Programming the FPGA</w:t>
        </w:r>
        <w:r w:rsidR="00D61BBE">
          <w:rPr>
            <w:webHidden/>
          </w:rPr>
          <w:tab/>
        </w:r>
        <w:r w:rsidR="00D61BBE">
          <w:rPr>
            <w:webHidden/>
          </w:rPr>
          <w:fldChar w:fldCharType="begin"/>
        </w:r>
        <w:r w:rsidR="00D61BBE">
          <w:rPr>
            <w:webHidden/>
          </w:rPr>
          <w:instrText xml:space="preserve"> PAGEREF _Toc412029900 \h </w:instrText>
        </w:r>
        <w:r w:rsidR="00D61BBE">
          <w:rPr>
            <w:webHidden/>
          </w:rPr>
        </w:r>
        <w:r w:rsidR="00D61BBE">
          <w:rPr>
            <w:webHidden/>
          </w:rPr>
          <w:fldChar w:fldCharType="separate"/>
        </w:r>
        <w:r w:rsidR="00D61BBE">
          <w:rPr>
            <w:webHidden/>
          </w:rPr>
          <w:t>37</w:t>
        </w:r>
        <w:r w:rsidR="00D61BBE">
          <w:rPr>
            <w:webHidden/>
          </w:rPr>
          <w:fldChar w:fldCharType="end"/>
        </w:r>
      </w:hyperlink>
    </w:p>
    <w:p w:rsidR="00D61BBE" w:rsidRDefault="00C87680">
      <w:pPr>
        <w:pStyle w:val="TableofFigures"/>
        <w:tabs>
          <w:tab w:val="right" w:leader="dot" w:pos="9863"/>
        </w:tabs>
      </w:pPr>
      <w:hyperlink w:anchor="_Toc412029901" w:history="1">
        <w:r w:rsidR="00D61BBE" w:rsidRPr="00FB3CE1">
          <w:rPr>
            <w:rStyle w:val="Hyperlink"/>
          </w:rPr>
          <w:t>Figure 8</w:t>
        </w:r>
        <w:r w:rsidR="00D61BBE" w:rsidRPr="00FB3CE1">
          <w:rPr>
            <w:rStyle w:val="Hyperlink"/>
          </w:rPr>
          <w:noBreakHyphen/>
          <w:t>19. Incorrect Nios II Peripheral Access in C</w:t>
        </w:r>
        <w:r w:rsidR="00D61BBE">
          <w:rPr>
            <w:webHidden/>
          </w:rPr>
          <w:tab/>
        </w:r>
        <w:r w:rsidR="00D61BBE">
          <w:rPr>
            <w:webHidden/>
          </w:rPr>
          <w:fldChar w:fldCharType="begin"/>
        </w:r>
        <w:r w:rsidR="00D61BBE">
          <w:rPr>
            <w:webHidden/>
          </w:rPr>
          <w:instrText xml:space="preserve"> PAGEREF _Toc412029901 \h </w:instrText>
        </w:r>
        <w:r w:rsidR="00D61BBE">
          <w:rPr>
            <w:webHidden/>
          </w:rPr>
        </w:r>
        <w:r w:rsidR="00D61BBE">
          <w:rPr>
            <w:webHidden/>
          </w:rPr>
          <w:fldChar w:fldCharType="separate"/>
        </w:r>
        <w:r w:rsidR="00D61BBE">
          <w:rPr>
            <w:webHidden/>
          </w:rPr>
          <w:t>38</w:t>
        </w:r>
        <w:r w:rsidR="00D61BBE">
          <w:rPr>
            <w:webHidden/>
          </w:rPr>
          <w:fldChar w:fldCharType="end"/>
        </w:r>
      </w:hyperlink>
    </w:p>
    <w:p w:rsidR="00D61BBE" w:rsidRDefault="00C87680">
      <w:pPr>
        <w:pStyle w:val="TableofFigures"/>
        <w:tabs>
          <w:tab w:val="right" w:leader="dot" w:pos="9863"/>
        </w:tabs>
      </w:pPr>
      <w:hyperlink w:anchor="_Toc412029902" w:history="1">
        <w:r w:rsidR="00D61BBE" w:rsidRPr="00FB3CE1">
          <w:rPr>
            <w:rStyle w:val="Hyperlink"/>
          </w:rPr>
          <w:t>Figure 8</w:t>
        </w:r>
        <w:r w:rsidR="00D61BBE" w:rsidRPr="00FB3CE1">
          <w:rPr>
            <w:rStyle w:val="Hyperlink"/>
          </w:rPr>
          <w:noBreakHyphen/>
          <w:t>20. Correct Nios II Peripheral Access in C</w:t>
        </w:r>
        <w:r w:rsidR="00D61BBE">
          <w:rPr>
            <w:webHidden/>
          </w:rPr>
          <w:tab/>
        </w:r>
        <w:r w:rsidR="00D61BBE">
          <w:rPr>
            <w:webHidden/>
          </w:rPr>
          <w:fldChar w:fldCharType="begin"/>
        </w:r>
        <w:r w:rsidR="00D61BBE">
          <w:rPr>
            <w:webHidden/>
          </w:rPr>
          <w:instrText xml:space="preserve"> PAGEREF _Toc412029902 \h </w:instrText>
        </w:r>
        <w:r w:rsidR="00D61BBE">
          <w:rPr>
            <w:webHidden/>
          </w:rPr>
        </w:r>
        <w:r w:rsidR="00D61BBE">
          <w:rPr>
            <w:webHidden/>
          </w:rPr>
          <w:fldChar w:fldCharType="separate"/>
        </w:r>
        <w:r w:rsidR="00D61BBE">
          <w:rPr>
            <w:webHidden/>
          </w:rPr>
          <w:t>38</w:t>
        </w:r>
        <w:r w:rsidR="00D61BBE">
          <w:rPr>
            <w:webHidden/>
          </w:rPr>
          <w:fldChar w:fldCharType="end"/>
        </w:r>
      </w:hyperlink>
    </w:p>
    <w:p w:rsidR="00D61BBE" w:rsidRDefault="00C87680">
      <w:pPr>
        <w:pStyle w:val="TableofFigures"/>
        <w:tabs>
          <w:tab w:val="right" w:leader="dot" w:pos="9863"/>
        </w:tabs>
      </w:pPr>
      <w:hyperlink w:anchor="_Toc412029903" w:history="1">
        <w:r w:rsidR="00D61BBE" w:rsidRPr="00FB3CE1">
          <w:rPr>
            <w:rStyle w:val="Hyperlink"/>
          </w:rPr>
          <w:t>Figure 8</w:t>
        </w:r>
        <w:r w:rsidR="00D61BBE" w:rsidRPr="00FB3CE1">
          <w:rPr>
            <w:rStyle w:val="Hyperlink"/>
          </w:rPr>
          <w:noBreakHyphen/>
          <w:t>21. nios.c</w:t>
        </w:r>
        <w:r w:rsidR="00D61BBE">
          <w:rPr>
            <w:webHidden/>
          </w:rPr>
          <w:tab/>
        </w:r>
        <w:r w:rsidR="00D61BBE">
          <w:rPr>
            <w:webHidden/>
          </w:rPr>
          <w:fldChar w:fldCharType="begin"/>
        </w:r>
        <w:r w:rsidR="00D61BBE">
          <w:rPr>
            <w:webHidden/>
          </w:rPr>
          <w:instrText xml:space="preserve"> PAGEREF _Toc412029903 \h </w:instrText>
        </w:r>
        <w:r w:rsidR="00D61BBE">
          <w:rPr>
            <w:webHidden/>
          </w:rPr>
        </w:r>
        <w:r w:rsidR="00D61BBE">
          <w:rPr>
            <w:webHidden/>
          </w:rPr>
          <w:fldChar w:fldCharType="separate"/>
        </w:r>
        <w:r w:rsidR="00D61BBE">
          <w:rPr>
            <w:webHidden/>
          </w:rPr>
          <w:t>39</w:t>
        </w:r>
        <w:r w:rsidR="00D61BBE">
          <w:rPr>
            <w:webHidden/>
          </w:rPr>
          <w:fldChar w:fldCharType="end"/>
        </w:r>
      </w:hyperlink>
    </w:p>
    <w:p w:rsidR="00D61BBE" w:rsidRDefault="00C87680">
      <w:pPr>
        <w:pStyle w:val="TableofFigures"/>
        <w:tabs>
          <w:tab w:val="right" w:leader="dot" w:pos="9863"/>
        </w:tabs>
      </w:pPr>
      <w:hyperlink w:anchor="_Toc412029904" w:history="1">
        <w:r w:rsidR="00D61BBE" w:rsidRPr="00FB3CE1">
          <w:rPr>
            <w:rStyle w:val="Hyperlink"/>
          </w:rPr>
          <w:t>Figure 8</w:t>
        </w:r>
        <w:r w:rsidR="00D61BBE" w:rsidRPr="00FB3CE1">
          <w:rPr>
            <w:rStyle w:val="Hyperlink"/>
          </w:rPr>
          <w:noBreakHyphen/>
          <w:t>22. Nios II Target Connection Dialog</w:t>
        </w:r>
        <w:r w:rsidR="00D61BBE">
          <w:rPr>
            <w:webHidden/>
          </w:rPr>
          <w:tab/>
        </w:r>
        <w:r w:rsidR="00D61BBE">
          <w:rPr>
            <w:webHidden/>
          </w:rPr>
          <w:fldChar w:fldCharType="begin"/>
        </w:r>
        <w:r w:rsidR="00D61BBE">
          <w:rPr>
            <w:webHidden/>
          </w:rPr>
          <w:instrText xml:space="preserve"> PAGEREF _Toc412029904 \h </w:instrText>
        </w:r>
        <w:r w:rsidR="00D61BBE">
          <w:rPr>
            <w:webHidden/>
          </w:rPr>
        </w:r>
        <w:r w:rsidR="00D61BBE">
          <w:rPr>
            <w:webHidden/>
          </w:rPr>
          <w:fldChar w:fldCharType="separate"/>
        </w:r>
        <w:r w:rsidR="00D61BBE">
          <w:rPr>
            <w:webHidden/>
          </w:rPr>
          <w:t>40</w:t>
        </w:r>
        <w:r w:rsidR="00D61BBE">
          <w:rPr>
            <w:webHidden/>
          </w:rPr>
          <w:fldChar w:fldCharType="end"/>
        </w:r>
      </w:hyperlink>
    </w:p>
    <w:p w:rsidR="00D61BBE" w:rsidRDefault="00C87680">
      <w:pPr>
        <w:pStyle w:val="TableofFigures"/>
        <w:tabs>
          <w:tab w:val="right" w:leader="dot" w:pos="9863"/>
        </w:tabs>
      </w:pPr>
      <w:hyperlink w:anchor="_Toc412029905" w:history="1">
        <w:r w:rsidR="00D61BBE" w:rsidRPr="00FB3CE1">
          <w:rPr>
            <w:rStyle w:val="Hyperlink"/>
          </w:rPr>
          <w:t>Figure 8</w:t>
        </w:r>
        <w:r w:rsidR="00D61BBE" w:rsidRPr="00FB3CE1">
          <w:rPr>
            <w:rStyle w:val="Hyperlink"/>
          </w:rPr>
          <w:noBreakHyphen/>
          <w:t>23. New BSP Dialog</w:t>
        </w:r>
        <w:r w:rsidR="00D61BBE">
          <w:rPr>
            <w:webHidden/>
          </w:rPr>
          <w:tab/>
        </w:r>
        <w:r w:rsidR="00D61BBE">
          <w:rPr>
            <w:webHidden/>
          </w:rPr>
          <w:fldChar w:fldCharType="begin"/>
        </w:r>
        <w:r w:rsidR="00D61BBE">
          <w:rPr>
            <w:webHidden/>
          </w:rPr>
          <w:instrText xml:space="preserve"> PAGEREF _Toc412029905 \h </w:instrText>
        </w:r>
        <w:r w:rsidR="00D61BBE">
          <w:rPr>
            <w:webHidden/>
          </w:rPr>
        </w:r>
        <w:r w:rsidR="00D61BBE">
          <w:rPr>
            <w:webHidden/>
          </w:rPr>
          <w:fldChar w:fldCharType="separate"/>
        </w:r>
        <w:r w:rsidR="00D61BBE">
          <w:rPr>
            <w:webHidden/>
          </w:rPr>
          <w:t>41</w:t>
        </w:r>
        <w:r w:rsidR="00D61BBE">
          <w:rPr>
            <w:webHidden/>
          </w:rPr>
          <w:fldChar w:fldCharType="end"/>
        </w:r>
      </w:hyperlink>
    </w:p>
    <w:p w:rsidR="00D61BBE" w:rsidRDefault="00C87680">
      <w:pPr>
        <w:pStyle w:val="TableofFigures"/>
        <w:tabs>
          <w:tab w:val="right" w:leader="dot" w:pos="9863"/>
        </w:tabs>
      </w:pPr>
      <w:hyperlink w:anchor="_Toc412029906" w:history="1">
        <w:r w:rsidR="00D61BBE" w:rsidRPr="00FB3CE1">
          <w:rPr>
            <w:rStyle w:val="Hyperlink"/>
          </w:rPr>
          <w:t>Figure 8</w:t>
        </w:r>
        <w:r w:rsidR="00D61BBE" w:rsidRPr="00FB3CE1">
          <w:rPr>
            <w:rStyle w:val="Hyperlink"/>
          </w:rPr>
          <w:noBreakHyphen/>
          <w:t>24. Preloader Settings Dialog</w:t>
        </w:r>
        <w:r w:rsidR="00D61BBE">
          <w:rPr>
            <w:webHidden/>
          </w:rPr>
          <w:tab/>
        </w:r>
        <w:r w:rsidR="00D61BBE">
          <w:rPr>
            <w:webHidden/>
          </w:rPr>
          <w:fldChar w:fldCharType="begin"/>
        </w:r>
        <w:r w:rsidR="00D61BBE">
          <w:rPr>
            <w:webHidden/>
          </w:rPr>
          <w:instrText xml:space="preserve"> PAGEREF _Toc412029906 \h </w:instrText>
        </w:r>
        <w:r w:rsidR="00D61BBE">
          <w:rPr>
            <w:webHidden/>
          </w:rPr>
        </w:r>
        <w:r w:rsidR="00D61BBE">
          <w:rPr>
            <w:webHidden/>
          </w:rPr>
          <w:fldChar w:fldCharType="separate"/>
        </w:r>
        <w:r w:rsidR="00D61BBE">
          <w:rPr>
            <w:webHidden/>
          </w:rPr>
          <w:t>41</w:t>
        </w:r>
        <w:r w:rsidR="00D61BBE">
          <w:rPr>
            <w:webHidden/>
          </w:rPr>
          <w:fldChar w:fldCharType="end"/>
        </w:r>
      </w:hyperlink>
    </w:p>
    <w:p w:rsidR="00D61BBE" w:rsidRDefault="00C87680">
      <w:pPr>
        <w:pStyle w:val="TableofFigures"/>
        <w:tabs>
          <w:tab w:val="right" w:leader="dot" w:pos="9863"/>
        </w:tabs>
      </w:pPr>
      <w:hyperlink w:anchor="_Toc412029907" w:history="1">
        <w:r w:rsidR="00D61BBE" w:rsidRPr="00FB3CE1">
          <w:rPr>
            <w:rStyle w:val="Hyperlink"/>
          </w:rPr>
          <w:t>Figure 8</w:t>
        </w:r>
        <w:r w:rsidR="00D61BBE" w:rsidRPr="00FB3CE1">
          <w:rPr>
            <w:rStyle w:val="Hyperlink"/>
          </w:rPr>
          <w:noBreakHyphen/>
          <w:t>25. generate_hps_qsys_header.sh</w:t>
        </w:r>
        <w:r w:rsidR="00D61BBE">
          <w:rPr>
            <w:webHidden/>
          </w:rPr>
          <w:tab/>
        </w:r>
        <w:r w:rsidR="00D61BBE">
          <w:rPr>
            <w:webHidden/>
          </w:rPr>
          <w:fldChar w:fldCharType="begin"/>
        </w:r>
        <w:r w:rsidR="00D61BBE">
          <w:rPr>
            <w:webHidden/>
          </w:rPr>
          <w:instrText xml:space="preserve"> PAGEREF _Toc412029907 \h </w:instrText>
        </w:r>
        <w:r w:rsidR="00D61BBE">
          <w:rPr>
            <w:webHidden/>
          </w:rPr>
        </w:r>
        <w:r w:rsidR="00D61BBE">
          <w:rPr>
            <w:webHidden/>
          </w:rPr>
          <w:fldChar w:fldCharType="separate"/>
        </w:r>
        <w:r w:rsidR="00D61BBE">
          <w:rPr>
            <w:webHidden/>
          </w:rPr>
          <w:t>42</w:t>
        </w:r>
        <w:r w:rsidR="00D61BBE">
          <w:rPr>
            <w:webHidden/>
          </w:rPr>
          <w:fldChar w:fldCharType="end"/>
        </w:r>
      </w:hyperlink>
    </w:p>
    <w:p w:rsidR="00D61BBE" w:rsidRDefault="00C87680">
      <w:pPr>
        <w:pStyle w:val="TableofFigures"/>
        <w:tabs>
          <w:tab w:val="right" w:leader="dot" w:pos="9863"/>
        </w:tabs>
      </w:pPr>
      <w:hyperlink w:anchor="_Toc412029908" w:history="1">
        <w:r w:rsidR="00D61BBE" w:rsidRPr="00FB3CE1">
          <w:rPr>
            <w:rStyle w:val="Hyperlink"/>
          </w:rPr>
          <w:t>Figure 8</w:t>
        </w:r>
        <w:r w:rsidR="00D61BBE" w:rsidRPr="00FB3CE1">
          <w:rPr>
            <w:rStyle w:val="Hyperlink"/>
          </w:rPr>
          <w:noBreakHyphen/>
          <w:t>26. hps_soc_system.h</w:t>
        </w:r>
        <w:r w:rsidR="00D61BBE">
          <w:rPr>
            <w:webHidden/>
          </w:rPr>
          <w:tab/>
        </w:r>
        <w:r w:rsidR="00D61BBE">
          <w:rPr>
            <w:webHidden/>
          </w:rPr>
          <w:fldChar w:fldCharType="begin"/>
        </w:r>
        <w:r w:rsidR="00D61BBE">
          <w:rPr>
            <w:webHidden/>
          </w:rPr>
          <w:instrText xml:space="preserve"> PAGEREF _Toc412029908 \h </w:instrText>
        </w:r>
        <w:r w:rsidR="00D61BBE">
          <w:rPr>
            <w:webHidden/>
          </w:rPr>
        </w:r>
        <w:r w:rsidR="00D61BBE">
          <w:rPr>
            <w:webHidden/>
          </w:rPr>
          <w:fldChar w:fldCharType="separate"/>
        </w:r>
        <w:r w:rsidR="00D61BBE">
          <w:rPr>
            <w:webHidden/>
          </w:rPr>
          <w:t>43</w:t>
        </w:r>
        <w:r w:rsidR="00D61BBE">
          <w:rPr>
            <w:webHidden/>
          </w:rPr>
          <w:fldChar w:fldCharType="end"/>
        </w:r>
      </w:hyperlink>
    </w:p>
    <w:p w:rsidR="00D61BBE" w:rsidRDefault="00C87680">
      <w:pPr>
        <w:pStyle w:val="TableofFigures"/>
        <w:tabs>
          <w:tab w:val="right" w:leader="dot" w:pos="9863"/>
        </w:tabs>
      </w:pPr>
      <w:hyperlink w:anchor="_Toc412029909" w:history="1">
        <w:r w:rsidR="00D61BBE" w:rsidRPr="00FB3CE1">
          <w:rPr>
            <w:rStyle w:val="Hyperlink"/>
          </w:rPr>
          <w:t>Figure 8</w:t>
        </w:r>
        <w:r w:rsidR="00D61BBE" w:rsidRPr="00FB3CE1">
          <w:rPr>
            <w:rStyle w:val="Hyperlink"/>
          </w:rPr>
          <w:noBreakHyphen/>
          <w:t>27. New C Project Dialog</w:t>
        </w:r>
        <w:r w:rsidR="00D61BBE">
          <w:rPr>
            <w:webHidden/>
          </w:rPr>
          <w:tab/>
        </w:r>
        <w:r w:rsidR="00D61BBE">
          <w:rPr>
            <w:webHidden/>
          </w:rPr>
          <w:fldChar w:fldCharType="begin"/>
        </w:r>
        <w:r w:rsidR="00D61BBE">
          <w:rPr>
            <w:webHidden/>
          </w:rPr>
          <w:instrText xml:space="preserve"> PAGEREF _Toc412029909 \h </w:instrText>
        </w:r>
        <w:r w:rsidR="00D61BBE">
          <w:rPr>
            <w:webHidden/>
          </w:rPr>
        </w:r>
        <w:r w:rsidR="00D61BBE">
          <w:rPr>
            <w:webHidden/>
          </w:rPr>
          <w:fldChar w:fldCharType="separate"/>
        </w:r>
        <w:r w:rsidR="00D61BBE">
          <w:rPr>
            <w:webHidden/>
          </w:rPr>
          <w:t>44</w:t>
        </w:r>
        <w:r w:rsidR="00D61BBE">
          <w:rPr>
            <w:webHidden/>
          </w:rPr>
          <w:fldChar w:fldCharType="end"/>
        </w:r>
      </w:hyperlink>
    </w:p>
    <w:p w:rsidR="00D61BBE" w:rsidRDefault="00C87680">
      <w:pPr>
        <w:pStyle w:val="TableofFigures"/>
        <w:tabs>
          <w:tab w:val="right" w:leader="dot" w:pos="9863"/>
        </w:tabs>
      </w:pPr>
      <w:hyperlink w:anchor="_Toc412029910" w:history="1">
        <w:r w:rsidR="00D61BBE" w:rsidRPr="00FB3CE1">
          <w:rPr>
            <w:rStyle w:val="Hyperlink"/>
          </w:rPr>
          <w:t>Figure 8</w:t>
        </w:r>
        <w:r w:rsidR="00D61BBE" w:rsidRPr="00FB3CE1">
          <w:rPr>
            <w:rStyle w:val="Hyperlink"/>
          </w:rPr>
          <w:noBreakHyphen/>
          <w:t>28. debug_setup.ds</w:t>
        </w:r>
        <w:r w:rsidR="00D61BBE">
          <w:rPr>
            <w:webHidden/>
          </w:rPr>
          <w:tab/>
        </w:r>
        <w:r w:rsidR="00D61BBE">
          <w:rPr>
            <w:webHidden/>
          </w:rPr>
          <w:fldChar w:fldCharType="begin"/>
        </w:r>
        <w:r w:rsidR="00D61BBE">
          <w:rPr>
            <w:webHidden/>
          </w:rPr>
          <w:instrText xml:space="preserve"> PAGEREF _Toc412029910 \h </w:instrText>
        </w:r>
        <w:r w:rsidR="00D61BBE">
          <w:rPr>
            <w:webHidden/>
          </w:rPr>
        </w:r>
        <w:r w:rsidR="00D61BBE">
          <w:rPr>
            <w:webHidden/>
          </w:rPr>
          <w:fldChar w:fldCharType="separate"/>
        </w:r>
        <w:r w:rsidR="00D61BBE">
          <w:rPr>
            <w:webHidden/>
          </w:rPr>
          <w:t>45</w:t>
        </w:r>
        <w:r w:rsidR="00D61BBE">
          <w:rPr>
            <w:webHidden/>
          </w:rPr>
          <w:fldChar w:fldCharType="end"/>
        </w:r>
      </w:hyperlink>
    </w:p>
    <w:p w:rsidR="00D61BBE" w:rsidRDefault="00C87680">
      <w:pPr>
        <w:pStyle w:val="TableofFigures"/>
        <w:tabs>
          <w:tab w:val="right" w:leader="dot" w:pos="9863"/>
        </w:tabs>
      </w:pPr>
      <w:hyperlink w:anchor="_Toc412029911" w:history="1">
        <w:r w:rsidR="00D61BBE" w:rsidRPr="00FB3CE1">
          <w:rPr>
            <w:rStyle w:val="Hyperlink"/>
          </w:rPr>
          <w:t>Figure 8</w:t>
        </w:r>
        <w:r w:rsidR="00D61BBE" w:rsidRPr="00FB3CE1">
          <w:rPr>
            <w:rStyle w:val="Hyperlink"/>
          </w:rPr>
          <w:noBreakHyphen/>
          <w:t>29. Debug Configuraton “Connection” Tab</w:t>
        </w:r>
        <w:r w:rsidR="00D61BBE">
          <w:rPr>
            <w:webHidden/>
          </w:rPr>
          <w:tab/>
        </w:r>
        <w:r w:rsidR="00D61BBE">
          <w:rPr>
            <w:webHidden/>
          </w:rPr>
          <w:fldChar w:fldCharType="begin"/>
        </w:r>
        <w:r w:rsidR="00D61BBE">
          <w:rPr>
            <w:webHidden/>
          </w:rPr>
          <w:instrText xml:space="preserve"> PAGEREF _Toc412029911 \h </w:instrText>
        </w:r>
        <w:r w:rsidR="00D61BBE">
          <w:rPr>
            <w:webHidden/>
          </w:rPr>
        </w:r>
        <w:r w:rsidR="00D61BBE">
          <w:rPr>
            <w:webHidden/>
          </w:rPr>
          <w:fldChar w:fldCharType="separate"/>
        </w:r>
        <w:r w:rsidR="00D61BBE">
          <w:rPr>
            <w:webHidden/>
          </w:rPr>
          <w:t>46</w:t>
        </w:r>
        <w:r w:rsidR="00D61BBE">
          <w:rPr>
            <w:webHidden/>
          </w:rPr>
          <w:fldChar w:fldCharType="end"/>
        </w:r>
      </w:hyperlink>
    </w:p>
    <w:p w:rsidR="00D61BBE" w:rsidRDefault="00C87680">
      <w:pPr>
        <w:pStyle w:val="TableofFigures"/>
        <w:tabs>
          <w:tab w:val="right" w:leader="dot" w:pos="9863"/>
        </w:tabs>
      </w:pPr>
      <w:hyperlink w:anchor="_Toc412029912" w:history="1">
        <w:r w:rsidR="00D61BBE" w:rsidRPr="00FB3CE1">
          <w:rPr>
            <w:rStyle w:val="Hyperlink"/>
          </w:rPr>
          <w:t>Figure 8</w:t>
        </w:r>
        <w:r w:rsidR="00D61BBE" w:rsidRPr="00FB3CE1">
          <w:rPr>
            <w:rStyle w:val="Hyperlink"/>
          </w:rPr>
          <w:noBreakHyphen/>
          <w:t>30. Debug Configuration "Files" Tab</w:t>
        </w:r>
        <w:r w:rsidR="00D61BBE">
          <w:rPr>
            <w:webHidden/>
          </w:rPr>
          <w:tab/>
        </w:r>
        <w:r w:rsidR="00D61BBE">
          <w:rPr>
            <w:webHidden/>
          </w:rPr>
          <w:fldChar w:fldCharType="begin"/>
        </w:r>
        <w:r w:rsidR="00D61BBE">
          <w:rPr>
            <w:webHidden/>
          </w:rPr>
          <w:instrText xml:space="preserve"> PAGEREF _Toc412029912 \h </w:instrText>
        </w:r>
        <w:r w:rsidR="00D61BBE">
          <w:rPr>
            <w:webHidden/>
          </w:rPr>
        </w:r>
        <w:r w:rsidR="00D61BBE">
          <w:rPr>
            <w:webHidden/>
          </w:rPr>
          <w:fldChar w:fldCharType="separate"/>
        </w:r>
        <w:r w:rsidR="00D61BBE">
          <w:rPr>
            <w:webHidden/>
          </w:rPr>
          <w:t>46</w:t>
        </w:r>
        <w:r w:rsidR="00D61BBE">
          <w:rPr>
            <w:webHidden/>
          </w:rPr>
          <w:fldChar w:fldCharType="end"/>
        </w:r>
      </w:hyperlink>
    </w:p>
    <w:p w:rsidR="00D61BBE" w:rsidRDefault="00C87680">
      <w:pPr>
        <w:pStyle w:val="TableofFigures"/>
        <w:tabs>
          <w:tab w:val="right" w:leader="dot" w:pos="9863"/>
        </w:tabs>
      </w:pPr>
      <w:hyperlink w:anchor="_Toc412029913" w:history="1">
        <w:r w:rsidR="00D61BBE" w:rsidRPr="00FB3CE1">
          <w:rPr>
            <w:rStyle w:val="Hyperlink"/>
          </w:rPr>
          <w:t>Figure 8</w:t>
        </w:r>
        <w:r w:rsidR="00D61BBE" w:rsidRPr="00FB3CE1">
          <w:rPr>
            <w:rStyle w:val="Hyperlink"/>
          </w:rPr>
          <w:noBreakHyphen/>
          <w:t>31. Debug Configuration "Debugger" Tab</w:t>
        </w:r>
        <w:r w:rsidR="00D61BBE">
          <w:rPr>
            <w:webHidden/>
          </w:rPr>
          <w:tab/>
        </w:r>
        <w:r w:rsidR="00D61BBE">
          <w:rPr>
            <w:webHidden/>
          </w:rPr>
          <w:fldChar w:fldCharType="begin"/>
        </w:r>
        <w:r w:rsidR="00D61BBE">
          <w:rPr>
            <w:webHidden/>
          </w:rPr>
          <w:instrText xml:space="preserve"> PAGEREF _Toc412029913 \h </w:instrText>
        </w:r>
        <w:r w:rsidR="00D61BBE">
          <w:rPr>
            <w:webHidden/>
          </w:rPr>
        </w:r>
        <w:r w:rsidR="00D61BBE">
          <w:rPr>
            <w:webHidden/>
          </w:rPr>
          <w:fldChar w:fldCharType="separate"/>
        </w:r>
        <w:r w:rsidR="00D61BBE">
          <w:rPr>
            <w:webHidden/>
          </w:rPr>
          <w:t>47</w:t>
        </w:r>
        <w:r w:rsidR="00D61BBE">
          <w:rPr>
            <w:webHidden/>
          </w:rPr>
          <w:fldChar w:fldCharType="end"/>
        </w:r>
      </w:hyperlink>
    </w:p>
    <w:p w:rsidR="00D61BBE" w:rsidRDefault="00C87680">
      <w:pPr>
        <w:pStyle w:val="TableofFigures"/>
        <w:tabs>
          <w:tab w:val="right" w:leader="dot" w:pos="9863"/>
        </w:tabs>
      </w:pPr>
      <w:hyperlink w:anchor="_Toc412029914" w:history="1">
        <w:r w:rsidR="00D61BBE" w:rsidRPr="00FB3CE1">
          <w:rPr>
            <w:rStyle w:val="Hyperlink"/>
            <w:kern w:val="2"/>
            <w14:ligatures w14:val="standard"/>
          </w:rPr>
          <w:t>Figure 10</w:t>
        </w:r>
        <w:r w:rsidR="00D61BBE" w:rsidRPr="00FB3CE1">
          <w:rPr>
            <w:rStyle w:val="Hyperlink"/>
            <w:kern w:val="2"/>
            <w14:ligatures w14:val="standard"/>
          </w:rPr>
          <w:noBreakHyphen/>
          <w:t>1. DE1-SoC Top-level VHDL Entity</w:t>
        </w:r>
        <w:r w:rsidR="00D61BBE">
          <w:rPr>
            <w:webHidden/>
          </w:rPr>
          <w:tab/>
        </w:r>
        <w:r w:rsidR="00D61BBE">
          <w:rPr>
            <w:webHidden/>
          </w:rPr>
          <w:fldChar w:fldCharType="begin"/>
        </w:r>
        <w:r w:rsidR="00D61BBE">
          <w:rPr>
            <w:webHidden/>
          </w:rPr>
          <w:instrText xml:space="preserve"> PAGEREF _Toc412029914 \h </w:instrText>
        </w:r>
        <w:r w:rsidR="00D61BBE">
          <w:rPr>
            <w:webHidden/>
          </w:rPr>
        </w:r>
        <w:r w:rsidR="00D61BBE">
          <w:rPr>
            <w:webHidden/>
          </w:rPr>
          <w:fldChar w:fldCharType="separate"/>
        </w:r>
        <w:r w:rsidR="00D61BBE">
          <w:rPr>
            <w:webHidden/>
          </w:rPr>
          <w:t>51</w:t>
        </w:r>
        <w:r w:rsidR="00D61BBE">
          <w:rPr>
            <w:webHidden/>
          </w:rPr>
          <w:fldChar w:fldCharType="end"/>
        </w:r>
      </w:hyperlink>
    </w:p>
    <w:p w:rsidR="00D61BBE" w:rsidRDefault="00C87680">
      <w:pPr>
        <w:pStyle w:val="TableofFigures"/>
        <w:tabs>
          <w:tab w:val="right" w:leader="dot" w:pos="9863"/>
        </w:tabs>
      </w:pPr>
      <w:hyperlink w:anchor="_Toc412029915" w:history="1">
        <w:r w:rsidR="00D61BBE" w:rsidRPr="00FB3CE1">
          <w:rPr>
            <w:rStyle w:val="Hyperlink"/>
            <w:kern w:val="2"/>
            <w:lang w:val="fr-CH"/>
            <w14:ligatures w14:val="standard"/>
          </w:rPr>
          <w:t>Figure 10</w:t>
        </w:r>
        <w:r w:rsidR="00D61BBE" w:rsidRPr="00FB3CE1">
          <w:rPr>
            <w:rStyle w:val="Hyperlink"/>
            <w:kern w:val="2"/>
            <w:lang w:val="fr-CH"/>
            <w14:ligatures w14:val="standard"/>
          </w:rPr>
          <w:noBreakHyphen/>
          <w:t>2. DE1-SoC Pin Assignment TCL Script</w:t>
        </w:r>
        <w:r w:rsidR="00D61BBE">
          <w:rPr>
            <w:webHidden/>
          </w:rPr>
          <w:tab/>
        </w:r>
        <w:r w:rsidR="00D61BBE">
          <w:rPr>
            <w:webHidden/>
          </w:rPr>
          <w:fldChar w:fldCharType="begin"/>
        </w:r>
        <w:r w:rsidR="00D61BBE">
          <w:rPr>
            <w:webHidden/>
          </w:rPr>
          <w:instrText xml:space="preserve"> PAGEREF _Toc412029915 \h </w:instrText>
        </w:r>
        <w:r w:rsidR="00D61BBE">
          <w:rPr>
            <w:webHidden/>
          </w:rPr>
        </w:r>
        <w:r w:rsidR="00D61BBE">
          <w:rPr>
            <w:webHidden/>
          </w:rPr>
          <w:fldChar w:fldCharType="separate"/>
        </w:r>
        <w:r w:rsidR="00D61BBE">
          <w:rPr>
            <w:webHidden/>
          </w:rPr>
          <w:t>65</w:t>
        </w:r>
        <w:r w:rsidR="00D61BBE">
          <w:rPr>
            <w:webHidden/>
          </w:rPr>
          <w:fldChar w:fldCharType="end"/>
        </w:r>
      </w:hyperlink>
    </w:p>
    <w:p w:rsidR="00D61BBE" w:rsidRDefault="002A5561" w:rsidP="004415DB">
      <w:pPr>
        <w:pStyle w:val="Heading1"/>
      </w:pPr>
      <w:r w:rsidRPr="002F1540">
        <w:rPr>
          <w:kern w:val="2"/>
          <w14:ligatures w14:val="standard"/>
        </w:rPr>
        <w:fldChar w:fldCharType="end"/>
      </w:r>
      <w:bookmarkStart w:id="1" w:name="_Toc41202977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D61BBE" w:rsidRDefault="00C87680">
      <w:pPr>
        <w:pStyle w:val="TableofFigures"/>
        <w:tabs>
          <w:tab w:val="right" w:leader="dot" w:pos="9863"/>
        </w:tabs>
      </w:pPr>
      <w:hyperlink w:anchor="_Toc412029916" w:history="1">
        <w:r w:rsidR="00D61BBE" w:rsidRPr="00EF54ED">
          <w:rPr>
            <w:rStyle w:val="Hyperlink"/>
            <w:kern w:val="2"/>
            <w14:ligatures w14:val="standard"/>
          </w:rPr>
          <w:t>Table 6</w:t>
        </w:r>
        <w:r w:rsidR="00D61BBE" w:rsidRPr="00EF54ED">
          <w:rPr>
            <w:rStyle w:val="Hyperlink"/>
            <w:kern w:val="2"/>
            <w14:ligatures w14:val="standard"/>
          </w:rPr>
          <w:noBreakHyphen/>
          <w:t>1. HPS Address Spaces [2, pp. 1-13]</w:t>
        </w:r>
        <w:r w:rsidR="00D61BBE">
          <w:rPr>
            <w:webHidden/>
          </w:rPr>
          <w:tab/>
        </w:r>
        <w:r w:rsidR="00D61BBE">
          <w:rPr>
            <w:webHidden/>
          </w:rPr>
          <w:fldChar w:fldCharType="begin"/>
        </w:r>
        <w:r w:rsidR="00D61BBE">
          <w:rPr>
            <w:webHidden/>
          </w:rPr>
          <w:instrText xml:space="preserve"> PAGEREF _Toc412029916 \h </w:instrText>
        </w:r>
        <w:r w:rsidR="00D61BBE">
          <w:rPr>
            <w:webHidden/>
          </w:rPr>
        </w:r>
        <w:r w:rsidR="00D61BBE">
          <w:rPr>
            <w:webHidden/>
          </w:rPr>
          <w:fldChar w:fldCharType="separate"/>
        </w:r>
        <w:r w:rsidR="00D61BBE">
          <w:rPr>
            <w:webHidden/>
          </w:rPr>
          <w:t>15</w:t>
        </w:r>
        <w:r w:rsidR="00D61BBE">
          <w:rPr>
            <w:webHidden/>
          </w:rPr>
          <w:fldChar w:fldCharType="end"/>
        </w:r>
      </w:hyperlink>
    </w:p>
    <w:p w:rsidR="00D61BBE" w:rsidRDefault="00C87680">
      <w:pPr>
        <w:pStyle w:val="TableofFigures"/>
        <w:tabs>
          <w:tab w:val="right" w:leader="dot" w:pos="9863"/>
        </w:tabs>
      </w:pPr>
      <w:hyperlink w:anchor="_Toc412029917" w:history="1">
        <w:r w:rsidR="00D61BBE" w:rsidRPr="00EF54ED">
          <w:rPr>
            <w:rStyle w:val="Hyperlink"/>
            <w:kern w:val="2"/>
            <w14:ligatures w14:val="standard"/>
          </w:rPr>
          <w:t>Table 6</w:t>
        </w:r>
        <w:r w:rsidR="00D61BBE" w:rsidRPr="00EF54ED">
          <w:rPr>
            <w:rStyle w:val="Hyperlink"/>
            <w:kern w:val="2"/>
            <w14:ligatures w14:val="standard"/>
          </w:rPr>
          <w:noBreakHyphen/>
          <w:t>2. Common Address Space Regions [2, pp. 1-15]</w:t>
        </w:r>
        <w:r w:rsidR="00D61BBE">
          <w:rPr>
            <w:webHidden/>
          </w:rPr>
          <w:tab/>
        </w:r>
        <w:r w:rsidR="00D61BBE">
          <w:rPr>
            <w:webHidden/>
          </w:rPr>
          <w:fldChar w:fldCharType="begin"/>
        </w:r>
        <w:r w:rsidR="00D61BBE">
          <w:rPr>
            <w:webHidden/>
          </w:rPr>
          <w:instrText xml:space="preserve"> PAGEREF _Toc412029917 \h </w:instrText>
        </w:r>
        <w:r w:rsidR="00D61BBE">
          <w:rPr>
            <w:webHidden/>
          </w:rPr>
        </w:r>
        <w:r w:rsidR="00D61BBE">
          <w:rPr>
            <w:webHidden/>
          </w:rPr>
          <w:fldChar w:fldCharType="separate"/>
        </w:r>
        <w:r w:rsidR="00D61BBE">
          <w:rPr>
            <w:webHidden/>
          </w:rPr>
          <w:t>15</w:t>
        </w:r>
        <w:r w:rsidR="00D61BBE">
          <w:rPr>
            <w:webHidden/>
          </w:rPr>
          <w:fldChar w:fldCharType="end"/>
        </w:r>
      </w:hyperlink>
    </w:p>
    <w:p w:rsidR="00D61BBE" w:rsidRDefault="00C87680">
      <w:pPr>
        <w:pStyle w:val="TableofFigures"/>
        <w:tabs>
          <w:tab w:val="right" w:leader="dot" w:pos="9863"/>
        </w:tabs>
      </w:pPr>
      <w:hyperlink w:anchor="_Toc412029918" w:history="1">
        <w:r w:rsidR="00D61BBE" w:rsidRPr="00EF54ED">
          <w:rPr>
            <w:rStyle w:val="Hyperlink"/>
            <w:kern w:val="2"/>
            <w14:ligatures w14:val="standard"/>
          </w:rPr>
          <w:t>Table 6</w:t>
        </w:r>
        <w:r w:rsidR="00D61BBE" w:rsidRPr="00EF54ED">
          <w:rPr>
            <w:rStyle w:val="Hyperlink"/>
            <w:kern w:val="2"/>
            <w14:ligatures w14:val="standard"/>
          </w:rPr>
          <w:noBreakHyphen/>
          <w:t>3. HPS Peripheral Region Address Map [2, pp. 1-16]</w:t>
        </w:r>
        <w:r w:rsidR="00D61BBE">
          <w:rPr>
            <w:webHidden/>
          </w:rPr>
          <w:tab/>
        </w:r>
        <w:r w:rsidR="00D61BBE">
          <w:rPr>
            <w:webHidden/>
          </w:rPr>
          <w:fldChar w:fldCharType="begin"/>
        </w:r>
        <w:r w:rsidR="00D61BBE">
          <w:rPr>
            <w:webHidden/>
          </w:rPr>
          <w:instrText xml:space="preserve"> PAGEREF _Toc412029918 \h </w:instrText>
        </w:r>
        <w:r w:rsidR="00D61BBE">
          <w:rPr>
            <w:webHidden/>
          </w:rPr>
        </w:r>
        <w:r w:rsidR="00D61BBE">
          <w:rPr>
            <w:webHidden/>
          </w:rPr>
          <w:fldChar w:fldCharType="separate"/>
        </w:r>
        <w:r w:rsidR="00D61BBE">
          <w:rPr>
            <w:webHidden/>
          </w:rPr>
          <w:t>17</w:t>
        </w:r>
        <w:r w:rsidR="00D61BBE">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2029777"/>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202977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2029871"/>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5</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1</w:t>
      </w:r>
      <w:r w:rsidR="0019797F">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D61BBE" w:rsidRPr="00D61BBE">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2029779"/>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2029780"/>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2029781"/>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2029782"/>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2029783"/>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2029784"/>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2029785"/>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2029786"/>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2029787"/>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2029788"/>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2029789"/>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2029790"/>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2029791"/>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2029792"/>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2029872"/>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5</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2</w:t>
      </w:r>
      <w:r w:rsidR="0019797F">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D61BBE" w:rsidRPr="00D61BBE">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2029793"/>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2029873"/>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5</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3</w:t>
      </w:r>
      <w:r w:rsidR="0019797F">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2029874"/>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5</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4</w:t>
      </w:r>
      <w:r w:rsidR="0019797F">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D61BBE" w:rsidRPr="00D61BBE">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2029794"/>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D61BBE" w:rsidRPr="00D61BBE">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2029795"/>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2029875"/>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1</w:t>
      </w:r>
      <w:r w:rsidR="0019797F">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D61BBE" w:rsidRPr="00D61BBE">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2029796"/>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2029876"/>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2</w:t>
      </w:r>
      <w:r w:rsidR="0019797F">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D61BBE" w:rsidRPr="00D61BBE">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2029797"/>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2029798"/>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2029799"/>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2029800"/>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2029801"/>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2029802"/>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2029803"/>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2029804"/>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2029805"/>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2029806"/>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2029807"/>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2029808"/>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2029809"/>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2029810"/>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202991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D61BB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D61BBE">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D61BBE" w:rsidRPr="00D61BBE">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2029877"/>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3</w:t>
      </w:r>
      <w:r w:rsidR="0019797F">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D61BBE" w:rsidRPr="00D61BBE">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5</w:t>
            </w:r>
            <w:r w:rsidR="00D61BBE">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5</w:t>
            </w:r>
            <w:r w:rsidR="00D61BBE">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2029917"/>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D61BB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D61BBE">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D61BBE" w:rsidRPr="00D61BBE">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Toc41202981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2" w:name="_Ref398723403"/>
      <w:bookmarkStart w:id="83" w:name="_Toc412029918"/>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D61BB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D61BBE">
        <w:rPr>
          <w:kern w:val="2"/>
          <w14:ligatures w14:val="standard"/>
        </w:rPr>
        <w:t>3</w:t>
      </w:r>
      <w:r w:rsidR="00C76F92" w:rsidRPr="002F1540">
        <w:rPr>
          <w:kern w:val="2"/>
          <w14:ligatures w14:val="standard"/>
        </w:rPr>
        <w:fldChar w:fldCharType="end"/>
      </w:r>
      <w:bookmarkEnd w:id="82"/>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D61BBE" w:rsidRPr="00D61BBE">
            <w:rPr>
              <w:kern w:val="2"/>
              <w14:ligatures w14:val="standard"/>
            </w:rPr>
            <w:t>[2, pp. 1-16]</w:t>
          </w:r>
          <w:r w:rsidR="003C0215" w:rsidRPr="002F1540">
            <w:rPr>
              <w:kern w:val="2"/>
              <w14:ligatures w14:val="standard"/>
            </w:rPr>
            <w:fldChar w:fldCharType="end"/>
          </w:r>
        </w:sdtContent>
      </w:sdt>
      <w:bookmarkEnd w:id="8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D61BBE" w:rsidRPr="002F1540">
        <w:rPr>
          <w:kern w:val="2"/>
          <w14:ligatures w14:val="standard"/>
        </w:rPr>
        <w:t xml:space="preserve">Table </w:t>
      </w:r>
      <w:r w:rsidR="00D61BBE">
        <w:rPr>
          <w:kern w:val="2"/>
          <w14:ligatures w14:val="standard"/>
        </w:rPr>
        <w:t>6</w:t>
      </w:r>
      <w:r w:rsidR="00D61BBE" w:rsidRPr="002F1540">
        <w:rPr>
          <w:kern w:val="2"/>
          <w14:ligatures w14:val="standard"/>
        </w:rPr>
        <w:noBreakHyphen/>
      </w:r>
      <w:r w:rsidR="00D61BBE">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Table </w:t>
      </w:r>
      <w:r w:rsidR="00D61BBE">
        <w:rPr>
          <w:kern w:val="2"/>
          <w14:ligatures w14:val="standard"/>
        </w:rPr>
        <w:t>6</w:t>
      </w:r>
      <w:r w:rsidR="00D61BBE" w:rsidRPr="002F1540">
        <w:rPr>
          <w:kern w:val="2"/>
          <w14:ligatures w14:val="standard"/>
        </w:rPr>
        <w:noBreakHyphen/>
      </w:r>
      <w:r w:rsidR="00D61BBE">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Table </w:t>
      </w:r>
      <w:r w:rsidR="00D61BBE">
        <w:rPr>
          <w:kern w:val="2"/>
          <w14:ligatures w14:val="standard"/>
        </w:rPr>
        <w:t>6</w:t>
      </w:r>
      <w:r w:rsidR="00D61BBE" w:rsidRPr="002F1540">
        <w:rPr>
          <w:kern w:val="2"/>
          <w14:ligatures w14:val="standard"/>
        </w:rPr>
        <w:noBreakHyphen/>
      </w:r>
      <w:r w:rsidR="00D61BBE">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4" w:name="_Toc412029812"/>
      <w:r w:rsidRPr="002F1540">
        <w:rPr>
          <w:kern w:val="2"/>
          <w14:ligatures w14:val="standard"/>
        </w:rPr>
        <w:t>HPS Booting</w:t>
      </w:r>
      <w:r w:rsidR="00173E32" w:rsidRPr="002F1540">
        <w:rPr>
          <w:kern w:val="2"/>
          <w14:ligatures w14:val="standard"/>
        </w:rPr>
        <w:t xml:space="preserve"> and FPGA Configuration</w:t>
      </w:r>
      <w:bookmarkEnd w:id="8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5" w:name="_Toc412029813"/>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5"/>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7B5B44" wp14:editId="2B69003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6" w:name="_Ref398871452"/>
      <w:bookmarkStart w:id="87" w:name="_Ref398871433"/>
      <w:bookmarkStart w:id="88" w:name="_Toc412029878"/>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4</w:t>
      </w:r>
      <w:r w:rsidR="0019797F">
        <w:rPr>
          <w:kern w:val="2"/>
          <w14:ligatures w14:val="standard"/>
        </w:rPr>
        <w:fldChar w:fldCharType="end"/>
      </w:r>
      <w:bookmarkEnd w:id="86"/>
      <w:r w:rsidRPr="002F1540">
        <w:rPr>
          <w:kern w:val="2"/>
          <w14:ligatures w14:val="standard"/>
        </w:rPr>
        <w:t>. Simplified HPS Boot Flow</w:t>
      </w:r>
      <w:bookmarkEnd w:id="87"/>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[2, pp. A-3]</w:t>
          </w:r>
          <w:r w:rsidR="00B520F4" w:rsidRPr="002F1540">
            <w:rPr>
              <w:kern w:val="2"/>
              <w14:ligatures w14:val="standard"/>
            </w:rPr>
            <w:fldChar w:fldCharType="end"/>
          </w:r>
        </w:sdtContent>
      </w:sdt>
      <w:bookmarkEnd w:id="88"/>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D61BBE" w:rsidRPr="00D61BBE">
        <w:rPr>
          <w:rStyle w:val="Emphasis"/>
        </w:rPr>
        <w:t>Figure 5</w:t>
      </w:r>
      <w:r w:rsidR="00D61BBE" w:rsidRPr="00D61BBE">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763A26E1" wp14:editId="2FF26AF8">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9" w:name="_Ref398875900"/>
      <w:bookmarkStart w:id="90" w:name="_Toc412029879"/>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5</w:t>
      </w:r>
      <w:r w:rsidR="0019797F">
        <w:rPr>
          <w:kern w:val="2"/>
          <w14:ligatures w14:val="standard"/>
        </w:rPr>
        <w:fldChar w:fldCharType="end"/>
      </w:r>
      <w:bookmarkEnd w:id="89"/>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[2, pp. A-2]</w:t>
          </w:r>
          <w:r w:rsidR="005F0EA8" w:rsidRPr="002F1540">
            <w:rPr>
              <w:kern w:val="2"/>
              <w14:ligatures w14:val="standard"/>
            </w:rPr>
            <w:fldChar w:fldCharType="end"/>
          </w:r>
        </w:sdtContent>
      </w:sdt>
      <w:bookmarkEnd w:id="90"/>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1FE6EDC" wp14:editId="18EF9B5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1" w:name="_Ref398876129"/>
      <w:bookmarkStart w:id="92" w:name="_Toc412029880"/>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bookmarkEnd w:id="91"/>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[2, pp. A-2]</w:t>
          </w:r>
          <w:r w:rsidR="00447060" w:rsidRPr="002F1540">
            <w:rPr>
              <w:kern w:val="2"/>
              <w14:ligatures w14:val="standard"/>
            </w:rPr>
            <w:fldChar w:fldCharType="end"/>
          </w:r>
        </w:sdtContent>
      </w:sdt>
      <w:bookmarkEnd w:id="92"/>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B26C234" wp14:editId="58F529D1">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3" w:name="_Ref398877765"/>
      <w:bookmarkStart w:id="94" w:name="_Toc412029881"/>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7</w:t>
      </w:r>
      <w:r w:rsidR="0019797F">
        <w:rPr>
          <w:kern w:val="2"/>
          <w14:ligatures w14:val="standard"/>
        </w:rPr>
        <w:fldChar w:fldCharType="end"/>
      </w:r>
      <w:bookmarkEnd w:id="93"/>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[2, pp. A-3]</w:t>
          </w:r>
          <w:r w:rsidR="00447060" w:rsidRPr="002F1540">
            <w:rPr>
              <w:kern w:val="2"/>
              <w14:ligatures w14:val="standard"/>
            </w:rPr>
            <w:fldChar w:fldCharType="end"/>
          </w:r>
        </w:sdtContent>
      </w:sdt>
      <w:bookmarkEnd w:id="94"/>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5" w:name="_Ref403380521"/>
      <w:bookmarkStart w:id="96" w:name="_Toc412029814"/>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5"/>
      <w:bookmarkEnd w:id="96"/>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0522A77" wp14:editId="7B33F483">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7" w:name="_Ref398831327"/>
      <w:bookmarkStart w:id="98" w:name="_Ref398831324"/>
      <w:bookmarkStart w:id="99" w:name="_Toc412029882"/>
      <w:r w:rsidRPr="002F1540">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6</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8</w:t>
      </w:r>
      <w:r w:rsidR="0019797F">
        <w:rPr>
          <w:kern w:val="2"/>
          <w14:ligatures w14:val="standard"/>
        </w:rPr>
        <w:fldChar w:fldCharType="end"/>
      </w:r>
      <w:bookmarkEnd w:id="97"/>
      <w:r w:rsidR="009F612F" w:rsidRPr="002F1540">
        <w:rPr>
          <w:kern w:val="2"/>
          <w14:ligatures w14:val="standard"/>
        </w:rPr>
        <w:t xml:space="preserve">. HPS </w:t>
      </w:r>
      <w:r w:rsidRPr="002F1540">
        <w:rPr>
          <w:kern w:val="2"/>
          <w14:ligatures w14:val="standard"/>
        </w:rPr>
        <w:t>Boot Flow</w:t>
      </w:r>
      <w:bookmarkEnd w:id="98"/>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D61BBE">
            <w:rPr>
              <w:kern w:val="2"/>
              <w14:ligatures w14:val="standard"/>
            </w:rPr>
            <w:t xml:space="preserve"> </w:t>
          </w:r>
          <w:r w:rsidR="00D61BBE" w:rsidRPr="00D61BBE">
            <w:rPr>
              <w:kern w:val="2"/>
              <w14:ligatures w14:val="standard"/>
            </w:rPr>
            <w:t>[2, pp. A-3]</w:t>
          </w:r>
          <w:r w:rsidR="00145389" w:rsidRPr="002F1540">
            <w:rPr>
              <w:kern w:val="2"/>
              <w14:ligatures w14:val="standard"/>
            </w:rPr>
            <w:fldChar w:fldCharType="end"/>
          </w:r>
        </w:sdtContent>
      </w:sdt>
      <w:bookmarkEnd w:id="99"/>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0" w:name="_Ref402694194"/>
      <w:bookmarkStart w:id="101" w:name="_Toc412029815"/>
      <w:r w:rsidRPr="002F1540">
        <w:rPr>
          <w:kern w:val="2"/>
          <w14:ligatures w14:val="standard"/>
        </w:rPr>
        <w:t>Preloader</w:t>
      </w:r>
      <w:bookmarkEnd w:id="100"/>
      <w:bookmarkEnd w:id="101"/>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2" w:name="_Toc398672371"/>
      <w:bookmarkStart w:id="103" w:name="_Toc412029816"/>
      <w:r w:rsidRPr="002F1540">
        <w:rPr>
          <w:kern w:val="2"/>
          <w14:ligatures w14:val="standard"/>
        </w:rPr>
        <w:lastRenderedPageBreak/>
        <w:t xml:space="preserve">Using the </w:t>
      </w:r>
      <w:bookmarkEnd w:id="102"/>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3"/>
    </w:p>
    <w:p w:rsidR="00EB6822" w:rsidRPr="002F1540" w:rsidRDefault="00EB6822" w:rsidP="00EB6822">
      <w:pPr>
        <w:pStyle w:val="Heading2"/>
      </w:pPr>
      <w:bookmarkStart w:id="104" w:name="_Toc412029817"/>
      <w:r w:rsidRPr="002F1540">
        <w:t>Introduction</w:t>
      </w:r>
      <w:bookmarkEnd w:id="104"/>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5" w:name="_Toc412029818"/>
      <w:r w:rsidRPr="002F1540">
        <w:t>FPGA-only</w:t>
      </w:r>
      <w:bookmarkEnd w:id="105"/>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D61BBE" w:rsidRPr="00CA3537">
        <w:rPr>
          <w:kern w:val="2"/>
          <w14:ligatures w14:val="standard"/>
        </w:rPr>
        <w:t xml:space="preserve">Figure </w:t>
      </w:r>
      <w:r w:rsidR="00D61BBE">
        <w:rPr>
          <w:kern w:val="2"/>
          <w14:ligatures w14:val="standard"/>
        </w:rPr>
        <w:t>10</w:t>
      </w:r>
      <w:r w:rsidR="00D61BBE">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D61BBE" w:rsidRPr="00FB31E6">
        <w:rPr>
          <w:kern w:val="2"/>
          <w:lang w:val="fr-CH"/>
          <w14:ligatures w14:val="standard"/>
        </w:rPr>
        <w:t xml:space="preserve">Figure </w:t>
      </w:r>
      <w:r w:rsidR="00D61BBE">
        <w:rPr>
          <w:kern w:val="2"/>
          <w:lang w:val="fr-CH"/>
          <w14:ligatures w14:val="standard"/>
        </w:rPr>
        <w:t>10</w:t>
      </w:r>
      <w:r w:rsidR="00D61BBE">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6" w:name="_Toc412029819"/>
      <w:r w:rsidRPr="002F1540">
        <w:t>HPS &amp; FPGA</w:t>
      </w:r>
      <w:bookmarkEnd w:id="106"/>
    </w:p>
    <w:p w:rsidR="004519CA" w:rsidRPr="002F1540" w:rsidRDefault="006B3D4F" w:rsidP="00BE0592">
      <w:pPr>
        <w:pStyle w:val="Heading3"/>
      </w:pPr>
      <w:bookmarkStart w:id="107" w:name="_Toc412029820"/>
      <w:r w:rsidRPr="002F1540">
        <w:t xml:space="preserve">Choosing the </w:t>
      </w:r>
      <w:r w:rsidR="001E1BF9" w:rsidRPr="002F1540">
        <w:t xml:space="preserve">Type of </w:t>
      </w:r>
      <w:r w:rsidRPr="002F1540">
        <w:t>Application</w:t>
      </w:r>
      <w:bookmarkEnd w:id="107"/>
    </w:p>
    <w:p w:rsidR="004519CA" w:rsidRPr="002F1540" w:rsidRDefault="004519CA" w:rsidP="00E8607A">
      <w:pPr>
        <w:pStyle w:val="Heading4"/>
      </w:pPr>
      <w:bookmarkStart w:id="108" w:name="_Toc412029821"/>
      <w:r w:rsidRPr="002F1540">
        <w:t>Bare-metal Application</w:t>
      </w:r>
      <w:bookmarkEnd w:id="10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D61BBE">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09" w:name="_Toc412029822"/>
      <w:r w:rsidRPr="002F1540">
        <w:lastRenderedPageBreak/>
        <w:t>Application Over an Operating System (Linux)</w:t>
      </w:r>
      <w:bookmarkEnd w:id="109"/>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Pr="002F1540" w:rsidRDefault="0072379C" w:rsidP="004A593F">
      <w:pPr>
        <w:pStyle w:val="Heading1"/>
      </w:pPr>
      <w:bookmarkStart w:id="110" w:name="_Toc412029823"/>
      <w:r>
        <w:lastRenderedPageBreak/>
        <w:t xml:space="preserve">Using the Cyclone V - </w:t>
      </w:r>
      <w:r w:rsidR="00CE3AE4" w:rsidRPr="002F1540">
        <w:t>Hands-On Development</w:t>
      </w:r>
      <w:r w:rsidR="00F965D9">
        <w:t xml:space="preserve"> Tutorial</w:t>
      </w:r>
      <w:bookmarkEnd w:id="110"/>
    </w:p>
    <w:p w:rsidR="00C31CC4" w:rsidRPr="002F1540" w:rsidRDefault="00C31CC4" w:rsidP="004E732C">
      <w:pPr>
        <w:pStyle w:val="Heading2"/>
      </w:pPr>
      <w:bookmarkStart w:id="111" w:name="_Ref405478973"/>
      <w:bookmarkStart w:id="112" w:name="_Toc412029824"/>
      <w:r w:rsidRPr="002F1540">
        <w:t>Goals</w:t>
      </w:r>
      <w:bookmarkEnd w:id="111"/>
      <w:bookmarkEnd w:id="112"/>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3"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3"/>
    </w:p>
    <w:p w:rsidR="004D73BE" w:rsidRDefault="004D73BE" w:rsidP="00F92896">
      <w:pPr>
        <w:pStyle w:val="ListParagraph"/>
        <w:numPr>
          <w:ilvl w:val="0"/>
          <w:numId w:val="42"/>
        </w:numPr>
      </w:pPr>
      <w:bookmarkStart w:id="114" w:name="_Ref405478961"/>
      <w:r>
        <w:t>The Nios II processor will use its SDRAM</w:t>
      </w:r>
      <w:r w:rsidR="00DC0D12">
        <w:t xml:space="preserve"> instead of any form of</w:t>
      </w:r>
      <w:r>
        <w:t xml:space="preserve"> on-chip memory.</w:t>
      </w:r>
      <w:bookmarkEnd w:id="114"/>
    </w:p>
    <w:p w:rsidR="002956A1" w:rsidRPr="002F1540" w:rsidRDefault="002956A1" w:rsidP="002956A1">
      <w:pPr>
        <w:pStyle w:val="ListParagraph"/>
        <w:numPr>
          <w:ilvl w:val="0"/>
          <w:numId w:val="42"/>
        </w:numPr>
      </w:pPr>
      <w:bookmarkStart w:id="11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5"/>
    </w:p>
    <w:p w:rsidR="002956A1" w:rsidRDefault="002956A1" w:rsidP="002956A1">
      <w:pPr>
        <w:pStyle w:val="ListParagraph"/>
        <w:numPr>
          <w:ilvl w:val="0"/>
          <w:numId w:val="42"/>
        </w:numPr>
      </w:pPr>
      <w:bookmarkStart w:id="116"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6"/>
      <w:r w:rsidR="00044188">
        <w:t>, and pushing the second button should reset the counter to 0.</w:t>
      </w:r>
    </w:p>
    <w:p w:rsidR="005756C5" w:rsidRPr="002F1540" w:rsidRDefault="005756C5" w:rsidP="004E732C">
      <w:pPr>
        <w:pStyle w:val="Heading2"/>
      </w:pPr>
      <w:bookmarkStart w:id="117" w:name="_Toc412029825"/>
      <w:r w:rsidRPr="002F1540">
        <w:t>Project Structure</w:t>
      </w:r>
      <w:bookmarkEnd w:id="117"/>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D61BBE" w:rsidRPr="002F1540">
        <w:t xml:space="preserve">Figure </w:t>
      </w:r>
      <w:r w:rsidR="00D61BBE">
        <w:t>8</w:t>
      </w:r>
      <w:r w:rsidR="00D61BBE">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3384B44" wp14:editId="71AC24F9">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18" w:name="_Ref411504171"/>
      <w:bookmarkStart w:id="119" w:name="_Toc412029883"/>
      <w:r w:rsidRPr="002F1540">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w:t>
      </w:r>
      <w:r w:rsidR="0019797F">
        <w:fldChar w:fldCharType="end"/>
      </w:r>
      <w:bookmarkEnd w:id="118"/>
      <w:r w:rsidR="00252B74" w:rsidRPr="002F1540">
        <w:t>.</w:t>
      </w:r>
      <w:r w:rsidRPr="002F1540">
        <w:t xml:space="preserve"> Project Folder Structure</w:t>
      </w:r>
      <w:bookmarkEnd w:id="119"/>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0" w:name="_Toc412029826"/>
      <w:r w:rsidRPr="002F1540">
        <w:t>Hardware</w:t>
      </w:r>
      <w:bookmarkEnd w:id="120"/>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1" w:name="_Toc412029827"/>
      <w:r>
        <w:t>General Quartus II Setup</w:t>
      </w:r>
      <w:bookmarkEnd w:id="121"/>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3"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4"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2" w:name="_Ref411606381"/>
      <w:bookmarkStart w:id="123" w:name="_Toc412029828"/>
      <w:r>
        <w:t>System Design w</w:t>
      </w:r>
      <w:r w:rsidR="007B0D34">
        <w:t>ith</w:t>
      </w:r>
      <w:r w:rsidR="00BB0419">
        <w:t xml:space="preserve"> </w:t>
      </w:r>
      <w:r w:rsidR="00481FFA">
        <w:t>Qsys</w:t>
      </w:r>
      <w:r w:rsidR="00836CD6">
        <w:t xml:space="preserve"> – Nios II</w:t>
      </w:r>
      <w:bookmarkEnd w:id="122"/>
      <w:bookmarkEnd w:id="123"/>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5"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lastRenderedPageBreak/>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D61BBE">
        <w:t>Figure 8</w:t>
      </w:r>
      <w:r w:rsidR="00D61BBE">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4A464364" wp14:editId="0494412D">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6">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4" w:name="_Ref405508693"/>
      <w:bookmarkStart w:id="125" w:name="_Toc412029884"/>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w:t>
      </w:r>
      <w:r w:rsidR="0019797F">
        <w:fldChar w:fldCharType="end"/>
      </w:r>
      <w:bookmarkEnd w:id="124"/>
      <w:r>
        <w:t>. Basic Nios II System with SDRAM and JTAG UART</w:t>
      </w:r>
      <w:bookmarkEnd w:id="12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D61BBE">
        <w:t>Figure 8</w:t>
      </w:r>
      <w:r w:rsidR="00D61BBE">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469519C3" wp14:editId="610A3371">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7">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26" w:name="_Ref405510884"/>
      <w:bookmarkStart w:id="127" w:name="_Ref405510883"/>
      <w:bookmarkStart w:id="128" w:name="_Toc412029885"/>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3</w:t>
      </w:r>
      <w:r w:rsidR="0019797F">
        <w:fldChar w:fldCharType="end"/>
      </w:r>
      <w:bookmarkEnd w:id="126"/>
      <w:r>
        <w:t xml:space="preserve">. </w:t>
      </w:r>
      <w:r w:rsidRPr="00AF1BAA">
        <w:t xml:space="preserve">Adding LEDs and Switches to </w:t>
      </w:r>
      <w:r w:rsidR="004F76D9">
        <w:t xml:space="preserve">the </w:t>
      </w:r>
      <w:r w:rsidRPr="00AF1BAA">
        <w:t>System</w:t>
      </w:r>
      <w:bookmarkEnd w:id="127"/>
      <w:bookmarkEnd w:id="12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D61BBE">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D61BBE">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D61BBE">
        <w:t>8.1</w:t>
      </w:r>
      <w:r w:rsidR="004E7C82">
        <w:fldChar w:fldCharType="end"/>
      </w:r>
      <w:r w:rsidR="00B04D9E">
        <w:t>.</w:t>
      </w:r>
    </w:p>
    <w:p w:rsidR="00404C90" w:rsidRDefault="009D710F" w:rsidP="00A3180C">
      <w:pPr>
        <w:pStyle w:val="Heading3"/>
      </w:pPr>
      <w:bookmarkStart w:id="129" w:name="_Toc412029829"/>
      <w:r>
        <w:t>System Design w</w:t>
      </w:r>
      <w:r w:rsidR="00404C90">
        <w:t>ith Qsys – HPS</w:t>
      </w:r>
      <w:bookmarkEnd w:id="12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0" w:name="_Toc412029830"/>
      <w:r>
        <w:t>Instantiating the HPS C</w:t>
      </w:r>
      <w:r w:rsidR="00F35B96">
        <w:t>omponent</w:t>
      </w:r>
      <w:bookmarkEnd w:id="13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D61BBE">
        <w:t>Figure 8</w:t>
      </w:r>
      <w:r w:rsidR="00D61BBE">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F645B94" wp14:editId="281A1B54">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8">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1" w:name="_Ref405508758"/>
      <w:bookmarkStart w:id="132" w:name="_Toc412029886"/>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4</w:t>
      </w:r>
      <w:r w:rsidR="0019797F">
        <w:fldChar w:fldCharType="end"/>
      </w:r>
      <w:bookmarkEnd w:id="131"/>
      <w:r>
        <w:t>. HPS Component Parameters</w:t>
      </w:r>
      <w:bookmarkEnd w:id="132"/>
    </w:p>
    <w:p w:rsidR="007E327E" w:rsidRDefault="007E327E" w:rsidP="00FE4521">
      <w:pPr>
        <w:pStyle w:val="Heading5"/>
      </w:pPr>
      <w:bookmarkStart w:id="133" w:name="_Toc412029831"/>
      <w:r>
        <w:t>FPGA Interfaces</w:t>
      </w:r>
      <w:r w:rsidR="00A461E5">
        <w:t xml:space="preserve"> Tab</w:t>
      </w:r>
      <w:bookmarkEnd w:id="13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4" w:name="_Toc412029832"/>
      <w:r>
        <w:t>Peripheral Pins Tab</w:t>
      </w:r>
      <w:bookmarkEnd w:id="13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29"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D61BBE">
        <w:t>Figure 8</w:t>
      </w:r>
      <w:r w:rsidR="00D61BBE">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0C9721D6" wp14:editId="1CF9CAB0">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5" w:name="_Ref405725789"/>
      <w:bookmarkStart w:id="136" w:name="_Toc412029887"/>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5</w:t>
      </w:r>
      <w:r w:rsidR="0019797F">
        <w:fldChar w:fldCharType="end"/>
      </w:r>
      <w:bookmarkEnd w:id="135"/>
      <w:r>
        <w:t>. HPS_KEY &amp; HPS_LED on DE1-SoC Schematic</w:t>
      </w:r>
      <w:bookmarkEnd w:id="136"/>
    </w:p>
    <w:p w:rsidR="000D26CA" w:rsidRDefault="000D26CA" w:rsidP="00021AF3">
      <w:pPr>
        <w:pStyle w:val="ListParagraph"/>
        <w:keepNext/>
      </w:pPr>
      <w:r>
        <w:fldChar w:fldCharType="begin"/>
      </w:r>
      <w:r>
        <w:instrText xml:space="preserve"> REF _Ref405725789 \h </w:instrText>
      </w:r>
      <w:r>
        <w:fldChar w:fldCharType="separate"/>
      </w:r>
      <w:r w:rsidR="00D61BBE">
        <w:t>Figure 8</w:t>
      </w:r>
      <w:r w:rsidR="00D61BBE">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D61BBE">
        <w:t>Figure 8</w:t>
      </w:r>
      <w:r w:rsidR="00D61BBE">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D61BBE">
        <w:t>Figure 8</w:t>
      </w:r>
      <w:r w:rsidR="00D61BBE">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35E18167" wp14:editId="272E207D">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1">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37" w:name="_Ref405731266"/>
      <w:bookmarkStart w:id="138" w:name="_Toc412029888"/>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6</w:t>
      </w:r>
      <w:r w:rsidR="0019797F">
        <w:fldChar w:fldCharType="end"/>
      </w:r>
      <w:bookmarkEnd w:id="137"/>
      <w:r>
        <w:t>. HPS_KEY &amp; HPS_LED on Qsys Peripheral Pins Tab</w:t>
      </w:r>
      <w:bookmarkEnd w:id="138"/>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D61BBE">
        <w:t>Figure 8</w:t>
      </w:r>
      <w:r w:rsidR="00D61BBE">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FA12D9C" wp14:editId="555F771D">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2">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39" w:name="_Ref405731938"/>
      <w:bookmarkStart w:id="140" w:name="_Toc412029889"/>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7</w:t>
      </w:r>
      <w:r w:rsidR="0019797F">
        <w:fldChar w:fldCharType="end"/>
      </w:r>
      <w:bookmarkEnd w:id="139"/>
      <w:r>
        <w:t>. Using Pin G21 for SPI</w:t>
      </w:r>
      <w:bookmarkEnd w:id="14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D61BBE">
        <w:t>Figure 8</w:t>
      </w:r>
      <w:r w:rsidR="00D61BBE">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D61BBE">
        <w:t>Figure 8</w:t>
      </w:r>
      <w:r w:rsidR="00D61BBE">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D61BBE">
        <w:t>Figure 8</w:t>
      </w:r>
      <w:r w:rsidR="00D61BBE">
        <w:noBreakHyphen/>
        <w:t>8</w:t>
      </w:r>
      <w:r w:rsidR="00377270">
        <w:fldChar w:fldCharType="end"/>
      </w:r>
      <w:r w:rsidR="005F6DB2">
        <w:t>.</w:t>
      </w:r>
    </w:p>
    <w:p w:rsidR="00800862" w:rsidRDefault="005F6DB2" w:rsidP="0069213D">
      <w:pPr>
        <w:keepNext/>
        <w:jc w:val="center"/>
      </w:pPr>
      <w:r>
        <w:drawing>
          <wp:inline distT="0" distB="0" distL="0" distR="0" wp14:anchorId="4A696B47" wp14:editId="494551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3">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1" w:name="_Ref405732803"/>
      <w:bookmarkStart w:id="142" w:name="_Toc412029890"/>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8</w:t>
      </w:r>
      <w:r w:rsidR="0019797F">
        <w:fldChar w:fldCharType="end"/>
      </w:r>
      <w:bookmarkEnd w:id="141"/>
      <w:r>
        <w:t>. Using Pins G21 &amp; A24 as GPIO</w:t>
      </w:r>
      <w:bookmarkEnd w:id="14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3" w:name="_Toc412029833"/>
      <w:r>
        <w:t>HPS Clocks Tab</w:t>
      </w:r>
      <w:bookmarkEnd w:id="14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4" w:name="_Toc412029834"/>
      <w:r>
        <w:t>SDRAM Tab</w:t>
      </w:r>
      <w:bookmarkEnd w:id="144"/>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4"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D61BBE">
        <w:t>Figure 8</w:t>
      </w:r>
      <w:r w:rsidR="00D61BBE">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347B850" wp14:editId="717698CC">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5">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5" w:name="_Ref405512083"/>
      <w:bookmarkStart w:id="146" w:name="_Toc412029891"/>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9</w:t>
      </w:r>
      <w:r w:rsidR="0019797F">
        <w:fldChar w:fldCharType="end"/>
      </w:r>
      <w:bookmarkEnd w:id="145"/>
      <w:r>
        <w:t xml:space="preserve">. </w:t>
      </w:r>
      <w:r w:rsidRPr="00D20547">
        <w:t>Adding the "Standalone" HPS to the System</w:t>
      </w:r>
      <w:bookmarkEnd w:id="14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D61BBE">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D61BBE">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D61BBE">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D61BBE">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47" w:name="_Ref412028425"/>
      <w:bookmarkStart w:id="148" w:name="_Toc412029835"/>
      <w:r>
        <w:t>Interfacing with FPGA Peripherals</w:t>
      </w:r>
      <w:bookmarkEnd w:id="147"/>
      <w:bookmarkEnd w:id="148"/>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49" w:name="_Ref405513700"/>
      <w:r>
        <w:t>Add a PIO component for one of the 7-segment displays. We will use a 7-bit PIO component.</w:t>
      </w:r>
      <w:bookmarkEnd w:id="149"/>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D61BBE">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D61BBE">
        <w:t>Figure 8</w:t>
      </w:r>
      <w:r w:rsidR="00D61BBE">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28FE0DEE" wp14:editId="356932F6">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6">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0" w:name="_Ref405513521"/>
      <w:bookmarkStart w:id="151" w:name="_Toc412029892"/>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10</w:t>
      </w:r>
      <w:r w:rsidR="0019797F">
        <w:fldChar w:fldCharType="end"/>
      </w:r>
      <w:bookmarkEnd w:id="150"/>
      <w:r>
        <w:t xml:space="preserve">. Adding Buttons </w:t>
      </w:r>
      <w:r w:rsidR="00185C72">
        <w:t>and 7-segment Displays to the Lightweight</w:t>
      </w:r>
      <w:r>
        <w:t xml:space="preserve"> HPS-to-FPGA Bridge</w:t>
      </w:r>
      <w:bookmarkEnd w:id="151"/>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D61BBE">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D61BBE">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D61BBE">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D61BBE">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D61BBE">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2" w:name="_Toc412029836"/>
      <w:r>
        <w:t>Instantiating the Qsys System</w:t>
      </w:r>
      <w:bookmarkEnd w:id="152"/>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D61BBE">
        <w:t>Figure 8</w:t>
      </w:r>
      <w:r w:rsidR="00D61BBE">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lastRenderedPageBreak/>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3" w:name="_Ref405744047"/>
      <w:bookmarkStart w:id="154" w:name="_Toc412029893"/>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11</w:t>
      </w:r>
      <w:r w:rsidR="0019797F">
        <w:fldChar w:fldCharType="end"/>
      </w:r>
      <w:bookmarkEnd w:id="153"/>
      <w:r>
        <w:t>. Qsys Component Instantiation</w:t>
      </w:r>
      <w:bookmarkEnd w:id="154"/>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D61BBE">
        <w:t>Figure 8</w:t>
      </w:r>
      <w:r w:rsidR="00D61BBE">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lastRenderedPageBreak/>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55" w:name="_Ref405955849"/>
      <w:bookmarkStart w:id="156" w:name="_Toc412029894"/>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12</w:t>
      </w:r>
      <w:r w:rsidR="0019797F">
        <w:fldChar w:fldCharType="end"/>
      </w:r>
      <w:bookmarkEnd w:id="155"/>
      <w:r>
        <w:t>. Final Top-level Entity</w:t>
      </w:r>
      <w:bookmarkEnd w:id="156"/>
    </w:p>
    <w:p w:rsidR="003F21C4" w:rsidRDefault="003F21C4" w:rsidP="000B1FC3">
      <w:pPr>
        <w:pStyle w:val="Heading3"/>
      </w:pPr>
      <w:bookmarkStart w:id="157" w:name="_Toc412029837"/>
      <w:r>
        <w:t>HPS DDR3 Pin Assignments</w:t>
      </w:r>
      <w:bookmarkEnd w:id="15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lastRenderedPageBreak/>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D61BBE">
        <w:t>Figure 8</w:t>
      </w:r>
      <w:r w:rsidR="00D61BBE">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D61BBE">
        <w:t>Figure 8</w:t>
      </w:r>
      <w:r w:rsidR="00D61BBE">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1FD4D67E" wp14:editId="4335726B">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7">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58" w:name="_Ref404874735"/>
      <w:bookmarkStart w:id="159" w:name="_Toc412029895"/>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13</w:t>
      </w:r>
      <w:r w:rsidR="0019797F">
        <w:fldChar w:fldCharType="end"/>
      </w:r>
      <w:bookmarkEnd w:id="158"/>
      <w:r>
        <w:t xml:space="preserve">. </w:t>
      </w:r>
      <w:r w:rsidRPr="00765E45">
        <w:t>HPS DDR3 Pin</w:t>
      </w:r>
      <w:r w:rsidR="00B40590">
        <w:t xml:space="preserve"> Assignment TCL Script Selection Bug</w:t>
      </w:r>
      <w:bookmarkEnd w:id="159"/>
    </w:p>
    <w:p w:rsidR="007729F8" w:rsidRDefault="00736A04" w:rsidP="007729F8">
      <w:pPr>
        <w:keepNext/>
        <w:jc w:val="center"/>
      </w:pPr>
      <w:r>
        <w:drawing>
          <wp:inline distT="0" distB="0" distL="0" distR="0" wp14:anchorId="74735A1F" wp14:editId="08553CA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0" w:name="_Ref404875996"/>
      <w:bookmarkStart w:id="161" w:name="_Toc412029896"/>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14</w:t>
      </w:r>
      <w:r w:rsidR="0019797F">
        <w:fldChar w:fldCharType="end"/>
      </w:r>
      <w:bookmarkEnd w:id="160"/>
      <w:r>
        <w:t>. Correct HPS DDR3 Pin Assignment TCL Script Selection</w:t>
      </w:r>
      <w:bookmarkEnd w:id="161"/>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lastRenderedPageBreak/>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2" w:name="_Toc412029838"/>
      <w:r>
        <w:t>Programming the FPGA</w:t>
      </w:r>
      <w:bookmarkEnd w:id="162"/>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49043047" wp14:editId="40BCDF52">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9">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3" w:name="_Ref411443932"/>
      <w:bookmarkStart w:id="164" w:name="_Toc412029897"/>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15</w:t>
      </w:r>
      <w:r w:rsidR="0019797F">
        <w:fldChar w:fldCharType="end"/>
      </w:r>
      <w:bookmarkEnd w:id="163"/>
      <w:r>
        <w:t>. Quartus II Programmer</w:t>
      </w:r>
      <w:bookmarkEnd w:id="164"/>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D61BBE">
        <w:t>Figure 8</w:t>
      </w:r>
      <w:r w:rsidR="00D61BBE">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D61BBE">
        <w:t>Figure 8</w:t>
      </w:r>
      <w:r w:rsidR="00D61BBE">
        <w:noBreakHyphen/>
        <w:t>16</w:t>
      </w:r>
      <w:r w:rsidR="007C6DDB">
        <w:fldChar w:fldCharType="end"/>
      </w:r>
      <w:r w:rsidR="00AB6AB6">
        <w:t>.</w:t>
      </w:r>
    </w:p>
    <w:p w:rsidR="00427D43" w:rsidRDefault="002F3B77" w:rsidP="00427D43">
      <w:pPr>
        <w:keepNext/>
        <w:jc w:val="center"/>
      </w:pPr>
      <w:r>
        <w:drawing>
          <wp:inline distT="0" distB="0" distL="0" distR="0" wp14:anchorId="28D02A3A" wp14:editId="54F0B9F4">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0">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5" w:name="_Ref411444351"/>
      <w:bookmarkStart w:id="166" w:name="_Toc412029898"/>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16</w:t>
      </w:r>
      <w:r w:rsidR="0019797F">
        <w:fldChar w:fldCharType="end"/>
      </w:r>
      <w:bookmarkEnd w:id="165"/>
      <w:r>
        <w:t>. FPGA Selection</w:t>
      </w:r>
      <w:bookmarkEnd w:id="16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D61BBE">
        <w:t>Figure 8</w:t>
      </w:r>
      <w:r w:rsidR="00D61BBE">
        <w:noBreakHyphen/>
        <w:t>17</w:t>
      </w:r>
      <w:r w:rsidR="00F716A1">
        <w:fldChar w:fldCharType="end"/>
      </w:r>
      <w:r w:rsidR="00F4343D">
        <w:t>.</w:t>
      </w:r>
    </w:p>
    <w:p w:rsidR="003E13A2" w:rsidRDefault="00010CD0" w:rsidP="003E13A2">
      <w:pPr>
        <w:keepNext/>
        <w:jc w:val="center"/>
      </w:pPr>
      <w:r>
        <w:drawing>
          <wp:inline distT="0" distB="0" distL="0" distR="0" wp14:anchorId="321A9909" wp14:editId="416DCE7A">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1">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67" w:name="_Ref411503308"/>
      <w:bookmarkStart w:id="168" w:name="_Ref411503288"/>
      <w:bookmarkStart w:id="169" w:name="_Toc412029899"/>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17</w:t>
      </w:r>
      <w:r w:rsidR="0019797F">
        <w:fldChar w:fldCharType="end"/>
      </w:r>
      <w:bookmarkEnd w:id="167"/>
      <w:r>
        <w:t>. JTAG Scan Chain</w:t>
      </w:r>
      <w:bookmarkEnd w:id="168"/>
      <w:bookmarkEnd w:id="169"/>
    </w:p>
    <w:p w:rsidR="0006147C" w:rsidRDefault="00CD09F0" w:rsidP="00CD09F0">
      <w:pPr>
        <w:pStyle w:val="ListParagraph"/>
        <w:numPr>
          <w:ilvl w:val="0"/>
          <w:numId w:val="41"/>
        </w:numPr>
      </w:pPr>
      <w:r>
        <w:lastRenderedPageBreak/>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D61BBE">
        <w:t>Figure 8</w:t>
      </w:r>
      <w:r w:rsidR="00D61BBE">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D61BBE">
        <w:t>Figure 8</w:t>
      </w:r>
      <w:r w:rsidR="00D61BBE">
        <w:noBreakHyphen/>
        <w:t>18</w:t>
      </w:r>
      <w:r w:rsidR="00656DBB">
        <w:fldChar w:fldCharType="end"/>
      </w:r>
      <w:r w:rsidR="001778FA">
        <w:t>.</w:t>
      </w:r>
    </w:p>
    <w:p w:rsidR="00656DBB" w:rsidRDefault="001778FA" w:rsidP="00656DBB">
      <w:pPr>
        <w:keepNext/>
        <w:jc w:val="center"/>
      </w:pPr>
      <w:r>
        <w:drawing>
          <wp:inline distT="0" distB="0" distL="0" distR="0" wp14:anchorId="2C9700DA" wp14:editId="38087F91">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2">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0" w:name="_Ref411503917"/>
      <w:bookmarkStart w:id="171" w:name="_Toc412029900"/>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18</w:t>
      </w:r>
      <w:r w:rsidR="0019797F">
        <w:fldChar w:fldCharType="end"/>
      </w:r>
      <w:bookmarkEnd w:id="170"/>
      <w:r>
        <w:t>. Programming the FPGA</w:t>
      </w:r>
      <w:bookmarkEnd w:id="171"/>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2" w:name="_Toc412029839"/>
      <w:r w:rsidRPr="002F1540">
        <w:t>Software</w:t>
      </w:r>
      <w:bookmarkEnd w:id="172"/>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3" w:name="_Toc412029840"/>
      <w:r>
        <w:t>FPGA</w:t>
      </w:r>
      <w:r w:rsidR="007F4D2C">
        <w:t xml:space="preserve"> – Nios II</w:t>
      </w:r>
      <w:bookmarkEnd w:id="173"/>
    </w:p>
    <w:p w:rsidR="00021049" w:rsidRPr="00021049" w:rsidRDefault="00021049" w:rsidP="005C5154">
      <w:pPr>
        <w:pStyle w:val="Heading4"/>
      </w:pPr>
      <w:bookmarkStart w:id="174" w:name="_Toc412029841"/>
      <w:r>
        <w:t>Project Setup</w:t>
      </w:r>
      <w:bookmarkEnd w:id="174"/>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lastRenderedPageBreak/>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D61BBE">
        <w:t>8.3.2</w:t>
      </w:r>
      <w:r w:rsidR="009C2831">
        <w:fldChar w:fldCharType="end"/>
      </w:r>
      <w:r w:rsidR="009C2831">
        <w:t>.</w:t>
      </w:r>
    </w:p>
    <w:p w:rsidR="00663FF7" w:rsidRDefault="00663FF7" w:rsidP="00663FF7">
      <w:pPr>
        <w:pStyle w:val="Heading4"/>
      </w:pPr>
      <w:bookmarkStart w:id="175" w:name="_Toc412029842"/>
      <w:r>
        <w:t>Nios II Programming Theory</w:t>
      </w:r>
      <w:r w:rsidR="00E55C23">
        <w:t xml:space="preserve"> – Accessing Peripherals</w:t>
      </w:r>
      <w:bookmarkEnd w:id="17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D61BBE">
        <w:t>Figure 8</w:t>
      </w:r>
      <w:r w:rsidR="00D61BBE">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76" w:name="_Ref411928650"/>
      <w:bookmarkStart w:id="177" w:name="_Toc412029901"/>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19</w:t>
      </w:r>
      <w:r w:rsidR="0019797F">
        <w:fldChar w:fldCharType="end"/>
      </w:r>
      <w:bookmarkEnd w:id="176"/>
      <w:r>
        <w:t>. Incorrect Nios II Peripheral Access in C</w:t>
      </w:r>
      <w:bookmarkEnd w:id="17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D61BBE">
        <w:t>Figure 8</w:t>
      </w:r>
      <w:r w:rsidR="00D61BBE">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78" w:name="_Ref411931813"/>
      <w:bookmarkStart w:id="179" w:name="_Toc412029902"/>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20</w:t>
      </w:r>
      <w:r w:rsidR="0019797F">
        <w:fldChar w:fldCharType="end"/>
      </w:r>
      <w:bookmarkEnd w:id="178"/>
      <w:r>
        <w:t>. Correct Nios II Peripheral Access in C</w:t>
      </w:r>
      <w:bookmarkEnd w:id="179"/>
    </w:p>
    <w:p w:rsidR="00B46A47" w:rsidRPr="00B46A47" w:rsidRDefault="00B46A47" w:rsidP="00E15254">
      <w:pPr>
        <w:pStyle w:val="Heading4"/>
      </w:pPr>
      <w:bookmarkStart w:id="180" w:name="_Toc412029843"/>
      <w:r>
        <w:lastRenderedPageBreak/>
        <w:t>Nios II Programming Practice</w:t>
      </w:r>
      <w:bookmarkEnd w:id="180"/>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D61BBE">
        <w:t>Figure 8</w:t>
      </w:r>
      <w:r w:rsidR="00D61BBE">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D61BBE">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D61BBE">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1" w:name="_Ref411606857"/>
      <w:bookmarkStart w:id="182" w:name="_Toc412029903"/>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21</w:t>
      </w:r>
      <w:r w:rsidR="0019797F">
        <w:fldChar w:fldCharType="end"/>
      </w:r>
      <w:bookmarkEnd w:id="181"/>
      <w:r>
        <w:t>. nios.c</w:t>
      </w:r>
      <w:bookmarkEnd w:id="182"/>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lastRenderedPageBreak/>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D61BBE">
        <w:t>Figure 8</w:t>
      </w:r>
      <w:r w:rsidR="00D61BBE">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D61BBE">
        <w:t>Figure 8</w:t>
      </w:r>
      <w:r w:rsidR="00D61BBE">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3912A562" wp14:editId="1B5F73ED">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3">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3" w:name="_Ref411956472"/>
      <w:bookmarkStart w:id="184" w:name="_Toc412029904"/>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22</w:t>
      </w:r>
      <w:r w:rsidR="0019797F">
        <w:fldChar w:fldCharType="end"/>
      </w:r>
      <w:bookmarkEnd w:id="183"/>
      <w:r>
        <w:t xml:space="preserve">. Nios II Target </w:t>
      </w:r>
      <w:r w:rsidR="004409FC">
        <w:t xml:space="preserve">Connection </w:t>
      </w:r>
      <w:r w:rsidR="004A10F5">
        <w:t>Dialog</w:t>
      </w:r>
      <w:bookmarkEnd w:id="184"/>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85" w:name="_Toc412029844"/>
      <w:r>
        <w:t>HPS – ARM</w:t>
      </w:r>
      <w:bookmarkEnd w:id="185"/>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86" w:name="_Toc412029845"/>
      <w:r>
        <w:t>Bare-metal Applications</w:t>
      </w:r>
      <w:bookmarkEnd w:id="186"/>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187" w:name="_Toc412029846"/>
      <w:r>
        <w:t>Preloader Generation</w:t>
      </w:r>
      <w:bookmarkEnd w:id="187"/>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lastRenderedPageBreak/>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D61BBE">
        <w:t>Figure 8</w:t>
      </w:r>
      <w:r w:rsidR="00D61BBE">
        <w:noBreakHyphen/>
        <w:t>23</w:t>
      </w:r>
      <w:r w:rsidR="00F95A0F">
        <w:fldChar w:fldCharType="end"/>
      </w:r>
      <w:r w:rsidR="000817CE">
        <w:t>.</w:t>
      </w:r>
    </w:p>
    <w:p w:rsidR="00304F3A" w:rsidRDefault="00663E9F" w:rsidP="00304F3A">
      <w:pPr>
        <w:keepNext/>
        <w:jc w:val="center"/>
      </w:pPr>
      <w:r>
        <w:drawing>
          <wp:inline distT="0" distB="0" distL="0" distR="0" wp14:anchorId="37EEFDFA" wp14:editId="6692201B">
            <wp:extent cx="586740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4">
                      <a:extLst>
                        <a:ext uri="{28A0092B-C50C-407E-A947-70E740481C1C}">
                          <a14:useLocalDpi xmlns:a14="http://schemas.microsoft.com/office/drawing/2010/main" val="0"/>
                        </a:ext>
                      </a:extLst>
                    </a:blip>
                    <a:srcRect l="5833" t="9711" r="5925" b="10182"/>
                    <a:stretch/>
                  </pic:blipFill>
                  <pic:spPr bwMode="auto">
                    <a:xfrm>
                      <a:off x="0" y="0"/>
                      <a:ext cx="5888595" cy="3211961"/>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88" w:name="_Ref411506925"/>
      <w:bookmarkStart w:id="189" w:name="_Toc412029905"/>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23</w:t>
      </w:r>
      <w:r w:rsidR="0019797F">
        <w:fldChar w:fldCharType="end"/>
      </w:r>
      <w:bookmarkEnd w:id="188"/>
      <w:r>
        <w:t>. New BSP Dialog</w:t>
      </w:r>
      <w:bookmarkEnd w:id="189"/>
    </w:p>
    <w:p w:rsidR="006F76E4" w:rsidRPr="006F76E4" w:rsidRDefault="006F76E4" w:rsidP="00C87680">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D61BBE">
        <w:t>Figure 8</w:t>
      </w:r>
      <w:r w:rsidR="00D61BBE">
        <w:noBreakHyphen/>
        <w:t>24</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0EE6A62B" wp14:editId="41818AD9">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0" w:name="_Ref411508318"/>
      <w:bookmarkStart w:id="191" w:name="_Toc412029906"/>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24</w:t>
      </w:r>
      <w:r w:rsidR="0019797F">
        <w:fldChar w:fldCharType="end"/>
      </w:r>
      <w:bookmarkEnd w:id="190"/>
      <w:r>
        <w:t>. Preloader Settings Dialog</w:t>
      </w:r>
      <w:bookmarkEnd w:id="191"/>
    </w:p>
    <w:p w:rsidR="00AC6875" w:rsidRDefault="009343B9" w:rsidP="00AC6875">
      <w:pPr>
        <w:pStyle w:val="ListParagraph"/>
        <w:numPr>
          <w:ilvl w:val="0"/>
          <w:numId w:val="44"/>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D61BBE">
        <w:t>Figure 8</w:t>
      </w:r>
      <w:r w:rsidR="00D61BBE">
        <w:noBreakHyphen/>
        <w:t>24</w:t>
      </w:r>
      <w:r w:rsidR="002D284C">
        <w:fldChar w:fldCharType="end"/>
      </w:r>
      <w:r>
        <w:t xml:space="preserve">, </w:t>
      </w:r>
      <w:r w:rsidR="00AC6875">
        <w:t xml:space="preserve">we will only need to modify </w:t>
      </w:r>
      <w:r w:rsidR="0056585D">
        <w:t>2</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6E1EB6" w:rsidRDefault="0092682E" w:rsidP="00520CFE">
      <w:pPr>
        <w:pStyle w:val="ListParagraph"/>
        <w:numPr>
          <w:ilvl w:val="1"/>
          <w:numId w:val="44"/>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D61BBE" w:rsidRPr="00D61BBE">
        <w:rPr>
          <w:rStyle w:val="IntenseEmphasis"/>
        </w:rPr>
        <w:t>Figure 8</w:t>
      </w:r>
      <w:r w:rsidR="00D61BBE" w:rsidRPr="00D61BBE">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2" w:name="_Toc412029847"/>
      <w:r>
        <w:t xml:space="preserve">Generating a </w:t>
      </w:r>
      <w:r w:rsidR="00662EAC">
        <w:t>Header File for HPS Peripherals</w:t>
      </w:r>
      <w:bookmarkEnd w:id="192"/>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D61BBE">
        <w:t>Figure 8</w:t>
      </w:r>
      <w:r w:rsidR="00D61BBE">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lastRenderedPageBreak/>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3" w:name="_Ref411519209"/>
      <w:bookmarkStart w:id="194" w:name="_Toc412029907"/>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25</w:t>
      </w:r>
      <w:r w:rsidR="0019797F">
        <w:fldChar w:fldCharType="end"/>
      </w:r>
      <w:bookmarkEnd w:id="193"/>
      <w:r>
        <w:t>. generate_hps_qsys_header.sh</w:t>
      </w:r>
      <w:bookmarkEnd w:id="194"/>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D61BBE">
        <w:t>Figure 8</w:t>
      </w:r>
      <w:r w:rsidR="00D61BBE">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195" w:name="_Ref411519984"/>
      <w:bookmarkStart w:id="196" w:name="_Toc412029908"/>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26</w:t>
      </w:r>
      <w:r w:rsidR="0019797F">
        <w:fldChar w:fldCharType="end"/>
      </w:r>
      <w:bookmarkEnd w:id="195"/>
      <w:r>
        <w:t>. hps_soc_system.h</w:t>
      </w:r>
      <w:bookmarkEnd w:id="196"/>
    </w:p>
    <w:p w:rsidR="00090461" w:rsidRDefault="00090461" w:rsidP="00B256B9">
      <w:pPr>
        <w:pStyle w:val="Heading5"/>
      </w:pPr>
      <w:bookmarkStart w:id="197" w:name="_Toc412029848"/>
      <w:r>
        <w:t>ARM DS-5</w:t>
      </w:r>
      <w:bookmarkEnd w:id="197"/>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198" w:name="_Toc412029849"/>
      <w:r>
        <w:t>Setting Up a New C Project</w:t>
      </w:r>
      <w:bookmarkEnd w:id="198"/>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lastRenderedPageBreak/>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D61BBE">
        <w:t>Figure 8</w:t>
      </w:r>
      <w:r w:rsidR="00D61BBE">
        <w:noBreakHyphen/>
        <w:t>27</w:t>
      </w:r>
      <w:r>
        <w:fldChar w:fldCharType="end"/>
      </w:r>
      <w:r>
        <w:t xml:space="preserve">. Then, press the </w:t>
      </w:r>
      <w:r w:rsidRPr="00AD0ECC">
        <w:rPr>
          <w:rStyle w:val="MonospaceChar"/>
        </w:rPr>
        <w:t>“Finish”</w:t>
      </w:r>
      <w:r>
        <w:t xml:space="preserve"> button to create the project.</w:t>
      </w:r>
    </w:p>
    <w:p w:rsidR="00E01A45" w:rsidRDefault="00E01A45" w:rsidP="00E01A45">
      <w:pPr>
        <w:pStyle w:val="ListParagraph"/>
        <w:numPr>
          <w:ilvl w:val="0"/>
          <w:numId w:val="4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E01A45">
      <w:pPr>
        <w:pStyle w:val="ListParagraph"/>
        <w:numPr>
          <w:ilvl w:val="1"/>
          <w:numId w:val="4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E01A45">
      <w:pPr>
        <w:pStyle w:val="ListParagraph"/>
        <w:numPr>
          <w:ilvl w:val="1"/>
          <w:numId w:val="44"/>
        </w:numPr>
      </w:pPr>
      <w:r>
        <w:t xml:space="preserve">Under </w:t>
      </w:r>
      <w:r w:rsidRPr="006F25F9">
        <w:rPr>
          <w:rStyle w:val="MonospaceChar"/>
        </w:rPr>
        <w:t>“C/C++ Build &gt; Settings &gt; GCC C Compiler &gt; Includes”</w:t>
      </w:r>
      <w:r>
        <w:t xml:space="preserve">, add the following paths to the </w:t>
      </w:r>
      <w:r w:rsidRPr="00F03704">
        <w:rPr>
          <w:rStyle w:val="MonospaceChar"/>
        </w:rPr>
        <w:t>“Include paths (-I)”</w:t>
      </w:r>
      <w:r w:rsidRPr="005C2A2E">
        <w:t xml:space="preserve"> list:</w:t>
      </w:r>
    </w:p>
    <w:p w:rsidR="00E01A45" w:rsidRDefault="00E01A45" w:rsidP="00E01A45">
      <w:pPr>
        <w:pStyle w:val="ListParagraph"/>
        <w:numPr>
          <w:ilvl w:val="2"/>
          <w:numId w:val="44"/>
        </w:numPr>
      </w:pP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p>
    <w:p w:rsidR="00E01A45" w:rsidRDefault="00E01A45" w:rsidP="00E01A45">
      <w:pPr>
        <w:pStyle w:val="ListParagraph"/>
        <w:numPr>
          <w:ilvl w:val="2"/>
          <w:numId w:val="44"/>
        </w:numPr>
      </w:pPr>
      <w:r>
        <w:rPr>
          <w:rStyle w:val="MonospaceChar"/>
        </w:rPr>
        <w:t>“&lt;altera_install_directory&gt;</w:t>
      </w:r>
      <w:r w:rsidRPr="004B1C4B">
        <w:rPr>
          <w:rStyle w:val="MonospaceChar"/>
        </w:rPr>
        <w:t>/&lt;version&gt;</w:t>
      </w:r>
      <w:r w:rsidRPr="00B606B5">
        <w:t>/embedded/ip/altera/hps/altera_hps/hwlib/include</w:t>
      </w:r>
      <w:r>
        <w:t>/socal</w:t>
      </w:r>
      <w:r w:rsidRPr="00BA7C4E">
        <w:rPr>
          <w:rStyle w:val="MonospaceChar"/>
        </w:rPr>
        <w:t>”</w:t>
      </w:r>
    </w:p>
    <w:p w:rsidR="00E01A45" w:rsidRDefault="00E01A45" w:rsidP="00E01A45">
      <w:pPr>
        <w:pStyle w:val="ListParagraph"/>
        <w:numPr>
          <w:ilvl w:val="1"/>
          <w:numId w:val="44"/>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1E7FE3">
      <w:pPr>
        <w:pStyle w:val="ListParagraph"/>
        <w:numPr>
          <w:ilvl w:val="1"/>
          <w:numId w:val="4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drawing>
          <wp:inline distT="0" distB="0" distL="0" distR="0" wp14:anchorId="21B88EC2" wp14:editId="40497FD8">
            <wp:extent cx="4097215" cy="3806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6">
                      <a:extLst>
                        <a:ext uri="{28A0092B-C50C-407E-A947-70E740481C1C}">
                          <a14:useLocalDpi xmlns:a14="http://schemas.microsoft.com/office/drawing/2010/main" val="0"/>
                        </a:ext>
                      </a:extLst>
                    </a:blip>
                    <a:srcRect l="5953" t="5939" r="5808" b="6239"/>
                    <a:stretch/>
                  </pic:blipFill>
                  <pic:spPr bwMode="auto">
                    <a:xfrm>
                      <a:off x="0" y="0"/>
                      <a:ext cx="4149127" cy="3854707"/>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199" w:name="_Ref411516672"/>
      <w:bookmarkStart w:id="200" w:name="_Toc412029909"/>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27</w:t>
      </w:r>
      <w:r w:rsidR="0019797F">
        <w:fldChar w:fldCharType="end"/>
      </w:r>
      <w:bookmarkEnd w:id="199"/>
      <w:r>
        <w:t>. New C Project Dialog</w:t>
      </w:r>
      <w:bookmarkEnd w:id="200"/>
    </w:p>
    <w:p w:rsidR="00DA7476" w:rsidRDefault="00DA7476" w:rsidP="00F9319A">
      <w:pPr>
        <w:pStyle w:val="Heading6"/>
      </w:pPr>
      <w:bookmarkStart w:id="201" w:name="_Ref412021579"/>
      <w:bookmarkStart w:id="202" w:name="_Toc412029850"/>
      <w:r>
        <w:lastRenderedPageBreak/>
        <w:t>Writing a DS-5 Debug Script</w:t>
      </w:r>
      <w:bookmarkEnd w:id="201"/>
      <w:bookmarkEnd w:id="202"/>
    </w:p>
    <w:p w:rsidR="00DA7476" w:rsidRDefault="00007BBE" w:rsidP="00DA7476">
      <w:r>
        <w:t xml:space="preserve">In </w:t>
      </w:r>
      <w:r>
        <w:fldChar w:fldCharType="begin"/>
      </w:r>
      <w:r>
        <w:instrText xml:space="preserve"> REF _Ref398831327 \h </w:instrText>
      </w:r>
      <w:r>
        <w:fldChar w:fldCharType="separate"/>
      </w:r>
      <w:r w:rsidR="00D61BBE" w:rsidRPr="002F1540">
        <w:rPr>
          <w:kern w:val="2"/>
          <w14:ligatures w14:val="standard"/>
        </w:rPr>
        <w:t xml:space="preserve">Figure </w:t>
      </w:r>
      <w:r w:rsidR="00D61BBE">
        <w:rPr>
          <w:kern w:val="2"/>
          <w14:ligatures w14:val="standard"/>
        </w:rPr>
        <w:t>6</w:t>
      </w:r>
      <w:r w:rsidR="00D61BBE">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DS-5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3373B0">
      <w:pPr>
        <w:pStyle w:val="ListParagraph"/>
        <w:numPr>
          <w:ilvl w:val="0"/>
          <w:numId w:val="44"/>
        </w:numPr>
      </w:pPr>
      <w:r>
        <w:t xml:space="preserve">Create a new file for our DS-5 debug script and save it under </w:t>
      </w:r>
      <w:r w:rsidRPr="003373B0">
        <w:rPr>
          <w:rStyle w:val="MonospaceChar"/>
        </w:rPr>
        <w:t>“DE1_SoC_demo/C/ds5/projects/DE1_SoC_demo_hps_baremetal/debug_setup.ds”</w:t>
      </w:r>
      <w:r>
        <w:t xml:space="preserve">. </w:t>
      </w:r>
    </w:p>
    <w:p w:rsidR="003373B0" w:rsidRDefault="00776545" w:rsidP="003373B0">
      <w:pPr>
        <w:pStyle w:val="ListParagraph"/>
        <w:numPr>
          <w:ilvl w:val="0"/>
          <w:numId w:val="44"/>
        </w:numPr>
      </w:pPr>
      <w:r>
        <w:t xml:space="preserve">Populate the file with the code shown in </w:t>
      </w:r>
      <w:r w:rsidR="00406A92">
        <w:fldChar w:fldCharType="begin"/>
      </w:r>
      <w:r w:rsidR="00406A92">
        <w:instrText xml:space="preserve"> REF _Ref412027435 \h </w:instrText>
      </w:r>
      <w:r w:rsidR="00406A92">
        <w:fldChar w:fldCharType="separate"/>
      </w:r>
      <w:r w:rsidR="00D61BBE">
        <w:t>Figure 8</w:t>
      </w:r>
      <w:r w:rsidR="00D61BBE">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D61BBE">
        <w:t>Figure 8</w:t>
      </w:r>
      <w:r w:rsidR="00D61BBE">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lastRenderedPageBreak/>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03" w:name="_Ref412027435"/>
      <w:bookmarkStart w:id="204" w:name="_Toc412029910"/>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28</w:t>
      </w:r>
      <w:r w:rsidR="0019797F">
        <w:fldChar w:fldCharType="end"/>
      </w:r>
      <w:bookmarkEnd w:id="203"/>
      <w:r>
        <w:t>. debug_setup.ds</w:t>
      </w:r>
      <w:bookmarkEnd w:id="204"/>
    </w:p>
    <w:p w:rsidR="00D61BBE" w:rsidRPr="00D61BBE" w:rsidRDefault="00D61BBE" w:rsidP="00D61BBE">
      <w:pPr>
        <w:pStyle w:val="ListParagraph"/>
      </w:pPr>
      <w:r>
        <w:t xml:space="preserve">For a comprehensive list of commands supported by the DS-5 debugger, please refer to </w:t>
      </w:r>
      <w:sdt>
        <w:sdtPr>
          <w:id w:val="-94098545"/>
          <w:citation/>
        </w:sdtPr>
        <w:sdtContent>
          <w:r>
            <w:fldChar w:fldCharType="begin"/>
          </w:r>
          <w:r>
            <w:instrText xml:space="preserve"> CITATION ARM \l 1033 </w:instrText>
          </w:r>
          <w:r>
            <w:fldChar w:fldCharType="separate"/>
          </w:r>
          <w:r w:rsidRPr="00D61BBE">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05" w:name="_Toc412029851"/>
      <w:r>
        <w:t>Setting Up the Debug Configuration</w:t>
      </w:r>
      <w:bookmarkEnd w:id="205"/>
    </w:p>
    <w:p w:rsidR="007C684A" w:rsidRDefault="007C684A" w:rsidP="007C684A">
      <w:pPr>
        <w:pStyle w:val="ListParagraph"/>
        <w:numPr>
          <w:ilvl w:val="0"/>
          <w:numId w:val="44"/>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7C684A">
      <w:pPr>
        <w:pStyle w:val="ListParagraph"/>
        <w:numPr>
          <w:ilvl w:val="0"/>
          <w:numId w:val="4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7C684A">
      <w:pPr>
        <w:pStyle w:val="ListParagraph"/>
        <w:numPr>
          <w:ilvl w:val="0"/>
          <w:numId w:val="44"/>
        </w:numPr>
      </w:pPr>
      <w:r>
        <w:t xml:space="preserve">Under the </w:t>
      </w:r>
      <w:r w:rsidRPr="00DC0F6D">
        <w:rPr>
          <w:rStyle w:val="MonospaceChar"/>
        </w:rPr>
        <w:t>“Connection”</w:t>
      </w:r>
      <w:r>
        <w:t xml:space="preserve"> tab</w:t>
      </w:r>
      <w:r w:rsidR="00A96636">
        <w:t>:</w:t>
      </w:r>
    </w:p>
    <w:p w:rsidR="00DA04B6" w:rsidRDefault="00DA04B6" w:rsidP="00DC0F6D">
      <w:pPr>
        <w:pStyle w:val="ListParagraph"/>
        <w:numPr>
          <w:ilvl w:val="1"/>
          <w:numId w:val="44"/>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DC0F6D">
      <w:pPr>
        <w:pStyle w:val="ListParagraph"/>
        <w:numPr>
          <w:ilvl w:val="1"/>
          <w:numId w:val="44"/>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DC0F6D">
      <w:pPr>
        <w:pStyle w:val="ListParagraph"/>
        <w:numPr>
          <w:ilvl w:val="1"/>
          <w:numId w:val="44"/>
        </w:numPr>
      </w:pPr>
      <w:r>
        <w:t xml:space="preserve">Use the </w:t>
      </w:r>
      <w:r w:rsidRPr="00922299">
        <w:rPr>
          <w:rStyle w:val="MonospaceChar"/>
        </w:rPr>
        <w:t>“Browse”</w:t>
      </w:r>
      <w:r>
        <w:t xml:space="preserve"> button to select the DE1-SoC that is connected to your machine.</w:t>
      </w:r>
    </w:p>
    <w:p w:rsidR="00922299" w:rsidRDefault="00922299" w:rsidP="00DC0F6D">
      <w:pPr>
        <w:pStyle w:val="ListParagraph"/>
        <w:numPr>
          <w:ilvl w:val="1"/>
          <w:numId w:val="44"/>
        </w:numPr>
      </w:pPr>
      <w:r>
        <w:t xml:space="preserve">You should have something similar to </w:t>
      </w:r>
      <w:r>
        <w:fldChar w:fldCharType="begin"/>
      </w:r>
      <w:r>
        <w:instrText xml:space="preserve"> REF _Ref412020190 \h </w:instrText>
      </w:r>
      <w:r>
        <w:fldChar w:fldCharType="separate"/>
      </w:r>
      <w:r w:rsidR="00D61BBE">
        <w:t>Figure 8</w:t>
      </w:r>
      <w:r w:rsidR="00D61BBE">
        <w:noBreakHyphen/>
        <w:t>29</w:t>
      </w:r>
      <w:r>
        <w:fldChar w:fldCharType="end"/>
      </w:r>
      <w:r>
        <w:t>.</w:t>
      </w:r>
    </w:p>
    <w:p w:rsidR="00922299" w:rsidRDefault="00922299" w:rsidP="00922299">
      <w:pPr>
        <w:jc w:val="center"/>
      </w:pPr>
      <w:r>
        <w:drawing>
          <wp:inline distT="0" distB="0" distL="0" distR="0" wp14:anchorId="5EBA535D" wp14:editId="2D1D0515">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06" w:name="_Ref412020190"/>
      <w:bookmarkStart w:id="207" w:name="_Toc412029911"/>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29</w:t>
      </w:r>
      <w:r w:rsidR="0019797F">
        <w:fldChar w:fldCharType="end"/>
      </w:r>
      <w:bookmarkEnd w:id="206"/>
      <w:r>
        <w:t xml:space="preserve">. Debug Configuraton </w:t>
      </w:r>
      <w:r w:rsidR="00FD1DE1">
        <w:t>“</w:t>
      </w:r>
      <w:r>
        <w:t>Connection</w:t>
      </w:r>
      <w:r w:rsidR="00FD1DE1">
        <w:t>”</w:t>
      </w:r>
      <w:r>
        <w:t xml:space="preserve"> Tab</w:t>
      </w:r>
      <w:bookmarkEnd w:id="207"/>
    </w:p>
    <w:p w:rsidR="00F2731A" w:rsidRDefault="00F2731A" w:rsidP="00F2731A">
      <w:pPr>
        <w:pStyle w:val="ListParagraph"/>
        <w:numPr>
          <w:ilvl w:val="0"/>
          <w:numId w:val="44"/>
        </w:numPr>
      </w:pPr>
      <w:r>
        <w:t xml:space="preserve">Under the </w:t>
      </w:r>
      <w:r w:rsidRPr="00F2731A">
        <w:rPr>
          <w:rStyle w:val="MonospaceChar"/>
        </w:rPr>
        <w:t>“Files”</w:t>
      </w:r>
      <w:r>
        <w:t xml:space="preserve"> tab:</w:t>
      </w:r>
    </w:p>
    <w:p w:rsidR="00F2731A" w:rsidRDefault="00F2731A" w:rsidP="00F2731A">
      <w:pPr>
        <w:pStyle w:val="ListParagraph"/>
        <w:numPr>
          <w:ilvl w:val="1"/>
          <w:numId w:val="44"/>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4B70E3">
      <w:pPr>
        <w:pStyle w:val="ListParagraph"/>
        <w:numPr>
          <w:ilvl w:val="1"/>
          <w:numId w:val="44"/>
        </w:numPr>
      </w:pPr>
      <w:r>
        <w:lastRenderedPageBreak/>
        <w:t xml:space="preserve">In </w:t>
      </w:r>
      <w:r>
        <w:fldChar w:fldCharType="begin"/>
      </w:r>
      <w:r>
        <w:instrText xml:space="preserve"> REF _Ref412028425 \r \h </w:instrText>
      </w:r>
      <w:r>
        <w:fldChar w:fldCharType="separate"/>
      </w:r>
      <w:r w:rsidR="00D61BBE">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D61BBE">
        <w:t>Figure 8</w:t>
      </w:r>
      <w:r w:rsidR="00D61BBE">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3AC60B9D" wp14:editId="5AB86C76">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8">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08" w:name="_Ref412021014"/>
      <w:bookmarkStart w:id="209" w:name="_Toc412029912"/>
      <w:r>
        <w:t xml:space="preserve">Figure </w:t>
      </w:r>
      <w:r w:rsidR="0019797F">
        <w:fldChar w:fldCharType="begin"/>
      </w:r>
      <w:r w:rsidR="0019797F">
        <w:instrText xml:space="preserve"> STYLEREF 1 \s </w:instrText>
      </w:r>
      <w:r w:rsidR="0019797F">
        <w:fldChar w:fldCharType="separate"/>
      </w:r>
      <w:r w:rsidR="00D61BBE">
        <w:t>8</w:t>
      </w:r>
      <w:r w:rsidR="0019797F">
        <w:fldChar w:fldCharType="end"/>
      </w:r>
      <w:r w:rsidR="0019797F">
        <w:noBreakHyphen/>
      </w:r>
      <w:r w:rsidR="0019797F">
        <w:fldChar w:fldCharType="begin"/>
      </w:r>
      <w:r w:rsidR="0019797F">
        <w:instrText xml:space="preserve"> SEQ Figure \* ARABIC \s 1 </w:instrText>
      </w:r>
      <w:r w:rsidR="0019797F">
        <w:fldChar w:fldCharType="separate"/>
      </w:r>
      <w:r w:rsidR="00D61BBE">
        <w:t>30</w:t>
      </w:r>
      <w:r w:rsidR="0019797F">
        <w:fldChar w:fldCharType="end"/>
      </w:r>
      <w:bookmarkEnd w:id="208"/>
      <w:r>
        <w:t>. Debug Configuration "Files" Tab</w:t>
      </w:r>
      <w:bookmarkEnd w:id="209"/>
    </w:p>
    <w:p w:rsidR="00AB54C4" w:rsidRDefault="00AB54C4" w:rsidP="00AB54C4">
      <w:pPr>
        <w:pStyle w:val="ListParagraph"/>
        <w:numPr>
          <w:ilvl w:val="0"/>
          <w:numId w:val="44"/>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AB54C4">
      <w:pPr>
        <w:pStyle w:val="ListParagraph"/>
        <w:numPr>
          <w:ilvl w:val="1"/>
          <w:numId w:val="4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87680">
      <w:pPr>
        <w:pStyle w:val="ListParagraph"/>
        <w:numPr>
          <w:ilvl w:val="1"/>
          <w:numId w:val="4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D61BBE">
        <w:t>8.4.2.1.3.2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D61BBE">
        <w:t>Figure 8</w:t>
      </w:r>
      <w:r w:rsidR="00D61BBE">
        <w:noBreakHyphen/>
        <w:t>31</w:t>
      </w:r>
      <w:r w:rsidR="004477D5">
        <w:fldChar w:fldCharType="end"/>
      </w:r>
      <w:r w:rsidR="0019797F">
        <w:t>.</w:t>
      </w:r>
    </w:p>
    <w:p w:rsidR="005C1CE9" w:rsidRDefault="005C1CE9" w:rsidP="005C1CE9">
      <w:pPr>
        <w:pStyle w:val="ListParagraph"/>
        <w:numPr>
          <w:ilvl w:val="0"/>
          <w:numId w:val="4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0E5F902E" wp14:editId="032AE5A5">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0" w:name="_Ref412029132"/>
      <w:bookmarkStart w:id="211" w:name="_Toc412029913"/>
      <w:r>
        <w:t xml:space="preserve">Figure </w:t>
      </w:r>
      <w:r>
        <w:fldChar w:fldCharType="begin"/>
      </w:r>
      <w:r>
        <w:instrText xml:space="preserve"> STYLEREF 1 \s </w:instrText>
      </w:r>
      <w:r>
        <w:fldChar w:fldCharType="separate"/>
      </w:r>
      <w:r w:rsidR="00D61BBE">
        <w:t>8</w:t>
      </w:r>
      <w:r>
        <w:fldChar w:fldCharType="end"/>
      </w:r>
      <w:r>
        <w:noBreakHyphen/>
      </w:r>
      <w:r>
        <w:fldChar w:fldCharType="begin"/>
      </w:r>
      <w:r>
        <w:instrText xml:space="preserve"> SEQ Figure \* ARABIC \s 1 </w:instrText>
      </w:r>
      <w:r>
        <w:fldChar w:fldCharType="separate"/>
      </w:r>
      <w:r w:rsidR="00D61BBE">
        <w:t>31</w:t>
      </w:r>
      <w:r>
        <w:fldChar w:fldCharType="end"/>
      </w:r>
      <w:bookmarkEnd w:id="210"/>
      <w:r>
        <w:t>. Debug Configuration "Debugger" Tab</w:t>
      </w:r>
      <w:bookmarkEnd w:id="211"/>
    </w:p>
    <w:p w:rsidR="00D61BBE" w:rsidRDefault="00D61BBE" w:rsidP="00D61BBE">
      <w:pPr>
        <w:pStyle w:val="Heading6"/>
      </w:pPr>
      <w:bookmarkStart w:id="212" w:name="_Toc412029852"/>
      <w:r>
        <w:t>HPS Programming</w:t>
      </w:r>
      <w:bookmarkEnd w:id="212"/>
    </w:p>
    <w:p w:rsidR="00343D09" w:rsidRDefault="00886A1F" w:rsidP="00D61BBE">
      <w:r>
        <w:t>We can now start writing code for the HPS.</w:t>
      </w:r>
    </w:p>
    <w:p w:rsidR="00B5560A" w:rsidRDefault="00E73CC9" w:rsidP="00D61BB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3E1EDF" w:rsidRDefault="003E1EDF" w:rsidP="003E1EDF">
      <w:pPr>
        <w:pStyle w:val="Heading7"/>
      </w:pPr>
      <w:r>
        <w:t>Theory</w:t>
      </w:r>
    </w:p>
    <w:p w:rsidR="001E1D8F" w:rsidRDefault="008935F6" w:rsidP="008935F6">
      <w:r>
        <w:t xml:space="preserve">The HPS </w:t>
      </w:r>
      <w:r w:rsidR="001E1D8F">
        <w:t>works</w:t>
      </w:r>
      <w:r>
        <w:t xml:space="preserve"> just </w:t>
      </w:r>
      <w:r w:rsidR="001E1D8F">
        <w:t>like</w:t>
      </w:r>
      <w:r>
        <w:t xml:space="preserve"> any other microcontr</w:t>
      </w:r>
      <w:r w:rsidR="001E1D8F">
        <w:t>oller.</w:t>
      </w:r>
    </w:p>
    <w:p w:rsidR="008935F6" w:rsidRDefault="008935F6" w:rsidP="001E1D8F">
      <w:pPr>
        <w:pStyle w:val="ListParagraph"/>
        <w:numPr>
          <w:ilvl w:val="0"/>
          <w:numId w:val="58"/>
        </w:numPr>
      </w:pPr>
      <w:r>
        <w:t>If you want to access a peripheral, you have to read at its address.</w:t>
      </w:r>
    </w:p>
    <w:p w:rsidR="001E1D8F" w:rsidRDefault="001E1D8F" w:rsidP="001E1D8F">
      <w:pPr>
        <w:pStyle w:val="ListParagraph"/>
        <w:numPr>
          <w:ilvl w:val="0"/>
          <w:numId w:val="58"/>
        </w:numPr>
      </w:pPr>
      <w:r>
        <w:lastRenderedPageBreak/>
        <w:t>If a peripheral is connected to a bus, its address is obtained by adding its offset in the bus to the bus’ address.</w:t>
      </w:r>
    </w:p>
    <w:p w:rsidR="001E1D8F" w:rsidRDefault="001E1D8F" w:rsidP="001E1D8F">
      <w:pPr>
        <w:rPr>
          <w:rStyle w:val="Emphasis"/>
          <w:i w:val="0"/>
        </w:rPr>
      </w:pPr>
      <w:r>
        <w:t xml:space="preserve">Altera provides useful utility functions in </w:t>
      </w:r>
      <w:r w:rsidRPr="00E17D0E">
        <w:rPr>
          <w:rStyle w:val="MonospaceChar"/>
        </w:rPr>
        <w:t>“&lt;altera_install_directory&gt;</w:t>
      </w:r>
      <w:r w:rsidR="00E17D0E" w:rsidRPr="00E17D0E">
        <w:rPr>
          <w:rStyle w:val="MonospaceChar"/>
        </w:rPr>
        <w:t>/&lt;version&gt;/embedded/ip/altera/hps/altera_hps/hwlib/</w:t>
      </w:r>
      <w:r w:rsidRPr="00E17D0E">
        <w:rPr>
          <w:rStyle w:val="MonospaceChar"/>
        </w:rPr>
        <w:t>include</w:t>
      </w:r>
      <w:r w:rsidR="00E17D0E">
        <w:rPr>
          <w:rStyle w:val="MonospaceChar"/>
        </w:rPr>
        <w:t>/socal/socal.h</w:t>
      </w:r>
      <w:r w:rsidRPr="00E17D0E">
        <w:rPr>
          <w:rStyle w:val="MonospaceChar"/>
        </w:rPr>
        <w:t>”</w:t>
      </w:r>
      <w:r w:rsidR="00023B26">
        <w:rPr>
          <w:rStyle w:val="Emphasis"/>
          <w:i w:val="0"/>
        </w:rPr>
        <w:t>, a few of which are listed below. Most functions exist for multiple sizes (</w:t>
      </w:r>
      <w:r w:rsidR="00023B26" w:rsidRPr="00023B26">
        <w:rPr>
          <w:rStyle w:val="MonospaceChar"/>
        </w:rPr>
        <w:t>byte</w:t>
      </w:r>
      <w:r w:rsidR="00023B26">
        <w:rPr>
          <w:rStyle w:val="Emphasis"/>
          <w:i w:val="0"/>
        </w:rPr>
        <w:t xml:space="preserve">, </w:t>
      </w:r>
      <w:r w:rsidR="00023B26" w:rsidRPr="00023B26">
        <w:rPr>
          <w:rStyle w:val="MonospaceChar"/>
        </w:rPr>
        <w:t>hword</w:t>
      </w:r>
      <w:r w:rsidR="00023B26">
        <w:rPr>
          <w:rStyle w:val="Emphasis"/>
          <w:i w:val="0"/>
        </w:rPr>
        <w:t xml:space="preserve">, </w:t>
      </w:r>
      <w:r w:rsidR="00023B26" w:rsidRPr="00023B26">
        <w:rPr>
          <w:rStyle w:val="MonospaceChar"/>
        </w:rPr>
        <w:t>word</w:t>
      </w:r>
      <w:r w:rsidR="00023B26">
        <w:rPr>
          <w:rStyle w:val="Emphasis"/>
          <w:i w:val="0"/>
        </w:rPr>
        <w:t xml:space="preserve">, </w:t>
      </w:r>
      <w:r w:rsidR="00023B26" w:rsidRPr="00023B26">
        <w:rPr>
          <w:rStyle w:val="MonospaceChar"/>
        </w:rPr>
        <w:t>dword</w:t>
      </w:r>
      <w:r w:rsidR="00023B26">
        <w:rPr>
          <w:rStyle w:val="Emphasis"/>
          <w:i w:val="0"/>
        </w:rPr>
        <w:t>).</w:t>
      </w:r>
      <w:bookmarkStart w:id="213" w:name="_GoBack"/>
      <w:bookmarkEnd w:id="213"/>
    </w:p>
    <w:p w:rsidR="00023B26" w:rsidRDefault="00023B26" w:rsidP="00023B26">
      <w:pPr>
        <w:pStyle w:val="Monospace"/>
        <w:numPr>
          <w:ilvl w:val="0"/>
          <w:numId w:val="60"/>
        </w:numPr>
      </w:pPr>
      <w:r>
        <w:t>alt_write_byte(dest, src)</w:t>
      </w:r>
    </w:p>
    <w:p w:rsidR="00023B26" w:rsidRDefault="00023B26" w:rsidP="00023B26">
      <w:pPr>
        <w:pStyle w:val="Monospace"/>
        <w:numPr>
          <w:ilvl w:val="0"/>
          <w:numId w:val="60"/>
        </w:numPr>
      </w:pPr>
      <w:r>
        <w:t>alt_read_</w:t>
      </w:r>
      <w:r w:rsidR="005B438B">
        <w:t>byte</w:t>
      </w:r>
      <w:r>
        <w:t>(src)</w:t>
      </w:r>
    </w:p>
    <w:p w:rsidR="00227AC8" w:rsidRDefault="00227AC8" w:rsidP="00023B26">
      <w:pPr>
        <w:pStyle w:val="Monospace"/>
        <w:numPr>
          <w:ilvl w:val="0"/>
          <w:numId w:val="60"/>
        </w:numPr>
      </w:pPr>
      <w:r>
        <w:t>alt_setbits_byte(dest, bits)</w:t>
      </w:r>
    </w:p>
    <w:p w:rsidR="00227AC8" w:rsidRDefault="00227AC8" w:rsidP="00023B26">
      <w:pPr>
        <w:pStyle w:val="Monospace"/>
        <w:numPr>
          <w:ilvl w:val="0"/>
          <w:numId w:val="60"/>
        </w:numPr>
      </w:pPr>
      <w:r>
        <w:t>alt_clrbits_byte(dest, bits)</w:t>
      </w:r>
    </w:p>
    <w:p w:rsidR="00227AC8" w:rsidRDefault="00227AC8" w:rsidP="00023B26">
      <w:pPr>
        <w:pStyle w:val="Monospace"/>
        <w:numPr>
          <w:ilvl w:val="0"/>
          <w:numId w:val="60"/>
        </w:numPr>
      </w:pPr>
      <w:r>
        <w:t>alt_xorbits_byte(dest, bits)</w:t>
      </w:r>
    </w:p>
    <w:p w:rsidR="00227AC8" w:rsidRPr="008935F6" w:rsidRDefault="00227AC8" w:rsidP="00227AC8">
      <w:pPr>
        <w:pStyle w:val="Monospace"/>
        <w:numPr>
          <w:ilvl w:val="0"/>
          <w:numId w:val="60"/>
        </w:numPr>
      </w:pPr>
      <w:r w:rsidRPr="00227AC8">
        <w:t>alt_replbits_byte(dest, msk, src)</w:t>
      </w:r>
    </w:p>
    <w:p w:rsidR="003E1EDF" w:rsidRPr="003E1EDF" w:rsidRDefault="003E1EDF" w:rsidP="003E1EDF">
      <w:pPr>
        <w:pStyle w:val="Heading7"/>
      </w:pPr>
      <w:r>
        <w:t>Practice</w:t>
      </w:r>
    </w:p>
    <w:p w:rsidR="00B6299E" w:rsidRPr="002F1540" w:rsidRDefault="00B6299E" w:rsidP="006E13C1">
      <w:pPr>
        <w:pStyle w:val="Heading4"/>
      </w:pPr>
      <w:bookmarkStart w:id="214" w:name="_Toc412029853"/>
      <w:r>
        <w:t>Linux Applications</w:t>
      </w:r>
      <w:bookmarkEnd w:id="214"/>
    </w:p>
    <w:p w:rsidR="006D1B95" w:rsidRPr="002F1540" w:rsidRDefault="006D1B95" w:rsidP="00645447">
      <w:r w:rsidRPr="002F1540">
        <w:br w:type="page"/>
      </w:r>
    </w:p>
    <w:p w:rsidR="005A319F" w:rsidRPr="002F1540" w:rsidRDefault="004F562A" w:rsidP="005A319F">
      <w:pPr>
        <w:pStyle w:val="Heading1"/>
        <w:rPr>
          <w:kern w:val="2"/>
          <w14:ligatures w14:val="standard"/>
        </w:rPr>
      </w:pPr>
      <w:bookmarkStart w:id="215" w:name="_Toc412029854"/>
      <w:r>
        <w:rPr>
          <w:kern w:val="2"/>
          <w14:ligatures w14:val="standard"/>
        </w:rPr>
        <w:lastRenderedPageBreak/>
        <w:t>T</w:t>
      </w:r>
      <w:r w:rsidR="005A319F" w:rsidRPr="002F1540">
        <w:rPr>
          <w:kern w:val="2"/>
          <w14:ligatures w14:val="standard"/>
        </w:rPr>
        <w:t>odo</w:t>
      </w:r>
      <w:bookmarkEnd w:id="215"/>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6010D0" w:rsidRDefault="00A4773C" w:rsidP="001435E0">
      <w:pPr>
        <w:pStyle w:val="ListParagraph"/>
        <w:numPr>
          <w:ilvl w:val="0"/>
          <w:numId w:val="43"/>
        </w:numPr>
        <w:rPr>
          <w:kern w:val="2"/>
          <w14:ligatures w14:val="standard"/>
        </w:rPr>
      </w:pPr>
      <w:r>
        <w:t>Talk about what the JTAG to Avalon masters are.</w:t>
      </w:r>
    </w:p>
    <w:p w:rsidR="006010D0" w:rsidRPr="00A4773C" w:rsidRDefault="006010D0" w:rsidP="001435E0">
      <w:pPr>
        <w:pStyle w:val="ListParagraph"/>
        <w:numPr>
          <w:ilvl w:val="0"/>
          <w:numId w:val="43"/>
        </w:numPr>
        <w:rPr>
          <w:kern w:val="2"/>
          <w14:ligatures w14:val="standard"/>
        </w:rPr>
      </w:pPr>
      <w:r>
        <w:t>Printing is done in the “App Console” in DS-5.</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16" w:name="_Toc412029855"/>
      <w:r w:rsidRPr="002F1540">
        <w:lastRenderedPageBreak/>
        <w:t>Appendix</w:t>
      </w:r>
      <w:bookmarkEnd w:id="216"/>
    </w:p>
    <w:p w:rsidR="00467467" w:rsidRPr="002F1540" w:rsidRDefault="00467467" w:rsidP="005A2C28">
      <w:pPr>
        <w:pStyle w:val="Heading2"/>
      </w:pPr>
      <w:bookmarkStart w:id="217" w:name="_Toc412029856"/>
      <w:r w:rsidRPr="002F1540">
        <w:t>DE1-SoC Top-level VHDL Entity</w:t>
      </w:r>
      <w:bookmarkEnd w:id="217"/>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023B26">
        <w:rPr>
          <w:kern w:val="2"/>
          <w14:ligatures w14:val="standard"/>
        </w:rPr>
        <w:t>can be found at</w:t>
      </w:r>
      <w:r w:rsidR="00ED483B">
        <w:rPr>
          <w:kern w:val="2"/>
          <w14:ligatures w14:val="standard"/>
        </w:rPr>
        <w:t xml:space="preserve"> </w:t>
      </w:r>
      <w:hyperlink r:id="rId50" w:history="1">
        <w:r w:rsidR="00E82430" w:rsidRPr="00C44FCB">
          <w:rPr>
            <w:rStyle w:val="Hyperlink"/>
            <w:rFonts w:cstheme="minorBidi"/>
          </w:rPr>
          <w:t>\\lapsrv1.epfl.ch\documentation\Altera\CycloneV\Distribution\DE1_SoC_top_level.vhd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467467" w:rsidRPr="00CA3537" w:rsidRDefault="00467467" w:rsidP="00467467">
      <w:pPr>
        <w:pStyle w:val="Caption"/>
        <w:jc w:val="center"/>
        <w:rPr>
          <w:kern w:val="2"/>
          <w14:ligatures w14:val="standard"/>
        </w:rPr>
      </w:pPr>
      <w:bookmarkStart w:id="218" w:name="_Ref402627796"/>
      <w:bookmarkStart w:id="219" w:name="_Toc412029914"/>
      <w:r w:rsidRPr="00CA3537">
        <w:rPr>
          <w:kern w:val="2"/>
          <w14:ligatures w14:val="standard"/>
        </w:rPr>
        <w:t xml:space="preserve">Figure </w:t>
      </w:r>
      <w:r w:rsidR="0019797F">
        <w:rPr>
          <w:kern w:val="2"/>
          <w14:ligatures w14:val="standard"/>
        </w:rPr>
        <w:fldChar w:fldCharType="begin"/>
      </w:r>
      <w:r w:rsidR="0019797F">
        <w:rPr>
          <w:kern w:val="2"/>
          <w14:ligatures w14:val="standard"/>
        </w:rPr>
        <w:instrText xml:space="preserve"> STYLEREF 1 \s </w:instrText>
      </w:r>
      <w:r w:rsidR="0019797F">
        <w:rPr>
          <w:kern w:val="2"/>
          <w14:ligatures w14:val="standard"/>
        </w:rPr>
        <w:fldChar w:fldCharType="separate"/>
      </w:r>
      <w:r w:rsidR="00D61BBE">
        <w:rPr>
          <w:kern w:val="2"/>
          <w14:ligatures w14:val="standard"/>
        </w:rPr>
        <w:t>10</w:t>
      </w:r>
      <w:r w:rsidR="0019797F">
        <w:rPr>
          <w:kern w:val="2"/>
          <w14:ligatures w14:val="standard"/>
        </w:rPr>
        <w:fldChar w:fldCharType="end"/>
      </w:r>
      <w:r w:rsidR="0019797F">
        <w:rPr>
          <w:kern w:val="2"/>
          <w14:ligatures w14:val="standard"/>
        </w:rPr>
        <w:noBreakHyphen/>
      </w:r>
      <w:r w:rsidR="0019797F">
        <w:rPr>
          <w:kern w:val="2"/>
          <w14:ligatures w14:val="standard"/>
        </w:rPr>
        <w:fldChar w:fldCharType="begin"/>
      </w:r>
      <w:r w:rsidR="0019797F">
        <w:rPr>
          <w:kern w:val="2"/>
          <w14:ligatures w14:val="standard"/>
        </w:rPr>
        <w:instrText xml:space="preserve"> SEQ Figure \* ARABIC \s 1 </w:instrText>
      </w:r>
      <w:r w:rsidR="0019797F">
        <w:rPr>
          <w:kern w:val="2"/>
          <w14:ligatures w14:val="standard"/>
        </w:rPr>
        <w:fldChar w:fldCharType="separate"/>
      </w:r>
      <w:r w:rsidR="00D61BBE">
        <w:rPr>
          <w:kern w:val="2"/>
          <w14:ligatures w14:val="standard"/>
        </w:rPr>
        <w:t>1</w:t>
      </w:r>
      <w:r w:rsidR="0019797F">
        <w:rPr>
          <w:kern w:val="2"/>
          <w14:ligatures w14:val="standard"/>
        </w:rPr>
        <w:fldChar w:fldCharType="end"/>
      </w:r>
      <w:bookmarkEnd w:id="218"/>
      <w:r w:rsidRPr="00CA3537">
        <w:rPr>
          <w:kern w:val="2"/>
          <w14:ligatures w14:val="standard"/>
        </w:rPr>
        <w:t>. DE1-SoC Top-level VHDL Entity</w:t>
      </w:r>
      <w:bookmarkEnd w:id="219"/>
    </w:p>
    <w:p w:rsidR="005F460A" w:rsidRPr="00CA3537" w:rsidRDefault="005F460A">
      <w:r w:rsidRPr="00CA3537">
        <w:lastRenderedPageBreak/>
        <w:br w:type="page"/>
      </w:r>
    </w:p>
    <w:p w:rsidR="002E7E45" w:rsidRPr="002F1540" w:rsidRDefault="002E7E45" w:rsidP="00D453B4">
      <w:pPr>
        <w:pStyle w:val="Heading2"/>
      </w:pPr>
      <w:bookmarkStart w:id="220" w:name="_Toc412029857"/>
      <w:r w:rsidRPr="002F1540">
        <w:lastRenderedPageBreak/>
        <w:t>DE1-SoC Pin Assignment TCL script</w:t>
      </w:r>
      <w:bookmarkEnd w:id="220"/>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51" w:history="1">
        <w:r w:rsidR="0035277B">
          <w:rPr>
            <w:rStyle w:val="Hyperlink"/>
            <w:rFonts w:cstheme="minorBidi"/>
          </w:rPr>
          <w:t>\\lapsrv1.epfl.ch\documentation\Altera\CycloneV\Distribution\pin_assignment_DE1_SoC.tcl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21" w:name="_Ref402629544"/>
      <w:bookmarkStart w:id="222" w:name="_Toc412029915"/>
      <w:r w:rsidRPr="00FB31E6">
        <w:rPr>
          <w:kern w:val="2"/>
          <w:lang w:val="fr-CH"/>
          <w14:ligatures w14:val="standard"/>
        </w:rPr>
        <w:t xml:space="preserve">Figure </w:t>
      </w:r>
      <w:r w:rsidR="0019797F">
        <w:rPr>
          <w:kern w:val="2"/>
          <w:lang w:val="fr-CH"/>
          <w14:ligatures w14:val="standard"/>
        </w:rPr>
        <w:fldChar w:fldCharType="begin"/>
      </w:r>
      <w:r w:rsidR="0019797F">
        <w:rPr>
          <w:kern w:val="2"/>
          <w:lang w:val="fr-CH"/>
          <w14:ligatures w14:val="standard"/>
        </w:rPr>
        <w:instrText xml:space="preserve"> STYLEREF 1 \s </w:instrText>
      </w:r>
      <w:r w:rsidR="0019797F">
        <w:rPr>
          <w:kern w:val="2"/>
          <w:lang w:val="fr-CH"/>
          <w14:ligatures w14:val="standard"/>
        </w:rPr>
        <w:fldChar w:fldCharType="separate"/>
      </w:r>
      <w:r w:rsidR="00D61BBE">
        <w:rPr>
          <w:kern w:val="2"/>
          <w:lang w:val="fr-CH"/>
          <w14:ligatures w14:val="standard"/>
        </w:rPr>
        <w:t>10</w:t>
      </w:r>
      <w:r w:rsidR="0019797F">
        <w:rPr>
          <w:kern w:val="2"/>
          <w:lang w:val="fr-CH"/>
          <w14:ligatures w14:val="standard"/>
        </w:rPr>
        <w:fldChar w:fldCharType="end"/>
      </w:r>
      <w:r w:rsidR="0019797F">
        <w:rPr>
          <w:kern w:val="2"/>
          <w:lang w:val="fr-CH"/>
          <w14:ligatures w14:val="standard"/>
        </w:rPr>
        <w:noBreakHyphen/>
      </w:r>
      <w:r w:rsidR="0019797F">
        <w:rPr>
          <w:kern w:val="2"/>
          <w:lang w:val="fr-CH"/>
          <w14:ligatures w14:val="standard"/>
        </w:rPr>
        <w:fldChar w:fldCharType="begin"/>
      </w:r>
      <w:r w:rsidR="0019797F">
        <w:rPr>
          <w:kern w:val="2"/>
          <w:lang w:val="fr-CH"/>
          <w14:ligatures w14:val="standard"/>
        </w:rPr>
        <w:instrText xml:space="preserve"> SEQ Figure \* ARABIC \s 1 </w:instrText>
      </w:r>
      <w:r w:rsidR="0019797F">
        <w:rPr>
          <w:kern w:val="2"/>
          <w:lang w:val="fr-CH"/>
          <w14:ligatures w14:val="standard"/>
        </w:rPr>
        <w:fldChar w:fldCharType="separate"/>
      </w:r>
      <w:r w:rsidR="00D61BBE">
        <w:rPr>
          <w:kern w:val="2"/>
          <w:lang w:val="fr-CH"/>
          <w14:ligatures w14:val="standard"/>
        </w:rPr>
        <w:t>2</w:t>
      </w:r>
      <w:r w:rsidR="0019797F">
        <w:rPr>
          <w:kern w:val="2"/>
          <w:lang w:val="fr-CH"/>
          <w14:ligatures w14:val="standard"/>
        </w:rPr>
        <w:fldChar w:fldCharType="end"/>
      </w:r>
      <w:bookmarkEnd w:id="221"/>
      <w:r w:rsidRPr="00FB31E6">
        <w:rPr>
          <w:kern w:val="2"/>
          <w:lang w:val="fr-CH"/>
          <w14:ligatures w14:val="standard"/>
        </w:rPr>
        <w:t>. DE1-SoC Pin Assignment TCL Script</w:t>
      </w:r>
      <w:bookmarkEnd w:id="222"/>
    </w:p>
    <w:p w:rsidR="007D4547" w:rsidRPr="00FB31E6" w:rsidRDefault="00685F8C" w:rsidP="007D4547">
      <w:pPr>
        <w:pStyle w:val="Heading1"/>
        <w:numPr>
          <w:ilvl w:val="0"/>
          <w:numId w:val="0"/>
        </w:numPr>
        <w:rPr>
          <w:lang w:val="fr-CH"/>
        </w:rPr>
      </w:pPr>
      <w:r w:rsidRPr="00FB31E6">
        <w:rPr>
          <w:lang w:val="fr-CH"/>
        </w:rPr>
        <w:br w:type="page"/>
      </w:r>
    </w:p>
    <w:bookmarkStart w:id="223" w:name="_Toc41202985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223"/>
        </w:p>
        <w:sdt>
          <w:sdtPr>
            <w:rPr>
              <w:kern w:val="2"/>
              <w14:ligatures w14:val="standard"/>
            </w:rPr>
            <w:id w:val="-573587230"/>
            <w:bibliography/>
          </w:sdtPr>
          <w:sdtContent>
            <w:p w:rsidR="00D61BBE"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D61BBE">
                <w:trPr>
                  <w:divId w:val="1045638272"/>
                  <w:tblCellSpacing w:w="15" w:type="dxa"/>
                </w:trPr>
                <w:tc>
                  <w:tcPr>
                    <w:tcW w:w="50" w:type="pct"/>
                    <w:hideMark/>
                  </w:tcPr>
                  <w:p w:rsidR="00D61BBE" w:rsidRDefault="00D61BBE">
                    <w:pPr>
                      <w:pStyle w:val="Bibliography"/>
                      <w:rPr>
                        <w:sz w:val="24"/>
                        <w:szCs w:val="24"/>
                      </w:rPr>
                    </w:pPr>
                    <w:r>
                      <w:t xml:space="preserve">[1] </w:t>
                    </w:r>
                  </w:p>
                </w:tc>
                <w:tc>
                  <w:tcPr>
                    <w:tcW w:w="0" w:type="auto"/>
                    <w:hideMark/>
                  </w:tcPr>
                  <w:p w:rsidR="00D61BBE" w:rsidRDefault="00D61BBE">
                    <w:pPr>
                      <w:pStyle w:val="Bibliography"/>
                    </w:pPr>
                    <w:r>
                      <w:t>Terasic Technologies, "Terasic - DE Main Boards - Cyclone - DE1-SoC Board," [Online]. Available: http://de1-soc.terasic.com.</w:t>
                    </w:r>
                  </w:p>
                </w:tc>
              </w:tr>
              <w:tr w:rsidR="00D61BBE">
                <w:trPr>
                  <w:divId w:val="1045638272"/>
                  <w:tblCellSpacing w:w="15" w:type="dxa"/>
                </w:trPr>
                <w:tc>
                  <w:tcPr>
                    <w:tcW w:w="50" w:type="pct"/>
                    <w:hideMark/>
                  </w:tcPr>
                  <w:p w:rsidR="00D61BBE" w:rsidRDefault="00D61BBE">
                    <w:pPr>
                      <w:pStyle w:val="Bibliography"/>
                    </w:pPr>
                    <w:r>
                      <w:t xml:space="preserve">[2] </w:t>
                    </w:r>
                  </w:p>
                </w:tc>
                <w:tc>
                  <w:tcPr>
                    <w:tcW w:w="0" w:type="auto"/>
                    <w:hideMark/>
                  </w:tcPr>
                  <w:p w:rsidR="00D61BBE" w:rsidRDefault="00D61BBE">
                    <w:pPr>
                      <w:pStyle w:val="Bibliography"/>
                    </w:pPr>
                    <w:r>
                      <w:t>Altera Corporation, "Cyclone V Device Handbook, Volume 3: Hard Processor System Technical Reference Manual," 31 July 2014. [Online]. Available: http://www.altera.com/literature/hb/cyclone-v/cv_5v4.pdf.</w:t>
                    </w:r>
                  </w:p>
                </w:tc>
              </w:tr>
              <w:tr w:rsidR="00D61BBE">
                <w:trPr>
                  <w:divId w:val="1045638272"/>
                  <w:tblCellSpacing w:w="15" w:type="dxa"/>
                </w:trPr>
                <w:tc>
                  <w:tcPr>
                    <w:tcW w:w="50" w:type="pct"/>
                    <w:hideMark/>
                  </w:tcPr>
                  <w:p w:rsidR="00D61BBE" w:rsidRDefault="00D61BBE">
                    <w:pPr>
                      <w:pStyle w:val="Bibliography"/>
                    </w:pPr>
                    <w:r>
                      <w:t xml:space="preserve">[3] </w:t>
                    </w:r>
                  </w:p>
                </w:tc>
                <w:tc>
                  <w:tcPr>
                    <w:tcW w:w="0" w:type="auto"/>
                    <w:hideMark/>
                  </w:tcPr>
                  <w:p w:rsidR="00D61BBE" w:rsidRDefault="00D61BBE">
                    <w:pPr>
                      <w:pStyle w:val="Bibliography"/>
                    </w:pPr>
                    <w:r>
                      <w:t>ARM, "DS-5 Debugger Commands," [Online]. Available: http://infocenter.arm.com/help/index.jsp?topic=/com.arm.doc.dui0452c/CIHJIBIH.html.</w:t>
                    </w:r>
                  </w:p>
                </w:tc>
              </w:tr>
              <w:tr w:rsidR="00D61BBE">
                <w:trPr>
                  <w:divId w:val="1045638272"/>
                  <w:tblCellSpacing w:w="15" w:type="dxa"/>
                </w:trPr>
                <w:tc>
                  <w:tcPr>
                    <w:tcW w:w="50" w:type="pct"/>
                    <w:hideMark/>
                  </w:tcPr>
                  <w:p w:rsidR="00D61BBE" w:rsidRDefault="00D61BBE">
                    <w:pPr>
                      <w:pStyle w:val="Bibliography"/>
                    </w:pPr>
                    <w:r>
                      <w:t xml:space="preserve">[4] </w:t>
                    </w:r>
                  </w:p>
                </w:tc>
                <w:tc>
                  <w:tcPr>
                    <w:tcW w:w="0" w:type="auto"/>
                    <w:hideMark/>
                  </w:tcPr>
                  <w:p w:rsidR="00D61BBE" w:rsidRDefault="00D61BBE">
                    <w:pPr>
                      <w:pStyle w:val="Bibliography"/>
                    </w:pPr>
                    <w:r>
                      <w:t>Altera Corporation, "Cyclone V Device Handbook, Volume 1: Device Interfaces and Integration," 22 July 2014. [Online]. Available: http://www.altera.com/literature/hb/cyclone-v/cv_5v2.pdf.</w:t>
                    </w:r>
                  </w:p>
                </w:tc>
              </w:tr>
              <w:tr w:rsidR="00D61BBE">
                <w:trPr>
                  <w:divId w:val="1045638272"/>
                  <w:tblCellSpacing w:w="15" w:type="dxa"/>
                </w:trPr>
                <w:tc>
                  <w:tcPr>
                    <w:tcW w:w="50" w:type="pct"/>
                    <w:hideMark/>
                  </w:tcPr>
                  <w:p w:rsidR="00D61BBE" w:rsidRDefault="00D61BBE">
                    <w:pPr>
                      <w:pStyle w:val="Bibliography"/>
                    </w:pPr>
                    <w:r>
                      <w:t xml:space="preserve">[5] </w:t>
                    </w:r>
                  </w:p>
                </w:tc>
                <w:tc>
                  <w:tcPr>
                    <w:tcW w:w="0" w:type="auto"/>
                    <w:hideMark/>
                  </w:tcPr>
                  <w:p w:rsidR="00D61BBE" w:rsidRDefault="00D61BBE">
                    <w:pPr>
                      <w:pStyle w:val="Bibliography"/>
                    </w:pPr>
                    <w:r>
                      <w:t>Altera Corporation, "Documentation: Cyclone V Devices," [Online]. Available: http://www.altera.com/literature/lit-cyclone-v.jsp?ln=devices_fpga&amp;l3=Low-Cost%20FPGAs-Cyclone%20V%20%28E,%20GX,%20GT,%20SE,%20SX,%20ST%29&amp;l4=Documentation.</w:t>
                    </w:r>
                  </w:p>
                </w:tc>
              </w:tr>
              <w:tr w:rsidR="00D61BBE">
                <w:trPr>
                  <w:divId w:val="1045638272"/>
                  <w:tblCellSpacing w:w="15" w:type="dxa"/>
                </w:trPr>
                <w:tc>
                  <w:tcPr>
                    <w:tcW w:w="50" w:type="pct"/>
                    <w:hideMark/>
                  </w:tcPr>
                  <w:p w:rsidR="00D61BBE" w:rsidRDefault="00D61BBE">
                    <w:pPr>
                      <w:pStyle w:val="Bibliography"/>
                    </w:pPr>
                    <w:r>
                      <w:t xml:space="preserve">[6] </w:t>
                    </w:r>
                  </w:p>
                </w:tc>
                <w:tc>
                  <w:tcPr>
                    <w:tcW w:w="0" w:type="auto"/>
                    <w:hideMark/>
                  </w:tcPr>
                  <w:p w:rsidR="00D61BBE" w:rsidRDefault="00D61BBE">
                    <w:pPr>
                      <w:pStyle w:val="Bibliography"/>
                    </w:pPr>
                    <w:r>
                      <w:t>Altera Corporation, "Address Map for HPS," [Online]. Available: http://www.altera.com/literature/hb/cyclone-v/hps.html.</w:t>
                    </w:r>
                  </w:p>
                </w:tc>
              </w:tr>
              <w:tr w:rsidR="00D61BBE">
                <w:trPr>
                  <w:divId w:val="1045638272"/>
                  <w:tblCellSpacing w:w="15" w:type="dxa"/>
                </w:trPr>
                <w:tc>
                  <w:tcPr>
                    <w:tcW w:w="50" w:type="pct"/>
                    <w:hideMark/>
                  </w:tcPr>
                  <w:p w:rsidR="00D61BBE" w:rsidRDefault="00D61BBE">
                    <w:pPr>
                      <w:pStyle w:val="Bibliography"/>
                    </w:pPr>
                    <w:r>
                      <w:t xml:space="preserve">[7] </w:t>
                    </w:r>
                  </w:p>
                </w:tc>
                <w:tc>
                  <w:tcPr>
                    <w:tcW w:w="0" w:type="auto"/>
                    <w:hideMark/>
                  </w:tcPr>
                  <w:p w:rsidR="00D61BBE" w:rsidRDefault="00D61BBE">
                    <w:pPr>
                      <w:pStyle w:val="Bibliography"/>
                    </w:pPr>
                    <w:r>
                      <w:t>Altera Corporation, "A Look Inside: SoC FPGAs Embedded Development Tools (Part 5 of 5)," 25 November 2013. [Online]. Available: http://www.youtube.com/watch?v=NxZznvf5EKc.</w:t>
                    </w:r>
                  </w:p>
                </w:tc>
              </w:tr>
              <w:tr w:rsidR="00D61BBE">
                <w:trPr>
                  <w:divId w:val="1045638272"/>
                  <w:tblCellSpacing w:w="15" w:type="dxa"/>
                </w:trPr>
                <w:tc>
                  <w:tcPr>
                    <w:tcW w:w="50" w:type="pct"/>
                    <w:hideMark/>
                  </w:tcPr>
                  <w:p w:rsidR="00D61BBE" w:rsidRDefault="00D61BBE">
                    <w:pPr>
                      <w:pStyle w:val="Bibliography"/>
                    </w:pPr>
                    <w:r>
                      <w:t xml:space="preserve">[8] </w:t>
                    </w:r>
                  </w:p>
                </w:tc>
                <w:tc>
                  <w:tcPr>
                    <w:tcW w:w="0" w:type="auto"/>
                    <w:hideMark/>
                  </w:tcPr>
                  <w:p w:rsidR="00D61BBE" w:rsidRDefault="00D61BBE">
                    <w:pPr>
                      <w:pStyle w:val="Bibliography"/>
                    </w:pPr>
                    <w:r>
                      <w:t>Altera Corporation, "A Look Inside: SoC FPGAs Introduction (Part 1 of 5)," 25 November 2013. [Online]. Available: http://www.youtube.com/watch?v=RVM-ESUMOMU.</w:t>
                    </w:r>
                  </w:p>
                </w:tc>
              </w:tr>
              <w:tr w:rsidR="00D61BBE">
                <w:trPr>
                  <w:divId w:val="1045638272"/>
                  <w:tblCellSpacing w:w="15" w:type="dxa"/>
                </w:trPr>
                <w:tc>
                  <w:tcPr>
                    <w:tcW w:w="50" w:type="pct"/>
                    <w:hideMark/>
                  </w:tcPr>
                  <w:p w:rsidR="00D61BBE" w:rsidRDefault="00D61BBE">
                    <w:pPr>
                      <w:pStyle w:val="Bibliography"/>
                    </w:pPr>
                    <w:r>
                      <w:t xml:space="preserve">[9] </w:t>
                    </w:r>
                  </w:p>
                </w:tc>
                <w:tc>
                  <w:tcPr>
                    <w:tcW w:w="0" w:type="auto"/>
                    <w:hideMark/>
                  </w:tcPr>
                  <w:p w:rsidR="00D61BBE" w:rsidRDefault="00D61BBE">
                    <w:pPr>
                      <w:pStyle w:val="Bibliography"/>
                    </w:pPr>
                    <w:r>
                      <w:t>Altera Corporation, "A Look Inside: SoC FPGAs Reliability and Flexibility (Part 3 of 5)," 25 November 2013. [Online]. Available: http://www.youtube.com/watch?v=cWIaqt2RU84.</w:t>
                    </w:r>
                  </w:p>
                </w:tc>
              </w:tr>
              <w:tr w:rsidR="00D61BBE">
                <w:trPr>
                  <w:divId w:val="1045638272"/>
                  <w:tblCellSpacing w:w="15" w:type="dxa"/>
                </w:trPr>
                <w:tc>
                  <w:tcPr>
                    <w:tcW w:w="50" w:type="pct"/>
                    <w:hideMark/>
                  </w:tcPr>
                  <w:p w:rsidR="00D61BBE" w:rsidRDefault="00D61BBE">
                    <w:pPr>
                      <w:pStyle w:val="Bibliography"/>
                    </w:pPr>
                    <w:r>
                      <w:t xml:space="preserve">[10] </w:t>
                    </w:r>
                  </w:p>
                </w:tc>
                <w:tc>
                  <w:tcPr>
                    <w:tcW w:w="0" w:type="auto"/>
                    <w:hideMark/>
                  </w:tcPr>
                  <w:p w:rsidR="00D61BBE" w:rsidRDefault="00D61BBE">
                    <w:pPr>
                      <w:pStyle w:val="Bibliography"/>
                    </w:pPr>
                    <w:r>
                      <w:t>Altera Corporation, "A Look Inside: SoC FPGAs System Cost and Power (Part 4 of 5)," 25 November 2013. [Online]. Available: http://www.youtube.com/watch?v=gUE669XKhUY.</w:t>
                    </w:r>
                  </w:p>
                </w:tc>
              </w:tr>
              <w:tr w:rsidR="00D61BBE">
                <w:trPr>
                  <w:divId w:val="1045638272"/>
                  <w:tblCellSpacing w:w="15" w:type="dxa"/>
                </w:trPr>
                <w:tc>
                  <w:tcPr>
                    <w:tcW w:w="50" w:type="pct"/>
                    <w:hideMark/>
                  </w:tcPr>
                  <w:p w:rsidR="00D61BBE" w:rsidRDefault="00D61BBE">
                    <w:pPr>
                      <w:pStyle w:val="Bibliography"/>
                    </w:pPr>
                    <w:r>
                      <w:t xml:space="preserve">[11] </w:t>
                    </w:r>
                  </w:p>
                </w:tc>
                <w:tc>
                  <w:tcPr>
                    <w:tcW w:w="0" w:type="auto"/>
                    <w:hideMark/>
                  </w:tcPr>
                  <w:p w:rsidR="00D61BBE" w:rsidRDefault="00D61BBE">
                    <w:pPr>
                      <w:pStyle w:val="Bibliography"/>
                    </w:pPr>
                    <w:r>
                      <w:t>Altera Corporation, "A Look Inside: SoC FPGAs System Performance (Part 2 of 5)," 25 November 2013. [Online]. Available: http://www.youtube.com/watch?v=Ssxf8ggmQk4.</w:t>
                    </w:r>
                  </w:p>
                </w:tc>
              </w:tr>
              <w:tr w:rsidR="00D61BBE">
                <w:trPr>
                  <w:divId w:val="1045638272"/>
                  <w:tblCellSpacing w:w="15" w:type="dxa"/>
                </w:trPr>
                <w:tc>
                  <w:tcPr>
                    <w:tcW w:w="50" w:type="pct"/>
                    <w:hideMark/>
                  </w:tcPr>
                  <w:p w:rsidR="00D61BBE" w:rsidRDefault="00D61BBE">
                    <w:pPr>
                      <w:pStyle w:val="Bibliography"/>
                    </w:pPr>
                    <w:r>
                      <w:t xml:space="preserve">[12] </w:t>
                    </w:r>
                  </w:p>
                </w:tc>
                <w:tc>
                  <w:tcPr>
                    <w:tcW w:w="0" w:type="auto"/>
                    <w:hideMark/>
                  </w:tcPr>
                  <w:p w:rsidR="00D61BBE" w:rsidRDefault="00D61BBE">
                    <w:pPr>
                      <w:pStyle w:val="Bibliography"/>
                    </w:pPr>
                    <w:r>
                      <w:t>Altera Corporation, "Cyclone V Device Datasheet," July 2014. [Online]. Available: http://www.altera.com/literature/hb/cyclone-v/cv_51002.pdf.</w:t>
                    </w:r>
                  </w:p>
                </w:tc>
              </w:tr>
              <w:tr w:rsidR="00D61BBE">
                <w:trPr>
                  <w:divId w:val="1045638272"/>
                  <w:tblCellSpacing w:w="15" w:type="dxa"/>
                </w:trPr>
                <w:tc>
                  <w:tcPr>
                    <w:tcW w:w="50" w:type="pct"/>
                    <w:hideMark/>
                  </w:tcPr>
                  <w:p w:rsidR="00D61BBE" w:rsidRDefault="00D61BBE">
                    <w:pPr>
                      <w:pStyle w:val="Bibliography"/>
                    </w:pPr>
                    <w:r>
                      <w:t xml:space="preserve">[13] </w:t>
                    </w:r>
                  </w:p>
                </w:tc>
                <w:tc>
                  <w:tcPr>
                    <w:tcW w:w="0" w:type="auto"/>
                    <w:hideMark/>
                  </w:tcPr>
                  <w:p w:rsidR="00D61BBE" w:rsidRDefault="00D61BBE">
                    <w:pPr>
                      <w:pStyle w:val="Bibliography"/>
                    </w:pPr>
                    <w:r>
                      <w:t>ARM, "DS-5 Altera Edition: Bare-metal Debug and Trace," 21 October 2013. [Online]. Available: http://www.youtube.com/watch?v=u_xKybPhcHI.</w:t>
                    </w:r>
                  </w:p>
                </w:tc>
              </w:tr>
              <w:tr w:rsidR="00D61BBE">
                <w:trPr>
                  <w:divId w:val="1045638272"/>
                  <w:tblCellSpacing w:w="15" w:type="dxa"/>
                </w:trPr>
                <w:tc>
                  <w:tcPr>
                    <w:tcW w:w="50" w:type="pct"/>
                    <w:hideMark/>
                  </w:tcPr>
                  <w:p w:rsidR="00D61BBE" w:rsidRDefault="00D61BBE">
                    <w:pPr>
                      <w:pStyle w:val="Bibliography"/>
                    </w:pPr>
                    <w:r>
                      <w:t xml:space="preserve">[14] </w:t>
                    </w:r>
                  </w:p>
                </w:tc>
                <w:tc>
                  <w:tcPr>
                    <w:tcW w:w="0" w:type="auto"/>
                    <w:hideMark/>
                  </w:tcPr>
                  <w:p w:rsidR="00D61BBE" w:rsidRDefault="00D61BBE">
                    <w:pPr>
                      <w:pStyle w:val="Bibliography"/>
                    </w:pPr>
                    <w:r>
                      <w:t>ARM, "FPGA-adaptive debug on the Altera SoC using ARM DS-5," 16 December 2013. [Online]. Available: http://www.youtube.com/watch?v=2NBcUv2TxbI.</w:t>
                    </w:r>
                  </w:p>
                </w:tc>
              </w:tr>
              <w:tr w:rsidR="00D61BBE">
                <w:trPr>
                  <w:divId w:val="1045638272"/>
                  <w:tblCellSpacing w:w="15" w:type="dxa"/>
                </w:trPr>
                <w:tc>
                  <w:tcPr>
                    <w:tcW w:w="50" w:type="pct"/>
                    <w:hideMark/>
                  </w:tcPr>
                  <w:p w:rsidR="00D61BBE" w:rsidRDefault="00D61BBE">
                    <w:pPr>
                      <w:pStyle w:val="Bibliography"/>
                    </w:pPr>
                    <w:r>
                      <w:t xml:space="preserve">[15] </w:t>
                    </w:r>
                  </w:p>
                </w:tc>
                <w:tc>
                  <w:tcPr>
                    <w:tcW w:w="0" w:type="auto"/>
                    <w:hideMark/>
                  </w:tcPr>
                  <w:p w:rsidR="00D61BBE" w:rsidRDefault="00D61BBE">
                    <w:pPr>
                      <w:pStyle w:val="Bibliography"/>
                    </w:pPr>
                    <w:r>
                      <w:t>EE Journal, "OpenCL on FPGAs Accelerating Performance and Design Productivity -- Altera," 28 November 2013. [Online]. Available: http://www.youtube.com/watch?v=M6vpq6s1h_A.</w:t>
                    </w:r>
                  </w:p>
                </w:tc>
              </w:tr>
              <w:tr w:rsidR="00D61BBE">
                <w:trPr>
                  <w:divId w:val="1045638272"/>
                  <w:tblCellSpacing w:w="15" w:type="dxa"/>
                </w:trPr>
                <w:tc>
                  <w:tcPr>
                    <w:tcW w:w="50" w:type="pct"/>
                    <w:hideMark/>
                  </w:tcPr>
                  <w:p w:rsidR="00D61BBE" w:rsidRDefault="00D61BBE">
                    <w:pPr>
                      <w:pStyle w:val="Bibliography"/>
                    </w:pPr>
                    <w:r>
                      <w:t xml:space="preserve">[16] </w:t>
                    </w:r>
                  </w:p>
                </w:tc>
                <w:tc>
                  <w:tcPr>
                    <w:tcW w:w="0" w:type="auto"/>
                    <w:hideMark/>
                  </w:tcPr>
                  <w:p w:rsidR="00D61BBE" w:rsidRDefault="00D61BBE">
                    <w:pPr>
                      <w:pStyle w:val="Bibliography"/>
                    </w:pPr>
                    <w:r>
                      <w:t>Altera Corporation, "Bare-Metal Debugging using ARM DS-5 Altera Edition," 3 December 2013. [Online]. Available: http://www.youtube.com/watch?v=CJ0EHJ9oQ7Y.</w:t>
                    </w:r>
                  </w:p>
                </w:tc>
              </w:tr>
              <w:tr w:rsidR="00D61BBE">
                <w:trPr>
                  <w:divId w:val="1045638272"/>
                  <w:tblCellSpacing w:w="15" w:type="dxa"/>
                </w:trPr>
                <w:tc>
                  <w:tcPr>
                    <w:tcW w:w="50" w:type="pct"/>
                    <w:hideMark/>
                  </w:tcPr>
                  <w:p w:rsidR="00D61BBE" w:rsidRDefault="00D61BBE">
                    <w:pPr>
                      <w:pStyle w:val="Bibliography"/>
                    </w:pPr>
                    <w:r>
                      <w:lastRenderedPageBreak/>
                      <w:t xml:space="preserve">[17] </w:t>
                    </w:r>
                  </w:p>
                </w:tc>
                <w:tc>
                  <w:tcPr>
                    <w:tcW w:w="0" w:type="auto"/>
                    <w:hideMark/>
                  </w:tcPr>
                  <w:p w:rsidR="00D61BBE" w:rsidRDefault="00D61BBE">
                    <w:pPr>
                      <w:pStyle w:val="Bibliography"/>
                    </w:pPr>
                    <w:r>
                      <w:t>Altera Corporation, "Cyclone V Device Overview," 7 July 2014. [Online]. Available: http://www.altera.com/literature/hb/cyclone-v/cv_51001.pdf.</w:t>
                    </w:r>
                  </w:p>
                </w:tc>
              </w:tr>
              <w:tr w:rsidR="00D61BBE">
                <w:trPr>
                  <w:divId w:val="1045638272"/>
                  <w:tblCellSpacing w:w="15" w:type="dxa"/>
                </w:trPr>
                <w:tc>
                  <w:tcPr>
                    <w:tcW w:w="50" w:type="pct"/>
                    <w:hideMark/>
                  </w:tcPr>
                  <w:p w:rsidR="00D61BBE" w:rsidRDefault="00D61BBE">
                    <w:pPr>
                      <w:pStyle w:val="Bibliography"/>
                    </w:pPr>
                    <w:r>
                      <w:t xml:space="preserve">[18] </w:t>
                    </w:r>
                  </w:p>
                </w:tc>
                <w:tc>
                  <w:tcPr>
                    <w:tcW w:w="0" w:type="auto"/>
                    <w:hideMark/>
                  </w:tcPr>
                  <w:p w:rsidR="00D61BBE" w:rsidRDefault="00D61BBE">
                    <w:pPr>
                      <w:pStyle w:val="Bibliography"/>
                    </w:pPr>
                    <w:r>
                      <w:t>Altera Corporation, "Linux Kernel Debug using ARM DS-5 Altera Edition," 3 December 2013. [Online]. Available: http://www.youtube.com/watch?v=QcA39O6ofGw.</w:t>
                    </w:r>
                  </w:p>
                </w:tc>
              </w:tr>
              <w:tr w:rsidR="00D61BBE">
                <w:trPr>
                  <w:divId w:val="1045638272"/>
                  <w:tblCellSpacing w:w="15" w:type="dxa"/>
                </w:trPr>
                <w:tc>
                  <w:tcPr>
                    <w:tcW w:w="50" w:type="pct"/>
                    <w:hideMark/>
                  </w:tcPr>
                  <w:p w:rsidR="00D61BBE" w:rsidRDefault="00D61BBE">
                    <w:pPr>
                      <w:pStyle w:val="Bibliography"/>
                    </w:pPr>
                    <w:r>
                      <w:t xml:space="preserve">[19] </w:t>
                    </w:r>
                  </w:p>
                </w:tc>
                <w:tc>
                  <w:tcPr>
                    <w:tcW w:w="0" w:type="auto"/>
                    <w:hideMark/>
                  </w:tcPr>
                  <w:p w:rsidR="00D61BBE" w:rsidRDefault="00D61BBE">
                    <w:pPr>
                      <w:pStyle w:val="Bibliography"/>
                    </w:pPr>
                    <w:r>
                      <w:t>Altera Corporation, "Architecting FPGAs beyond 1M LEs," Altera Corporation, 3 September 2014. [Online]. Available: http://www.fpl2014.org/fileadmin/w00bpo/www/hutton.pdf.</w:t>
                    </w:r>
                  </w:p>
                </w:tc>
              </w:tr>
            </w:tbl>
            <w:p w:rsidR="00D61BBE" w:rsidRDefault="00D61BBE">
              <w:pPr>
                <w:divId w:val="1045638272"/>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24" w:name="_Toc398672375"/>
      <w:bookmarkStart w:id="225" w:name="_Toc412029859"/>
      <w:r w:rsidRPr="002F1540">
        <w:rPr>
          <w:kern w:val="2"/>
          <w14:ligatures w14:val="standard"/>
        </w:rPr>
        <w:lastRenderedPageBreak/>
        <w:t>So</w:t>
      </w:r>
      <w:r w:rsidR="00440495" w:rsidRPr="002F1540">
        <w:rPr>
          <w:kern w:val="2"/>
          <w14:ligatures w14:val="standard"/>
        </w:rPr>
        <w:t>C part test</w:t>
      </w:r>
      <w:bookmarkEnd w:id="224"/>
      <w:bookmarkEnd w:id="225"/>
    </w:p>
    <w:p w:rsidR="000D13C0" w:rsidRPr="002F1540" w:rsidRDefault="000D13C0" w:rsidP="000D13C0">
      <w:pPr>
        <w:pStyle w:val="Heading2"/>
        <w:rPr>
          <w:kern w:val="2"/>
          <w14:ligatures w14:val="standard"/>
        </w:rPr>
      </w:pPr>
      <w:bookmarkStart w:id="226" w:name="_Toc398672376"/>
      <w:bookmarkStart w:id="227" w:name="_Toc412029860"/>
      <w:r w:rsidRPr="002F1540">
        <w:rPr>
          <w:kern w:val="2"/>
          <w14:ligatures w14:val="standard"/>
        </w:rPr>
        <w:t>HPS Architecture</w:t>
      </w:r>
      <w:bookmarkEnd w:id="226"/>
      <w:bookmarkEnd w:id="227"/>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28" w:name="_Toc398672377"/>
      <w:bookmarkStart w:id="229" w:name="_Toc412029861"/>
      <w:r w:rsidRPr="002F1540">
        <w:rPr>
          <w:kern w:val="2"/>
          <w14:ligatures w14:val="standard"/>
        </w:rPr>
        <w:t>Hardware development</w:t>
      </w:r>
      <w:bookmarkEnd w:id="228"/>
      <w:bookmarkEnd w:id="229"/>
    </w:p>
    <w:p w:rsidR="007954EF" w:rsidRPr="002F1540" w:rsidRDefault="007954EF" w:rsidP="007954EF">
      <w:pPr>
        <w:pStyle w:val="Heading3"/>
        <w:rPr>
          <w:kern w:val="2"/>
          <w14:ligatures w14:val="standard"/>
        </w:rPr>
      </w:pPr>
      <w:bookmarkStart w:id="230" w:name="_Toc398672378"/>
      <w:bookmarkStart w:id="231" w:name="_Toc412029862"/>
      <w:r w:rsidRPr="002F1540">
        <w:rPr>
          <w:kern w:val="2"/>
          <w14:ligatures w14:val="standard"/>
        </w:rPr>
        <w:t>Qsys integration</w:t>
      </w:r>
      <w:bookmarkEnd w:id="230"/>
      <w:bookmarkEnd w:id="231"/>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32" w:name="_Toc398672379"/>
      <w:bookmarkStart w:id="233" w:name="_Toc412029863"/>
      <w:r w:rsidRPr="002F1540">
        <w:rPr>
          <w:kern w:val="2"/>
          <w14:ligatures w14:val="standard"/>
        </w:rPr>
        <w:t>Software development</w:t>
      </w:r>
      <w:bookmarkEnd w:id="232"/>
      <w:bookmarkEnd w:id="233"/>
    </w:p>
    <w:p w:rsidR="009177C8" w:rsidRPr="002F1540" w:rsidRDefault="009177C8" w:rsidP="009177C8">
      <w:pPr>
        <w:pStyle w:val="Heading3"/>
        <w:rPr>
          <w:kern w:val="2"/>
          <w14:ligatures w14:val="standard"/>
        </w:rPr>
      </w:pPr>
      <w:bookmarkStart w:id="234" w:name="_Toc398672380"/>
      <w:bookmarkStart w:id="235" w:name="_Toc412029864"/>
      <w:r w:rsidRPr="002F1540">
        <w:rPr>
          <w:kern w:val="2"/>
          <w14:ligatures w14:val="standard"/>
        </w:rPr>
        <w:t>ARM DS-5 tools</w:t>
      </w:r>
      <w:bookmarkEnd w:id="234"/>
      <w:bookmarkEnd w:id="235"/>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36" w:name="_Toc398672381"/>
      <w:bookmarkStart w:id="237" w:name="_Toc412029865"/>
      <w:r w:rsidRPr="002F1540">
        <w:rPr>
          <w:kern w:val="2"/>
          <w14:ligatures w14:val="standard"/>
        </w:rPr>
        <w:t>Hello World on ARM HPS part</w:t>
      </w:r>
      <w:bookmarkEnd w:id="236"/>
      <w:bookmarkEnd w:id="237"/>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38" w:name="_Toc412029866"/>
      <w:r w:rsidRPr="002F1540">
        <w:rPr>
          <w:kern w:val="2"/>
          <w14:ligatures w14:val="standard"/>
        </w:rPr>
        <w:t>Scatter.scat</w:t>
      </w:r>
      <w:bookmarkEnd w:id="238"/>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39" w:name="_Toc412029867"/>
      <w:r w:rsidRPr="002F1540">
        <w:rPr>
          <w:kern w:val="2"/>
          <w14:ligatures w14:val="standard"/>
        </w:rPr>
        <w:t>Makefile</w:t>
      </w:r>
      <w:bookmarkEnd w:id="239"/>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40" w:name="_Toc398672382"/>
    <w:p w:rsidR="00AB03C6" w:rsidRPr="002F1540" w:rsidRDefault="00C87680"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41" w:name="_Toc412029868"/>
          <w:r w:rsidR="00D61BBE" w:rsidRPr="00D61BBE">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40"/>
      <w:bookmarkEnd w:id="241"/>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C87680" w:rsidP="0067623F">
      <w:pPr>
        <w:pStyle w:val="ListParagraph"/>
        <w:numPr>
          <w:ilvl w:val="0"/>
          <w:numId w:val="11"/>
        </w:numPr>
        <w:rPr>
          <w:kern w:val="2"/>
          <w14:ligatures w14:val="standard"/>
        </w:rPr>
      </w:pPr>
      <w:hyperlink r:id="rId55" w:history="1">
        <w:r w:rsidR="0045254C" w:rsidRPr="002F1540">
          <w:rPr>
            <w:rStyle w:val="Hyperlink"/>
            <w:kern w:val="2"/>
            <w14:ligatures w14:val="standard"/>
          </w:rPr>
          <w:t>http://www.altera.com/literature/hb/cyclone-v/cv_54022.pdf</w:t>
        </w:r>
      </w:hyperlink>
    </w:p>
    <w:p w:rsidR="0045254C" w:rsidRPr="002F1540" w:rsidRDefault="00C87680" w:rsidP="0067623F">
      <w:pPr>
        <w:pStyle w:val="ListParagraph"/>
        <w:numPr>
          <w:ilvl w:val="0"/>
          <w:numId w:val="11"/>
        </w:numPr>
        <w:rPr>
          <w:kern w:val="2"/>
          <w14:ligatures w14:val="standard"/>
        </w:rPr>
      </w:pPr>
      <w:hyperlink r:id="rId56"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42" w:name="_Toc412029869"/>
      <w:r w:rsidRPr="002F1540">
        <w:rPr>
          <w:kern w:val="2"/>
          <w14:ligatures w14:val="standard"/>
        </w:rPr>
        <w:lastRenderedPageBreak/>
        <w:t>Library installation</w:t>
      </w:r>
      <w:bookmarkEnd w:id="242"/>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43" w:name="_Toc412029870"/>
      <w:r w:rsidRPr="002F1540">
        <w:rPr>
          <w:kern w:val="2"/>
          <w14:ligatures w14:val="standard"/>
        </w:rPr>
        <w:t>Reference files</w:t>
      </w:r>
      <w:bookmarkEnd w:id="243"/>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7"/>
      <w:footerReference w:type="default" r:id="rId58"/>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17A8" w:rsidRDefault="007B17A8" w:rsidP="00DF0B80">
      <w:pPr>
        <w:spacing w:after="0" w:line="240" w:lineRule="auto"/>
      </w:pPr>
      <w:r>
        <w:separator/>
      </w:r>
    </w:p>
  </w:endnote>
  <w:endnote w:type="continuationSeparator" w:id="0">
    <w:p w:rsidR="007B17A8" w:rsidRDefault="007B17A8"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B762610A-8C0C-47E5-B2C6-707958AF4D17}"/>
  </w:font>
  <w:font w:name="Calibri">
    <w:panose1 w:val="020F0502020204030204"/>
    <w:charset w:val="00"/>
    <w:family w:val="swiss"/>
    <w:pitch w:val="variable"/>
    <w:sig w:usb0="E00002FF" w:usb1="4000ACFF" w:usb2="00000001" w:usb3="00000000" w:csb0="0000019F" w:csb1="00000000"/>
    <w:embedRegular r:id="rId2" w:fontKey="{66502327-0EAC-44DA-AF89-9565E706A63B}"/>
    <w:embedBold r:id="rId3" w:fontKey="{FBE0344E-6A89-4DF4-8889-DEDFE3722EE7}"/>
    <w:embedItalic r:id="rId4" w:fontKey="{31295E4A-37FE-4773-8A7F-44DCF4A280D7}"/>
    <w:embedBoldItalic r:id="rId5" w:fontKey="{D6811A7F-FFA3-48ED-9DEF-F8875BBA6F80}"/>
  </w:font>
  <w:font w:name="Cambria">
    <w:panose1 w:val="02040503050406030204"/>
    <w:charset w:val="00"/>
    <w:family w:val="roman"/>
    <w:pitch w:val="variable"/>
    <w:sig w:usb0="E00002FF" w:usb1="400004FF" w:usb2="00000000" w:usb3="00000000" w:csb0="0000019F" w:csb1="00000000"/>
    <w:embedRegular r:id="rId6" w:fontKey="{87D66B48-AC44-4C04-834D-03D9D8B207EF}"/>
    <w:embedBold r:id="rId7" w:fontKey="{DC08C4A9-F427-4CEA-8AD0-6B512D5EE482}"/>
    <w:embedBoldItalic r:id="rId8" w:fontKey="{5FD82490-E21E-43D9-BF12-2D985030D04C}"/>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C4B757FB-4670-44F8-91A3-F6CD6F393757}"/>
    <w:embedBold r:id="rId10" w:fontKey="{1AA45380-89C7-486A-A0CE-89D34B599A15}"/>
    <w:embedItalic r:id="rId11" w:fontKey="{A16A6925-9692-4113-9BF2-B060C5E57C1A}"/>
  </w:font>
  <w:font w:name="Segoe UI">
    <w:panose1 w:val="020B0502040204020203"/>
    <w:charset w:val="00"/>
    <w:family w:val="swiss"/>
    <w:pitch w:val="variable"/>
    <w:sig w:usb0="E10022FF" w:usb1="C000E47F" w:usb2="00000029" w:usb3="00000000" w:csb0="000001DF" w:csb1="00000000"/>
    <w:embedRegular r:id="rId12" w:fontKey="{754780CE-D81B-4860-8A62-1BD8B061321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7680" w:rsidRPr="006964FA" w:rsidRDefault="00C8768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18/02/2015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227AC8" w:rsidRPr="00227AC8">
      <w:rPr>
        <w:b/>
        <w:lang w:val="fr-FR"/>
      </w:rPr>
      <w:t>58</w:t>
    </w:r>
    <w:r w:rsidRPr="006964FA">
      <w:rPr>
        <w:lang w:val="fr-FR"/>
      </w:rPr>
      <w:fldChar w:fldCharType="end"/>
    </w:r>
    <w:r w:rsidRPr="006964FA">
      <w:rPr>
        <w:lang w:val="fr-FR"/>
      </w:rPr>
      <w:tab/>
    </w:r>
  </w:p>
  <w:p w:rsidR="00C87680" w:rsidRPr="006964FA" w:rsidRDefault="00C8768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17A8" w:rsidRDefault="007B17A8" w:rsidP="00DF0B80">
      <w:pPr>
        <w:spacing w:after="0" w:line="240" w:lineRule="auto"/>
      </w:pPr>
      <w:r>
        <w:separator/>
      </w:r>
    </w:p>
  </w:footnote>
  <w:footnote w:type="continuationSeparator" w:id="0">
    <w:p w:rsidR="007B17A8" w:rsidRDefault="007B17A8"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87680" w:rsidRDefault="00C87680">
    <w:pPr>
      <w:pStyle w:val="Header"/>
      <w:rPr>
        <w:color w:val="000000"/>
        <w:sz w:val="20"/>
        <w:szCs w:val="20"/>
        <w:lang w:val="fr-CH"/>
      </w:rPr>
    </w:pPr>
    <w:sdt>
      <w:sdtPr>
        <w:rPr>
          <w:color w:val="000000"/>
          <w:sz w:val="20"/>
          <w:szCs w:val="20"/>
          <w:lang w:val="fr-CH"/>
        </w:rPr>
        <w:id w:val="1700746198"/>
        <w:docPartObj>
          <w:docPartGallery w:val="Watermarks"/>
          <w:docPartUnique/>
        </w:docPartObj>
      </w:sdt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color w:val="000000"/>
        <w:sz w:val="20"/>
        <w:szCs w:val="20"/>
        <w:lang w:val="fr-CH"/>
      </w:rPr>
      <w:t>DE1-SoC Guide</w:t>
    </w:r>
  </w:p>
  <w:p w:rsidR="00C87680" w:rsidRPr="00285F7D" w:rsidRDefault="00C8768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7">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9">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5533DEA"/>
    <w:multiLevelType w:val="hybridMultilevel"/>
    <w:tmpl w:val="E1980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1">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0D0266E"/>
    <w:multiLevelType w:val="hybridMultilevel"/>
    <w:tmpl w:val="04F2F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7">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50"/>
  </w:num>
  <w:num w:numId="4">
    <w:abstractNumId w:val="37"/>
  </w:num>
  <w:num w:numId="5">
    <w:abstractNumId w:val="35"/>
  </w:num>
  <w:num w:numId="6">
    <w:abstractNumId w:val="33"/>
  </w:num>
  <w:num w:numId="7">
    <w:abstractNumId w:val="15"/>
  </w:num>
  <w:num w:numId="8">
    <w:abstractNumId w:val="26"/>
  </w:num>
  <w:num w:numId="9">
    <w:abstractNumId w:val="44"/>
  </w:num>
  <w:num w:numId="10">
    <w:abstractNumId w:val="38"/>
  </w:num>
  <w:num w:numId="11">
    <w:abstractNumId w:val="59"/>
  </w:num>
  <w:num w:numId="12">
    <w:abstractNumId w:val="56"/>
  </w:num>
  <w:num w:numId="13">
    <w:abstractNumId w:val="47"/>
  </w:num>
  <w:num w:numId="14">
    <w:abstractNumId w:val="36"/>
  </w:num>
  <w:num w:numId="15">
    <w:abstractNumId w:val="46"/>
  </w:num>
  <w:num w:numId="16">
    <w:abstractNumId w:val="28"/>
  </w:num>
  <w:num w:numId="17">
    <w:abstractNumId w:val="40"/>
  </w:num>
  <w:num w:numId="18">
    <w:abstractNumId w:val="21"/>
  </w:num>
  <w:num w:numId="19">
    <w:abstractNumId w:val="51"/>
  </w:num>
  <w:num w:numId="20">
    <w:abstractNumId w:val="11"/>
  </w:num>
  <w:num w:numId="21">
    <w:abstractNumId w:val="22"/>
  </w:num>
  <w:num w:numId="22">
    <w:abstractNumId w:val="57"/>
  </w:num>
  <w:num w:numId="23">
    <w:abstractNumId w:val="20"/>
  </w:num>
  <w:num w:numId="24">
    <w:abstractNumId w:val="41"/>
  </w:num>
  <w:num w:numId="25">
    <w:abstractNumId w:val="12"/>
  </w:num>
  <w:num w:numId="26">
    <w:abstractNumId w:val="27"/>
  </w:num>
  <w:num w:numId="27">
    <w:abstractNumId w:val="48"/>
  </w:num>
  <w:num w:numId="28">
    <w:abstractNumId w:val="18"/>
  </w:num>
  <w:num w:numId="29">
    <w:abstractNumId w:val="19"/>
  </w:num>
  <w:num w:numId="30">
    <w:abstractNumId w:val="43"/>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2"/>
  </w:num>
  <w:num w:numId="42">
    <w:abstractNumId w:val="25"/>
  </w:num>
  <w:num w:numId="43">
    <w:abstractNumId w:val="30"/>
  </w:num>
  <w:num w:numId="44">
    <w:abstractNumId w:val="42"/>
  </w:num>
  <w:num w:numId="45">
    <w:abstractNumId w:val="10"/>
  </w:num>
  <w:num w:numId="46">
    <w:abstractNumId w:val="29"/>
  </w:num>
  <w:num w:numId="47">
    <w:abstractNumId w:val="45"/>
  </w:num>
  <w:num w:numId="48">
    <w:abstractNumId w:val="58"/>
  </w:num>
  <w:num w:numId="49">
    <w:abstractNumId w:val="52"/>
  </w:num>
  <w:num w:numId="50">
    <w:abstractNumId w:val="54"/>
  </w:num>
  <w:num w:numId="51">
    <w:abstractNumId w:val="39"/>
  </w:num>
  <w:num w:numId="52">
    <w:abstractNumId w:val="14"/>
  </w:num>
  <w:num w:numId="53">
    <w:abstractNumId w:val="53"/>
  </w:num>
  <w:num w:numId="54">
    <w:abstractNumId w:val="23"/>
  </w:num>
  <w:num w:numId="55">
    <w:abstractNumId w:val="34"/>
  </w:num>
  <w:num w:numId="56">
    <w:abstractNumId w:val="31"/>
  </w:num>
  <w:num w:numId="57">
    <w:abstractNumId w:val="49"/>
  </w:num>
  <w:num w:numId="58">
    <w:abstractNumId w:val="24"/>
  </w:num>
  <w:num w:numId="59">
    <w:abstractNumId w:val="55"/>
  </w:num>
  <w:num w:numId="60">
    <w:abstractNumId w:val="1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719"/>
    <w:rsid w:val="00017E0D"/>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38A"/>
    <w:rsid w:val="00043E45"/>
    <w:rsid w:val="00044188"/>
    <w:rsid w:val="00044E6F"/>
    <w:rsid w:val="00045222"/>
    <w:rsid w:val="000453C6"/>
    <w:rsid w:val="00046AD4"/>
    <w:rsid w:val="00046F6F"/>
    <w:rsid w:val="00047747"/>
    <w:rsid w:val="00047A1C"/>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0DA"/>
    <w:rsid w:val="000772FB"/>
    <w:rsid w:val="000779BC"/>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438D"/>
    <w:rsid w:val="000A45C0"/>
    <w:rsid w:val="000A4D97"/>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C84"/>
    <w:rsid w:val="000C4FD4"/>
    <w:rsid w:val="000C5347"/>
    <w:rsid w:val="000C5392"/>
    <w:rsid w:val="000C5728"/>
    <w:rsid w:val="000C5852"/>
    <w:rsid w:val="000C5C2C"/>
    <w:rsid w:val="000C5F4D"/>
    <w:rsid w:val="000C67B2"/>
    <w:rsid w:val="000C6882"/>
    <w:rsid w:val="000C6C17"/>
    <w:rsid w:val="000C72C0"/>
    <w:rsid w:val="000C766F"/>
    <w:rsid w:val="000C7A67"/>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55"/>
    <w:rsid w:val="000E2A7C"/>
    <w:rsid w:val="000E3E5C"/>
    <w:rsid w:val="000E42D1"/>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50E6"/>
    <w:rsid w:val="00125147"/>
    <w:rsid w:val="00125C9C"/>
    <w:rsid w:val="00127425"/>
    <w:rsid w:val="001303D0"/>
    <w:rsid w:val="00130449"/>
    <w:rsid w:val="0013070B"/>
    <w:rsid w:val="001307BD"/>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5389"/>
    <w:rsid w:val="001468A6"/>
    <w:rsid w:val="0014717D"/>
    <w:rsid w:val="0015030C"/>
    <w:rsid w:val="0015057F"/>
    <w:rsid w:val="001506C1"/>
    <w:rsid w:val="001507A2"/>
    <w:rsid w:val="001509F2"/>
    <w:rsid w:val="00150D1A"/>
    <w:rsid w:val="00151009"/>
    <w:rsid w:val="00151FA6"/>
    <w:rsid w:val="00152BE8"/>
    <w:rsid w:val="0015351D"/>
    <w:rsid w:val="00153758"/>
    <w:rsid w:val="00154AEC"/>
    <w:rsid w:val="00154B7E"/>
    <w:rsid w:val="00154D76"/>
    <w:rsid w:val="0015517E"/>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115"/>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BC1"/>
    <w:rsid w:val="001C2C40"/>
    <w:rsid w:val="001C2E17"/>
    <w:rsid w:val="001C3705"/>
    <w:rsid w:val="001C3787"/>
    <w:rsid w:val="001C3993"/>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CA4"/>
    <w:rsid w:val="001E70C0"/>
    <w:rsid w:val="001E7646"/>
    <w:rsid w:val="001E79C3"/>
    <w:rsid w:val="001E7FE3"/>
    <w:rsid w:val="001F04C0"/>
    <w:rsid w:val="001F0532"/>
    <w:rsid w:val="001F0B52"/>
    <w:rsid w:val="001F0D49"/>
    <w:rsid w:val="001F0FF0"/>
    <w:rsid w:val="001F1937"/>
    <w:rsid w:val="001F1CDE"/>
    <w:rsid w:val="001F2AF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279A"/>
    <w:rsid w:val="002029D1"/>
    <w:rsid w:val="00203581"/>
    <w:rsid w:val="0020496D"/>
    <w:rsid w:val="00204CAE"/>
    <w:rsid w:val="00204F7B"/>
    <w:rsid w:val="002050E7"/>
    <w:rsid w:val="00205492"/>
    <w:rsid w:val="00205E43"/>
    <w:rsid w:val="0020642C"/>
    <w:rsid w:val="00206455"/>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14F1"/>
    <w:rsid w:val="0024151E"/>
    <w:rsid w:val="00241D41"/>
    <w:rsid w:val="00241D76"/>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D37"/>
    <w:rsid w:val="00250D8B"/>
    <w:rsid w:val="00251012"/>
    <w:rsid w:val="002517A2"/>
    <w:rsid w:val="002518AF"/>
    <w:rsid w:val="00251EAB"/>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85"/>
    <w:rsid w:val="00267331"/>
    <w:rsid w:val="0026735B"/>
    <w:rsid w:val="0026781F"/>
    <w:rsid w:val="00267C46"/>
    <w:rsid w:val="00270B70"/>
    <w:rsid w:val="00270E14"/>
    <w:rsid w:val="00270EDA"/>
    <w:rsid w:val="0027104E"/>
    <w:rsid w:val="00271BCB"/>
    <w:rsid w:val="00271D0A"/>
    <w:rsid w:val="00271F57"/>
    <w:rsid w:val="00271FC9"/>
    <w:rsid w:val="002726A6"/>
    <w:rsid w:val="002731BD"/>
    <w:rsid w:val="0027326D"/>
    <w:rsid w:val="00273432"/>
    <w:rsid w:val="00273514"/>
    <w:rsid w:val="00273B0C"/>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79A"/>
    <w:rsid w:val="002C1D18"/>
    <w:rsid w:val="002C234A"/>
    <w:rsid w:val="002C23F8"/>
    <w:rsid w:val="002C2626"/>
    <w:rsid w:val="002C2E86"/>
    <w:rsid w:val="002C2F9D"/>
    <w:rsid w:val="002C3C76"/>
    <w:rsid w:val="002C414B"/>
    <w:rsid w:val="002C43F3"/>
    <w:rsid w:val="002C4B0A"/>
    <w:rsid w:val="002C58A8"/>
    <w:rsid w:val="002C5C3C"/>
    <w:rsid w:val="002C5F65"/>
    <w:rsid w:val="002C6D70"/>
    <w:rsid w:val="002C6E3A"/>
    <w:rsid w:val="002C70B4"/>
    <w:rsid w:val="002C74EE"/>
    <w:rsid w:val="002C7509"/>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4D9"/>
    <w:rsid w:val="002D6D18"/>
    <w:rsid w:val="002D7976"/>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61D6"/>
    <w:rsid w:val="002F635C"/>
    <w:rsid w:val="002F6E55"/>
    <w:rsid w:val="003003A4"/>
    <w:rsid w:val="003003CA"/>
    <w:rsid w:val="003008EF"/>
    <w:rsid w:val="00300AAF"/>
    <w:rsid w:val="00300C15"/>
    <w:rsid w:val="00301ED2"/>
    <w:rsid w:val="0030349E"/>
    <w:rsid w:val="00303A74"/>
    <w:rsid w:val="00303FF4"/>
    <w:rsid w:val="00304B5F"/>
    <w:rsid w:val="00304E13"/>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3BA"/>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627"/>
    <w:rsid w:val="00341C62"/>
    <w:rsid w:val="00341E42"/>
    <w:rsid w:val="003425F0"/>
    <w:rsid w:val="0034273B"/>
    <w:rsid w:val="00342EA0"/>
    <w:rsid w:val="003431FC"/>
    <w:rsid w:val="0034348C"/>
    <w:rsid w:val="0034391D"/>
    <w:rsid w:val="00343A84"/>
    <w:rsid w:val="00343CCC"/>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3D"/>
    <w:rsid w:val="00370EEA"/>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491"/>
    <w:rsid w:val="003A79A2"/>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0DE"/>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53F4"/>
    <w:rsid w:val="003F59BC"/>
    <w:rsid w:val="003F5F5E"/>
    <w:rsid w:val="003F601E"/>
    <w:rsid w:val="003F60D5"/>
    <w:rsid w:val="003F6305"/>
    <w:rsid w:val="003F65E5"/>
    <w:rsid w:val="003F6BC4"/>
    <w:rsid w:val="003F7631"/>
    <w:rsid w:val="004001CC"/>
    <w:rsid w:val="00400E8F"/>
    <w:rsid w:val="00400FC2"/>
    <w:rsid w:val="00401107"/>
    <w:rsid w:val="00401A54"/>
    <w:rsid w:val="0040324C"/>
    <w:rsid w:val="00403721"/>
    <w:rsid w:val="0040382D"/>
    <w:rsid w:val="00404C90"/>
    <w:rsid w:val="00405527"/>
    <w:rsid w:val="004057EB"/>
    <w:rsid w:val="004061CB"/>
    <w:rsid w:val="004065D1"/>
    <w:rsid w:val="00406A92"/>
    <w:rsid w:val="00406D36"/>
    <w:rsid w:val="00406E59"/>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5802"/>
    <w:rsid w:val="00425880"/>
    <w:rsid w:val="004268EF"/>
    <w:rsid w:val="00426DBF"/>
    <w:rsid w:val="00427D43"/>
    <w:rsid w:val="00430082"/>
    <w:rsid w:val="004303C7"/>
    <w:rsid w:val="00430B21"/>
    <w:rsid w:val="00430B60"/>
    <w:rsid w:val="00431100"/>
    <w:rsid w:val="00431426"/>
    <w:rsid w:val="004315C5"/>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64E8"/>
    <w:rsid w:val="0044676D"/>
    <w:rsid w:val="00447060"/>
    <w:rsid w:val="00447672"/>
    <w:rsid w:val="004477D5"/>
    <w:rsid w:val="00447D77"/>
    <w:rsid w:val="00447DE1"/>
    <w:rsid w:val="00447F44"/>
    <w:rsid w:val="004514A2"/>
    <w:rsid w:val="0045165C"/>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57A40"/>
    <w:rsid w:val="0046056B"/>
    <w:rsid w:val="004609FD"/>
    <w:rsid w:val="00460A6B"/>
    <w:rsid w:val="00460B5C"/>
    <w:rsid w:val="00461CA5"/>
    <w:rsid w:val="00462106"/>
    <w:rsid w:val="00462799"/>
    <w:rsid w:val="00463092"/>
    <w:rsid w:val="0046330F"/>
    <w:rsid w:val="00463320"/>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5109"/>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0F5"/>
    <w:rsid w:val="004A1ADC"/>
    <w:rsid w:val="004A26F7"/>
    <w:rsid w:val="004A2B40"/>
    <w:rsid w:val="004A3356"/>
    <w:rsid w:val="004A351A"/>
    <w:rsid w:val="004A367C"/>
    <w:rsid w:val="004A3688"/>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8AB"/>
    <w:rsid w:val="004F148C"/>
    <w:rsid w:val="004F1600"/>
    <w:rsid w:val="004F1D6D"/>
    <w:rsid w:val="004F1EA8"/>
    <w:rsid w:val="004F202B"/>
    <w:rsid w:val="004F22F8"/>
    <w:rsid w:val="004F2992"/>
    <w:rsid w:val="004F303B"/>
    <w:rsid w:val="004F3735"/>
    <w:rsid w:val="004F37B8"/>
    <w:rsid w:val="004F3D8A"/>
    <w:rsid w:val="004F43B1"/>
    <w:rsid w:val="004F465D"/>
    <w:rsid w:val="004F562A"/>
    <w:rsid w:val="004F618E"/>
    <w:rsid w:val="004F61C4"/>
    <w:rsid w:val="004F76D9"/>
    <w:rsid w:val="004F77E7"/>
    <w:rsid w:val="004F7C92"/>
    <w:rsid w:val="004F7CD7"/>
    <w:rsid w:val="004F7CDE"/>
    <w:rsid w:val="005002A0"/>
    <w:rsid w:val="0050133C"/>
    <w:rsid w:val="00501DB1"/>
    <w:rsid w:val="005020ED"/>
    <w:rsid w:val="005027C3"/>
    <w:rsid w:val="00502E51"/>
    <w:rsid w:val="00502EE8"/>
    <w:rsid w:val="00503C40"/>
    <w:rsid w:val="00503C94"/>
    <w:rsid w:val="00503E90"/>
    <w:rsid w:val="00504B29"/>
    <w:rsid w:val="00504BB3"/>
    <w:rsid w:val="00504D31"/>
    <w:rsid w:val="00505010"/>
    <w:rsid w:val="00506641"/>
    <w:rsid w:val="00506D79"/>
    <w:rsid w:val="00507346"/>
    <w:rsid w:val="00507533"/>
    <w:rsid w:val="00507757"/>
    <w:rsid w:val="0050788D"/>
    <w:rsid w:val="00507AC2"/>
    <w:rsid w:val="00510968"/>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6EF8"/>
    <w:rsid w:val="00577520"/>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8E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51D7"/>
    <w:rsid w:val="005A5865"/>
    <w:rsid w:val="005A63A8"/>
    <w:rsid w:val="005A65C8"/>
    <w:rsid w:val="005A6D44"/>
    <w:rsid w:val="005A6DAD"/>
    <w:rsid w:val="005A76D8"/>
    <w:rsid w:val="005A7962"/>
    <w:rsid w:val="005A7D75"/>
    <w:rsid w:val="005A7EE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E4"/>
    <w:rsid w:val="006174DE"/>
    <w:rsid w:val="006200F7"/>
    <w:rsid w:val="00620513"/>
    <w:rsid w:val="00620D0E"/>
    <w:rsid w:val="00620E99"/>
    <w:rsid w:val="00622584"/>
    <w:rsid w:val="00622658"/>
    <w:rsid w:val="00622B32"/>
    <w:rsid w:val="00622ED5"/>
    <w:rsid w:val="00623510"/>
    <w:rsid w:val="00623DC1"/>
    <w:rsid w:val="00624195"/>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14E2"/>
    <w:rsid w:val="00681D6A"/>
    <w:rsid w:val="00681E3D"/>
    <w:rsid w:val="00681EDE"/>
    <w:rsid w:val="006826A1"/>
    <w:rsid w:val="00684028"/>
    <w:rsid w:val="00684591"/>
    <w:rsid w:val="0068490C"/>
    <w:rsid w:val="00684D5F"/>
    <w:rsid w:val="006852B0"/>
    <w:rsid w:val="006854C2"/>
    <w:rsid w:val="0068552D"/>
    <w:rsid w:val="00685730"/>
    <w:rsid w:val="00685D11"/>
    <w:rsid w:val="00685F8C"/>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3551"/>
    <w:rsid w:val="006D48D5"/>
    <w:rsid w:val="006D4BE1"/>
    <w:rsid w:val="006D50FE"/>
    <w:rsid w:val="006D5485"/>
    <w:rsid w:val="006D5923"/>
    <w:rsid w:val="006D5A7F"/>
    <w:rsid w:val="006D61AA"/>
    <w:rsid w:val="006D6203"/>
    <w:rsid w:val="006D6274"/>
    <w:rsid w:val="006D6808"/>
    <w:rsid w:val="006D68C9"/>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AC0"/>
    <w:rsid w:val="00734574"/>
    <w:rsid w:val="00734E25"/>
    <w:rsid w:val="007350B8"/>
    <w:rsid w:val="00735394"/>
    <w:rsid w:val="007359A9"/>
    <w:rsid w:val="00735EAD"/>
    <w:rsid w:val="00736803"/>
    <w:rsid w:val="00736851"/>
    <w:rsid w:val="00736A04"/>
    <w:rsid w:val="00736A88"/>
    <w:rsid w:val="00737197"/>
    <w:rsid w:val="0073746D"/>
    <w:rsid w:val="00737667"/>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0E72"/>
    <w:rsid w:val="00751023"/>
    <w:rsid w:val="00751F72"/>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BA"/>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2EAF"/>
    <w:rsid w:val="00773A71"/>
    <w:rsid w:val="00774A79"/>
    <w:rsid w:val="00774D74"/>
    <w:rsid w:val="00774F46"/>
    <w:rsid w:val="00776545"/>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62"/>
    <w:rsid w:val="00795B92"/>
    <w:rsid w:val="00795D14"/>
    <w:rsid w:val="00796417"/>
    <w:rsid w:val="00796917"/>
    <w:rsid w:val="00796A5D"/>
    <w:rsid w:val="00797DFA"/>
    <w:rsid w:val="007A289F"/>
    <w:rsid w:val="007A2B5A"/>
    <w:rsid w:val="007A2B83"/>
    <w:rsid w:val="007A3521"/>
    <w:rsid w:val="007A4BF7"/>
    <w:rsid w:val="007A53E8"/>
    <w:rsid w:val="007A5E96"/>
    <w:rsid w:val="007A69CC"/>
    <w:rsid w:val="007A70C4"/>
    <w:rsid w:val="007A7927"/>
    <w:rsid w:val="007A7F9A"/>
    <w:rsid w:val="007B0040"/>
    <w:rsid w:val="007B07B0"/>
    <w:rsid w:val="007B0D34"/>
    <w:rsid w:val="007B17A8"/>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A63"/>
    <w:rsid w:val="007C4566"/>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B99"/>
    <w:rsid w:val="007E5504"/>
    <w:rsid w:val="007E56BC"/>
    <w:rsid w:val="007E57F2"/>
    <w:rsid w:val="007E5CB2"/>
    <w:rsid w:val="007E61D0"/>
    <w:rsid w:val="007E68D5"/>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D84"/>
    <w:rsid w:val="007F6268"/>
    <w:rsid w:val="007F649F"/>
    <w:rsid w:val="007F6AE5"/>
    <w:rsid w:val="007F6FD1"/>
    <w:rsid w:val="00800429"/>
    <w:rsid w:val="00800485"/>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32D"/>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443D"/>
    <w:rsid w:val="0085469A"/>
    <w:rsid w:val="00854952"/>
    <w:rsid w:val="00854C4F"/>
    <w:rsid w:val="00854CC4"/>
    <w:rsid w:val="008555BB"/>
    <w:rsid w:val="008558FC"/>
    <w:rsid w:val="0085593A"/>
    <w:rsid w:val="00855F47"/>
    <w:rsid w:val="00855F68"/>
    <w:rsid w:val="00856428"/>
    <w:rsid w:val="008568AB"/>
    <w:rsid w:val="008569D8"/>
    <w:rsid w:val="00856A97"/>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5A3"/>
    <w:rsid w:val="008656C5"/>
    <w:rsid w:val="00865A43"/>
    <w:rsid w:val="00865B16"/>
    <w:rsid w:val="00866584"/>
    <w:rsid w:val="0086724A"/>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B3"/>
    <w:rsid w:val="00885383"/>
    <w:rsid w:val="00885619"/>
    <w:rsid w:val="008858D6"/>
    <w:rsid w:val="0088599B"/>
    <w:rsid w:val="00885A26"/>
    <w:rsid w:val="00885D9D"/>
    <w:rsid w:val="00885F44"/>
    <w:rsid w:val="008862B2"/>
    <w:rsid w:val="00886A1F"/>
    <w:rsid w:val="008873E5"/>
    <w:rsid w:val="0089000C"/>
    <w:rsid w:val="008903A1"/>
    <w:rsid w:val="00890E7D"/>
    <w:rsid w:val="0089103E"/>
    <w:rsid w:val="00892423"/>
    <w:rsid w:val="0089281A"/>
    <w:rsid w:val="008928DD"/>
    <w:rsid w:val="00892DA0"/>
    <w:rsid w:val="008935F6"/>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16F"/>
    <w:rsid w:val="008B244B"/>
    <w:rsid w:val="008B2AE7"/>
    <w:rsid w:val="008B2C1B"/>
    <w:rsid w:val="008B3A47"/>
    <w:rsid w:val="008B3B74"/>
    <w:rsid w:val="008B3D81"/>
    <w:rsid w:val="008B3EF2"/>
    <w:rsid w:val="008B4A62"/>
    <w:rsid w:val="008B6654"/>
    <w:rsid w:val="008B706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2FD"/>
    <w:rsid w:val="008C44F8"/>
    <w:rsid w:val="008C4650"/>
    <w:rsid w:val="008C5934"/>
    <w:rsid w:val="008C6770"/>
    <w:rsid w:val="008C6C49"/>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946"/>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3A69"/>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C83"/>
    <w:rsid w:val="00913082"/>
    <w:rsid w:val="00913C27"/>
    <w:rsid w:val="00913CE2"/>
    <w:rsid w:val="0091417C"/>
    <w:rsid w:val="00914860"/>
    <w:rsid w:val="009148CE"/>
    <w:rsid w:val="00915ED7"/>
    <w:rsid w:val="0091612C"/>
    <w:rsid w:val="009161B3"/>
    <w:rsid w:val="00917107"/>
    <w:rsid w:val="009177C8"/>
    <w:rsid w:val="009205D1"/>
    <w:rsid w:val="00921431"/>
    <w:rsid w:val="0092187E"/>
    <w:rsid w:val="00921ACB"/>
    <w:rsid w:val="00921EE7"/>
    <w:rsid w:val="00922299"/>
    <w:rsid w:val="00922C23"/>
    <w:rsid w:val="00922D3C"/>
    <w:rsid w:val="00923EB8"/>
    <w:rsid w:val="00923F08"/>
    <w:rsid w:val="00924269"/>
    <w:rsid w:val="0092438D"/>
    <w:rsid w:val="00924526"/>
    <w:rsid w:val="00924719"/>
    <w:rsid w:val="00924FFC"/>
    <w:rsid w:val="00925585"/>
    <w:rsid w:val="00925BDE"/>
    <w:rsid w:val="00925D6E"/>
    <w:rsid w:val="0092626D"/>
    <w:rsid w:val="0092682E"/>
    <w:rsid w:val="009268E3"/>
    <w:rsid w:val="00927A3A"/>
    <w:rsid w:val="00930562"/>
    <w:rsid w:val="00930B52"/>
    <w:rsid w:val="00930CF8"/>
    <w:rsid w:val="00930EBA"/>
    <w:rsid w:val="00931BB8"/>
    <w:rsid w:val="00932813"/>
    <w:rsid w:val="00933948"/>
    <w:rsid w:val="00933B06"/>
    <w:rsid w:val="00934126"/>
    <w:rsid w:val="009343B9"/>
    <w:rsid w:val="00934692"/>
    <w:rsid w:val="00935196"/>
    <w:rsid w:val="00935E98"/>
    <w:rsid w:val="00936B7C"/>
    <w:rsid w:val="00936BCD"/>
    <w:rsid w:val="0093732D"/>
    <w:rsid w:val="009374D5"/>
    <w:rsid w:val="00937B12"/>
    <w:rsid w:val="00937C84"/>
    <w:rsid w:val="00937EF1"/>
    <w:rsid w:val="00937F27"/>
    <w:rsid w:val="009400BA"/>
    <w:rsid w:val="009401CF"/>
    <w:rsid w:val="009403C6"/>
    <w:rsid w:val="009404F5"/>
    <w:rsid w:val="0094076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475F"/>
    <w:rsid w:val="009B4DB8"/>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8D4"/>
    <w:rsid w:val="009E2C53"/>
    <w:rsid w:val="009E2F76"/>
    <w:rsid w:val="009E30B9"/>
    <w:rsid w:val="009E30EC"/>
    <w:rsid w:val="009E3286"/>
    <w:rsid w:val="009E39BB"/>
    <w:rsid w:val="009E3C2C"/>
    <w:rsid w:val="009E5CF6"/>
    <w:rsid w:val="009E61F8"/>
    <w:rsid w:val="009E6219"/>
    <w:rsid w:val="009E6306"/>
    <w:rsid w:val="009E6CB6"/>
    <w:rsid w:val="009E6F4F"/>
    <w:rsid w:val="009E7245"/>
    <w:rsid w:val="009E73AB"/>
    <w:rsid w:val="009F0008"/>
    <w:rsid w:val="009F0257"/>
    <w:rsid w:val="009F0416"/>
    <w:rsid w:val="009F04E4"/>
    <w:rsid w:val="009F050A"/>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006"/>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9EB"/>
    <w:rsid w:val="00A44C20"/>
    <w:rsid w:val="00A4541E"/>
    <w:rsid w:val="00A4567E"/>
    <w:rsid w:val="00A45A3A"/>
    <w:rsid w:val="00A461E5"/>
    <w:rsid w:val="00A461FD"/>
    <w:rsid w:val="00A466C0"/>
    <w:rsid w:val="00A46A45"/>
    <w:rsid w:val="00A474C8"/>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742"/>
    <w:rsid w:val="00A65ACF"/>
    <w:rsid w:val="00A65B11"/>
    <w:rsid w:val="00A65B22"/>
    <w:rsid w:val="00A65E1E"/>
    <w:rsid w:val="00A66108"/>
    <w:rsid w:val="00A66186"/>
    <w:rsid w:val="00A6792E"/>
    <w:rsid w:val="00A67CDF"/>
    <w:rsid w:val="00A7052A"/>
    <w:rsid w:val="00A708F2"/>
    <w:rsid w:val="00A71580"/>
    <w:rsid w:val="00A717AC"/>
    <w:rsid w:val="00A71F31"/>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E18"/>
    <w:rsid w:val="00AA7107"/>
    <w:rsid w:val="00AA7283"/>
    <w:rsid w:val="00AA7EEE"/>
    <w:rsid w:val="00AA7FDF"/>
    <w:rsid w:val="00AB03C6"/>
    <w:rsid w:val="00AB0A41"/>
    <w:rsid w:val="00AB1413"/>
    <w:rsid w:val="00AB1836"/>
    <w:rsid w:val="00AB1C79"/>
    <w:rsid w:val="00AB3377"/>
    <w:rsid w:val="00AB33A5"/>
    <w:rsid w:val="00AB3B28"/>
    <w:rsid w:val="00AB4A7D"/>
    <w:rsid w:val="00AB5240"/>
    <w:rsid w:val="00AB54C4"/>
    <w:rsid w:val="00AB56DA"/>
    <w:rsid w:val="00AB5863"/>
    <w:rsid w:val="00AB597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1E4"/>
    <w:rsid w:val="00B12C12"/>
    <w:rsid w:val="00B1316A"/>
    <w:rsid w:val="00B132F0"/>
    <w:rsid w:val="00B135DE"/>
    <w:rsid w:val="00B13854"/>
    <w:rsid w:val="00B13C4E"/>
    <w:rsid w:val="00B142A7"/>
    <w:rsid w:val="00B14564"/>
    <w:rsid w:val="00B14A2D"/>
    <w:rsid w:val="00B151C1"/>
    <w:rsid w:val="00B1520B"/>
    <w:rsid w:val="00B153EA"/>
    <w:rsid w:val="00B15762"/>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069"/>
    <w:rsid w:val="00B679C3"/>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642"/>
    <w:rsid w:val="00BC16CE"/>
    <w:rsid w:val="00BC19EF"/>
    <w:rsid w:val="00BC1AC7"/>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C5"/>
    <w:rsid w:val="00BD0525"/>
    <w:rsid w:val="00BD07F8"/>
    <w:rsid w:val="00BD11F3"/>
    <w:rsid w:val="00BD2168"/>
    <w:rsid w:val="00BD21A6"/>
    <w:rsid w:val="00BD35D4"/>
    <w:rsid w:val="00BD389D"/>
    <w:rsid w:val="00BD3B2E"/>
    <w:rsid w:val="00BD3B6B"/>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B72"/>
    <w:rsid w:val="00BF150D"/>
    <w:rsid w:val="00BF194D"/>
    <w:rsid w:val="00BF1A3A"/>
    <w:rsid w:val="00BF1B48"/>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27E13"/>
    <w:rsid w:val="00C301A0"/>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31C"/>
    <w:rsid w:val="00C413D5"/>
    <w:rsid w:val="00C415B4"/>
    <w:rsid w:val="00C426F6"/>
    <w:rsid w:val="00C42E01"/>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7B8"/>
    <w:rsid w:val="00CC3A19"/>
    <w:rsid w:val="00CC3E97"/>
    <w:rsid w:val="00CC48DA"/>
    <w:rsid w:val="00CC4C08"/>
    <w:rsid w:val="00CC4E6A"/>
    <w:rsid w:val="00CC5539"/>
    <w:rsid w:val="00CC5BB8"/>
    <w:rsid w:val="00CC5D26"/>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801"/>
    <w:rsid w:val="00CE68C9"/>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1A99"/>
    <w:rsid w:val="00D0334F"/>
    <w:rsid w:val="00D034C8"/>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13FD"/>
    <w:rsid w:val="00D21651"/>
    <w:rsid w:val="00D216C6"/>
    <w:rsid w:val="00D216F8"/>
    <w:rsid w:val="00D21F4E"/>
    <w:rsid w:val="00D22773"/>
    <w:rsid w:val="00D22B82"/>
    <w:rsid w:val="00D22C51"/>
    <w:rsid w:val="00D2323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ABF"/>
    <w:rsid w:val="00D55EE7"/>
    <w:rsid w:val="00D564CC"/>
    <w:rsid w:val="00D57FAE"/>
    <w:rsid w:val="00D615B6"/>
    <w:rsid w:val="00D619D7"/>
    <w:rsid w:val="00D61BBE"/>
    <w:rsid w:val="00D620DB"/>
    <w:rsid w:val="00D626AB"/>
    <w:rsid w:val="00D627CC"/>
    <w:rsid w:val="00D62C25"/>
    <w:rsid w:val="00D62F72"/>
    <w:rsid w:val="00D63527"/>
    <w:rsid w:val="00D63790"/>
    <w:rsid w:val="00D645F1"/>
    <w:rsid w:val="00D64B86"/>
    <w:rsid w:val="00D64B88"/>
    <w:rsid w:val="00D65697"/>
    <w:rsid w:val="00D65CF3"/>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3013"/>
    <w:rsid w:val="00D931F8"/>
    <w:rsid w:val="00D9390D"/>
    <w:rsid w:val="00D944DD"/>
    <w:rsid w:val="00D9491A"/>
    <w:rsid w:val="00D94A7F"/>
    <w:rsid w:val="00D94BB9"/>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24D"/>
    <w:rsid w:val="00DA72AC"/>
    <w:rsid w:val="00DA7317"/>
    <w:rsid w:val="00DA7476"/>
    <w:rsid w:val="00DA7673"/>
    <w:rsid w:val="00DB0287"/>
    <w:rsid w:val="00DB06ED"/>
    <w:rsid w:val="00DB0C80"/>
    <w:rsid w:val="00DB2371"/>
    <w:rsid w:val="00DB3274"/>
    <w:rsid w:val="00DB3F5D"/>
    <w:rsid w:val="00DB479A"/>
    <w:rsid w:val="00DB493F"/>
    <w:rsid w:val="00DB4FF2"/>
    <w:rsid w:val="00DB570A"/>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9EE"/>
    <w:rsid w:val="00DE3B0B"/>
    <w:rsid w:val="00DE3F56"/>
    <w:rsid w:val="00DE4A9B"/>
    <w:rsid w:val="00DE519B"/>
    <w:rsid w:val="00DE560B"/>
    <w:rsid w:val="00DE69CE"/>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41B"/>
    <w:rsid w:val="00DF7643"/>
    <w:rsid w:val="00DF7C0F"/>
    <w:rsid w:val="00E0029C"/>
    <w:rsid w:val="00E00409"/>
    <w:rsid w:val="00E0057D"/>
    <w:rsid w:val="00E00807"/>
    <w:rsid w:val="00E00EC6"/>
    <w:rsid w:val="00E01A15"/>
    <w:rsid w:val="00E01A45"/>
    <w:rsid w:val="00E0224B"/>
    <w:rsid w:val="00E024F7"/>
    <w:rsid w:val="00E028E6"/>
    <w:rsid w:val="00E02A7E"/>
    <w:rsid w:val="00E0413A"/>
    <w:rsid w:val="00E044C5"/>
    <w:rsid w:val="00E04535"/>
    <w:rsid w:val="00E047D7"/>
    <w:rsid w:val="00E04AE0"/>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351C"/>
    <w:rsid w:val="00E536A2"/>
    <w:rsid w:val="00E5393D"/>
    <w:rsid w:val="00E53C18"/>
    <w:rsid w:val="00E5407A"/>
    <w:rsid w:val="00E54D25"/>
    <w:rsid w:val="00E553D7"/>
    <w:rsid w:val="00E55C23"/>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C0056"/>
    <w:rsid w:val="00EC0431"/>
    <w:rsid w:val="00EC0452"/>
    <w:rsid w:val="00EC0A61"/>
    <w:rsid w:val="00EC13E4"/>
    <w:rsid w:val="00EC1BC4"/>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E8"/>
    <w:rsid w:val="00F03704"/>
    <w:rsid w:val="00F03A54"/>
    <w:rsid w:val="00F04137"/>
    <w:rsid w:val="00F0457E"/>
    <w:rsid w:val="00F048F7"/>
    <w:rsid w:val="00F04AE4"/>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78B"/>
    <w:rsid w:val="00F23A83"/>
    <w:rsid w:val="00F23A97"/>
    <w:rsid w:val="00F23EC7"/>
    <w:rsid w:val="00F24684"/>
    <w:rsid w:val="00F2501E"/>
    <w:rsid w:val="00F257A0"/>
    <w:rsid w:val="00F25A82"/>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26B0"/>
    <w:rsid w:val="00F63151"/>
    <w:rsid w:val="00F63F07"/>
    <w:rsid w:val="00F641E3"/>
    <w:rsid w:val="00F6420D"/>
    <w:rsid w:val="00F6435F"/>
    <w:rsid w:val="00F64587"/>
    <w:rsid w:val="00F662A0"/>
    <w:rsid w:val="00F67527"/>
    <w:rsid w:val="00F67871"/>
    <w:rsid w:val="00F67B83"/>
    <w:rsid w:val="00F67BFD"/>
    <w:rsid w:val="00F70151"/>
    <w:rsid w:val="00F70184"/>
    <w:rsid w:val="00F70194"/>
    <w:rsid w:val="00F7066A"/>
    <w:rsid w:val="00F70B98"/>
    <w:rsid w:val="00F71242"/>
    <w:rsid w:val="00F716A1"/>
    <w:rsid w:val="00F727BB"/>
    <w:rsid w:val="00F72967"/>
    <w:rsid w:val="00F73FE1"/>
    <w:rsid w:val="00F75054"/>
    <w:rsid w:val="00F750ED"/>
    <w:rsid w:val="00F75B5D"/>
    <w:rsid w:val="00F76375"/>
    <w:rsid w:val="00F7640D"/>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A88"/>
    <w:rsid w:val="00FC0E01"/>
    <w:rsid w:val="00FC0F88"/>
    <w:rsid w:val="00FC1513"/>
    <w:rsid w:val="00FC19F2"/>
    <w:rsid w:val="00FC1B21"/>
    <w:rsid w:val="00FC2A45"/>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FAC"/>
    <w:rsid w:val="00FD16C7"/>
    <w:rsid w:val="00FD1DC0"/>
    <w:rsid w:val="00FD1DE1"/>
    <w:rsid w:val="00FD1E5D"/>
    <w:rsid w:val="00FD22B9"/>
    <w:rsid w:val="00FD2A92"/>
    <w:rsid w:val="00FD2A93"/>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emf"/><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2.emf"/><Relationship Id="rId34" Type="http://schemas.openxmlformats.org/officeDocument/2006/relationships/hyperlink" Target="file:///\\lapsrv1.epfl.ch\documentation\Altera\CycloneV\Documentation\terasIC\DE1-SoC%20(Revision%20B%20Board)%20System%20CD\Datasheet\DDR3%20SDRAM\43TR16256A-85120AL(ISSI).pdf"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file:///\\lapsrv1.epfl.ch\documentation\Altera\CycloneV\Distribution\DE1_SoC_top_level.vhd" TargetMode="External"/><Relationship Id="rId55" Type="http://schemas.openxmlformats.org/officeDocument/2006/relationships/hyperlink" Target="http://www.altera.com/literature/hb/cyclone-v/cv_54022.pdf"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ocumentation\Altera\CycloneV\Documentation\terasIC\DE1-SoC%20(Revision%20B%20Board)%20System%20CD\Datasheet\SDRAM\IS42R16320D.pdf"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hyperlink" Target="file:///\\lapsrv1.epfl.ch\documentation\Altera\CycloneV\Documentation\terasIC\DE1-SoC%20(Revision%20B%20Board)%20System%20CD\Schematic\DE1-SoC.pdf" TargetMode="External"/><Relationship Id="rId41" Type="http://schemas.openxmlformats.org/officeDocument/2006/relationships/image" Target="media/image27.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yperlink" Target="file:///\\lapsrv1.epfl.ch\documentation\Altera\CycloneV\Distribution\pin_assignment_DE1_SoC.tcl"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hyperlink" Target="file:///\\lapsrv1.epfl.ch\documentation\Altera\CycloneV\Distribution\DE1_SoC_top_level.vhd"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10.e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www.altera.com/literature/hb/cyclone-v/hps.html" TargetMode="External"/><Relationship Id="rId8" Type="http://schemas.openxmlformats.org/officeDocument/2006/relationships/endnotes" Target="endnotes.xml"/><Relationship Id="rId51" Type="http://schemas.openxmlformats.org/officeDocument/2006/relationships/hyperlink" Target="file:///\\lapsrv1.epfl.ch\documentation\Altera\CycloneV\Distribution\pin_assignment_DE1_SoC.tcl" TargetMode="Externa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E936ED-A46A-49FA-971E-10418CCDE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977BEA26.dotm</Template>
  <TotalTime>223</TotalTime>
  <Pages>75</Pages>
  <Words>22526</Words>
  <Characters>128402</Characters>
  <Application>Microsoft Office Word</Application>
  <DocSecurity>0</DocSecurity>
  <Lines>1070</Lines>
  <Paragraphs>301</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150627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130</cp:revision>
  <cp:lastPrinted>2014-09-28T11:56:00Z</cp:lastPrinted>
  <dcterms:created xsi:type="dcterms:W3CDTF">2015-02-18T09:31:00Z</dcterms:created>
  <dcterms:modified xsi:type="dcterms:W3CDTF">2015-02-18T13:16:00Z</dcterms:modified>
</cp:coreProperties>
</file>